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6C6F" w:rsidRDefault="007B7250">
      <w:pPr>
        <w:ind w:left="-1417" w:right="-993"/>
      </w:pPr>
      <w:r>
        <w:rPr>
          <w:noProof/>
          <w:lang w:eastAsia="fr-FR"/>
        </w:rPr>
        <w:drawing>
          <wp:anchor distT="0" distB="0" distL="114300" distR="114300" simplePos="0" relativeHeight="251656704" behindDoc="0" locked="0" layoutInCell="1" allowOverlap="1">
            <wp:simplePos x="0" y="0"/>
            <wp:positionH relativeFrom="column">
              <wp:posOffset>-121920</wp:posOffset>
            </wp:positionH>
            <wp:positionV relativeFrom="paragraph">
              <wp:posOffset>3810</wp:posOffset>
            </wp:positionV>
            <wp:extent cx="6229985" cy="1362710"/>
            <wp:effectExtent l="0" t="0" r="0" b="0"/>
            <wp:wrapTight wrapText="bothSides">
              <wp:wrapPolygon edited="0">
                <wp:start x="2708" y="0"/>
                <wp:lineTo x="925" y="302"/>
                <wp:lineTo x="198" y="1510"/>
                <wp:lineTo x="132" y="10870"/>
                <wp:lineTo x="594" y="14494"/>
                <wp:lineTo x="0" y="14796"/>
                <wp:lineTo x="0" y="21439"/>
                <wp:lineTo x="21532" y="21439"/>
                <wp:lineTo x="21532" y="14796"/>
                <wp:lineTo x="9643" y="14494"/>
                <wp:lineTo x="21532" y="12380"/>
                <wp:lineTo x="21532" y="0"/>
                <wp:lineTo x="3302" y="0"/>
                <wp:lineTo x="2708" y="0"/>
              </wp:wrapPolygon>
            </wp:wrapTight>
            <wp:docPr id="47" name="Picture 24" descr="C:\Users\AdMin\AppData\Local\Microsoft\Windows\INetCache\Content.Word\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Word\logo-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29985" cy="1362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mc:AlternateContent>
          <mc:Choice Requires="wps">
            <w:drawing>
              <wp:anchor distT="0" distB="0" distL="114300" distR="114300" simplePos="0" relativeHeight="251655680" behindDoc="0" locked="0" layoutInCell="1" allowOverlap="1">
                <wp:simplePos x="0" y="0"/>
                <wp:positionH relativeFrom="page">
                  <wp:align>center</wp:align>
                </wp:positionH>
                <wp:positionV relativeFrom="paragraph">
                  <wp:posOffset>-139065</wp:posOffset>
                </wp:positionV>
                <wp:extent cx="6937375" cy="10138410"/>
                <wp:effectExtent l="0" t="38100" r="34925" b="0"/>
                <wp:wrapNone/>
                <wp:docPr id="4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7375" cy="10138410"/>
                        </a:xfrm>
                        <a:prstGeom prst="rect">
                          <a:avLst/>
                        </a:prstGeom>
                        <a:noFill/>
                        <a:ln w="12701" cap="flat">
                          <a:solidFill>
                            <a:srgbClr val="A9D18E"/>
                          </a:solidFill>
                          <a:prstDash val="solid"/>
                          <a:miter/>
                        </a:ln>
                        <a:effectLst>
                          <a:outerShdw dist="38096" dir="18900000" algn="tl">
                            <a:srgbClr val="000000">
                              <a:alpha val="40000"/>
                            </a:srgbClr>
                          </a:outerShdw>
                        </a:effectLst>
                      </wps:spPr>
                      <wps:bodyPr lIns="0" tIns="0" rIns="0" bIns="0"/>
                    </wps:wsp>
                  </a:graphicData>
                </a:graphic>
                <wp14:sizeRelH relativeFrom="page">
                  <wp14:pctWidth>0</wp14:pctWidth>
                </wp14:sizeRelH>
                <wp14:sizeRelV relativeFrom="page">
                  <wp14:pctHeight>0</wp14:pctHeight>
                </wp14:sizeRelV>
              </wp:anchor>
            </w:drawing>
          </mc:Choice>
          <mc:Fallback>
            <w:pict>
              <v:rect w14:anchorId="29DD5963" id="Rectangle 3" o:spid="_x0000_s1026" style="position:absolute;margin-left:0;margin-top:-10.95pt;width:546.25pt;height:798.3pt;z-index:2516556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" filled="f" strokecolor="#a9d18e" strokeweight=".35281mm">
                <v:shadow on="t" color="black" opacity="26214f" origin="-.5,-.5" offset=".74828mm,-.74828mm"/>
                <v:path arrowok="t"/>
                <v:textbox inset="0,0,0,0"/>
                <w10:wrap anchorx="page"/>
              </v:rect>
            </w:pict>
          </mc:Fallback>
        </mc:AlternateContent>
      </w:r>
    </w:p>
    <w:p w:rsidR="008B6C6F" w:rsidRDefault="008B6C6F">
      <w:pPr>
        <w:ind w:left="-1417" w:right="-993"/>
      </w:pPr>
    </w:p>
    <w:p w:rsidR="008B6C6F" w:rsidRDefault="008B6C6F">
      <w:pPr>
        <w:rPr>
          <w:sz w:val="32"/>
          <w:szCs w:val="32"/>
        </w:rPr>
      </w:pPr>
    </w:p>
    <w:p w:rsidR="008B6C6F" w:rsidRDefault="005D6A93">
      <w:pPr>
        <w:tabs>
          <w:tab w:val="left" w:pos="8055"/>
        </w:tabs>
        <w:ind w:left="851"/>
        <w:jc w:val="center"/>
        <w:rPr>
          <w:rFonts w:cs="Calibri"/>
          <w:b/>
          <w:i/>
          <w:sz w:val="32"/>
          <w:szCs w:val="32"/>
        </w:rPr>
      </w:pPr>
      <w:r>
        <w:rPr>
          <w:rFonts w:cs="Calibri"/>
          <w:b/>
          <w:i/>
          <w:sz w:val="32"/>
          <w:szCs w:val="32"/>
        </w:rPr>
        <w:t>Rapport de stage</w:t>
      </w:r>
    </w:p>
    <w:p w:rsidR="008B6C6F" w:rsidRDefault="005D6A93">
      <w:pPr>
        <w:tabs>
          <w:tab w:val="left" w:pos="8055"/>
        </w:tabs>
        <w:ind w:left="851"/>
        <w:jc w:val="center"/>
        <w:rPr>
          <w:rFonts w:cs="Calibri"/>
          <w:b/>
          <w:i/>
          <w:sz w:val="32"/>
          <w:szCs w:val="32"/>
        </w:rPr>
      </w:pPr>
      <w:r>
        <w:rPr>
          <w:rFonts w:cs="Calibri"/>
          <w:b/>
          <w:i/>
          <w:sz w:val="32"/>
          <w:szCs w:val="32"/>
        </w:rPr>
        <w:t>Filière :</w:t>
      </w:r>
    </w:p>
    <w:p w:rsidR="008B6C6F" w:rsidRDefault="005D6A93">
      <w:pPr>
        <w:tabs>
          <w:tab w:val="left" w:pos="8055"/>
        </w:tabs>
        <w:ind w:left="851"/>
        <w:jc w:val="center"/>
        <w:rPr>
          <w:rFonts w:cs="Calibri"/>
          <w:b/>
          <w:i/>
          <w:sz w:val="32"/>
          <w:szCs w:val="32"/>
        </w:rPr>
      </w:pPr>
      <w:r>
        <w:rPr>
          <w:rFonts w:cs="Calibri"/>
          <w:b/>
          <w:i/>
          <w:sz w:val="32"/>
          <w:szCs w:val="32"/>
        </w:rPr>
        <w:t>Ingénierie Informatique et Réseaux</w:t>
      </w:r>
    </w:p>
    <w:p w:rsidR="008B6C6F" w:rsidRDefault="008B6C6F">
      <w:pPr>
        <w:rPr>
          <w:sz w:val="32"/>
          <w:szCs w:val="32"/>
        </w:rPr>
      </w:pPr>
    </w:p>
    <w:p w:rsidR="008B6C6F" w:rsidRDefault="007B7250">
      <w:pPr>
        <w:tabs>
          <w:tab w:val="left" w:pos="8055"/>
        </w:tabs>
      </w:pPr>
      <w:r>
        <w:rPr>
          <w:noProof/>
          <w:lang w:eastAsia="fr-FR"/>
        </w:rPr>
        <mc:AlternateContent>
          <mc:Choice Requires="wps">
            <w:drawing>
              <wp:anchor distT="0" distB="0" distL="114300" distR="114300" simplePos="0" relativeHeight="251654656" behindDoc="0" locked="0" layoutInCell="1" allowOverlap="1">
                <wp:simplePos x="0" y="0"/>
                <wp:positionH relativeFrom="margin">
                  <wp:posOffset>814705</wp:posOffset>
                </wp:positionH>
                <wp:positionV relativeFrom="paragraph">
                  <wp:posOffset>167640</wp:posOffset>
                </wp:positionV>
                <wp:extent cx="4572000" cy="1038225"/>
                <wp:effectExtent l="0" t="38100" r="19050" b="0"/>
                <wp:wrapNone/>
                <wp:docPr id="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0" cy="1038225"/>
                        </a:xfrm>
                        <a:prstGeom prst="rect">
                          <a:avLst/>
                        </a:prstGeom>
                        <a:solidFill>
                          <a:srgbClr val="A9D18E"/>
                        </a:solidFill>
                        <a:ln cap="flat">
                          <a:noFill/>
                          <a:prstDash val="solid"/>
                        </a:ln>
                        <a:effectLst>
                          <a:outerShdw dist="38096" dir="18900000" algn="tl">
                            <a:srgbClr val="000000">
                              <a:alpha val="40000"/>
                            </a:srgbClr>
                          </a:outerShdw>
                        </a:effectLst>
                      </wps:spPr>
                      <wps:txbx>
                        <w:txbxContent>
                          <w:p w:rsidR="008B6C6F" w:rsidRDefault="005D6A93">
                            <w:pPr>
                              <w:jc w:val="center"/>
                              <w:rPr>
                                <w:rFonts w:ascii="Arial Black" w:hAnsi="Arial Black"/>
                                <w:b/>
                                <w:color w:val="FFFFFF"/>
                                <w:sz w:val="32"/>
                                <w:szCs w:val="32"/>
                              </w:rPr>
                            </w:pPr>
                            <w:r>
                              <w:rPr>
                                <w:rFonts w:ascii="Arial Black" w:hAnsi="Arial Black"/>
                                <w:b/>
                                <w:color w:val="FFFFFF"/>
                                <w:sz w:val="32"/>
                                <w:szCs w:val="32"/>
                              </w:rPr>
                              <w:t>Conception et réalisation d’un site web E-Commerce</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64.15pt;margin-top:13.2pt;width:5in;height:81.7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" fillcolor="#a9d18e" stroked="f">
                <v:shadow on="t" color="black" opacity="26214f" origin="-.5,-.5" offset=".74828mm,-.74828mm"/>
                <v:path arrowok="t"/>
                <v:textbox>
                  <w:txbxContent>
                    <w:p w:rsidR="008B6C6F" w:rsidRDefault="005D6A93">
                      <w:pPr>
                        <w:jc w:val="center"/>
                        <w:rPr>
                          <w:rFonts w:ascii="Arial Black" w:hAnsi="Arial Black"/>
                          <w:b/>
                          <w:color w:val="FFFFFF"/>
                          <w:sz w:val="32"/>
                          <w:szCs w:val="32"/>
                        </w:rPr>
                      </w:pPr>
                      <w:r>
                        <w:rPr>
                          <w:rFonts w:ascii="Arial Black" w:hAnsi="Arial Black"/>
                          <w:b/>
                          <w:color w:val="FFFFFF"/>
                          <w:sz w:val="32"/>
                          <w:szCs w:val="32"/>
                        </w:rPr>
                        <w:t>Conception et réalisation d’un site web E-Commerce</w:t>
                      </w:r>
                    </w:p>
                  </w:txbxContent>
                </v:textbox>
                <w10:wrap anchorx="margin"/>
              </v:rect>
            </w:pict>
          </mc:Fallback>
        </mc:AlternateContent>
      </w:r>
      <w:r w:rsidR="005D6A93">
        <w:rPr>
          <w:sz w:val="32"/>
          <w:szCs w:val="32"/>
        </w:rPr>
        <w:tab/>
      </w:r>
    </w:p>
    <w:p w:rsidR="008B6C6F" w:rsidRDefault="008B6C6F">
      <w:pPr>
        <w:tabs>
          <w:tab w:val="left" w:pos="8055"/>
        </w:tabs>
        <w:rPr>
          <w:sz w:val="32"/>
          <w:szCs w:val="32"/>
        </w:rPr>
      </w:pPr>
    </w:p>
    <w:p w:rsidR="008B6C6F" w:rsidRDefault="008B6C6F">
      <w:pPr>
        <w:tabs>
          <w:tab w:val="left" w:pos="8055"/>
        </w:tabs>
        <w:rPr>
          <w:sz w:val="32"/>
          <w:szCs w:val="32"/>
        </w:rPr>
      </w:pPr>
    </w:p>
    <w:p w:rsidR="008B6C6F" w:rsidRDefault="008B6C6F">
      <w:pPr>
        <w:tabs>
          <w:tab w:val="left" w:pos="8055"/>
        </w:tabs>
        <w:rPr>
          <w:sz w:val="32"/>
          <w:szCs w:val="32"/>
        </w:rPr>
      </w:pPr>
    </w:p>
    <w:p w:rsidR="008B6C6F" w:rsidRDefault="008B6C6F">
      <w:pPr>
        <w:tabs>
          <w:tab w:val="left" w:pos="8055"/>
        </w:tabs>
        <w:rPr>
          <w:sz w:val="32"/>
          <w:szCs w:val="32"/>
        </w:rPr>
      </w:pPr>
    </w:p>
    <w:p w:rsidR="008B6C6F" w:rsidRDefault="008B6C6F">
      <w:pPr>
        <w:tabs>
          <w:tab w:val="left" w:pos="8055"/>
        </w:tabs>
        <w:rPr>
          <w:sz w:val="32"/>
          <w:szCs w:val="32"/>
        </w:rPr>
      </w:pPr>
    </w:p>
    <w:p w:rsidR="008B6C6F" w:rsidRDefault="005D6A93">
      <w:pPr>
        <w:tabs>
          <w:tab w:val="left" w:pos="8055"/>
        </w:tabs>
        <w:ind w:left="1134"/>
        <w:rPr>
          <w:rFonts w:cs="Calibri"/>
          <w:b/>
          <w:i/>
          <w:sz w:val="32"/>
          <w:szCs w:val="32"/>
        </w:rPr>
      </w:pPr>
      <w:r>
        <w:rPr>
          <w:rFonts w:cs="Calibri"/>
          <w:b/>
          <w:i/>
          <w:sz w:val="32"/>
          <w:szCs w:val="32"/>
        </w:rPr>
        <w:t>Réalisé par :</w:t>
      </w:r>
    </w:p>
    <w:p w:rsidR="008B6C6F" w:rsidRDefault="005D6A93">
      <w:pPr>
        <w:tabs>
          <w:tab w:val="left" w:pos="8055"/>
        </w:tabs>
        <w:ind w:left="1701"/>
        <w:rPr>
          <w:rFonts w:ascii="Arial Rounded MT Bold" w:hAnsi="Arial Rounded MT Bold"/>
          <w:i/>
          <w:sz w:val="32"/>
          <w:szCs w:val="32"/>
        </w:rPr>
      </w:pPr>
      <w:r>
        <w:rPr>
          <w:rFonts w:ascii="Arial Rounded MT Bold" w:hAnsi="Arial Rounded MT Bold"/>
          <w:i/>
          <w:sz w:val="32"/>
          <w:szCs w:val="32"/>
        </w:rPr>
        <w:t>NAJIB Mohamed</w:t>
      </w:r>
    </w:p>
    <w:p w:rsidR="008B6C6F" w:rsidRDefault="005D6A93">
      <w:pPr>
        <w:tabs>
          <w:tab w:val="left" w:pos="8055"/>
        </w:tabs>
        <w:ind w:left="5954"/>
        <w:rPr>
          <w:rFonts w:cs="Calibri"/>
          <w:b/>
          <w:i/>
          <w:sz w:val="32"/>
          <w:szCs w:val="32"/>
        </w:rPr>
      </w:pPr>
      <w:r>
        <w:rPr>
          <w:rFonts w:cs="Calibri"/>
          <w:b/>
          <w:i/>
          <w:sz w:val="32"/>
          <w:szCs w:val="32"/>
        </w:rPr>
        <w:t>Encadré par :</w:t>
      </w:r>
    </w:p>
    <w:p w:rsidR="008B6C6F" w:rsidRDefault="005D6A93">
      <w:pPr>
        <w:tabs>
          <w:tab w:val="left" w:pos="8055"/>
        </w:tabs>
        <w:ind w:left="6379"/>
      </w:pPr>
      <w:r>
        <w:rPr>
          <w:rFonts w:ascii="Arial Rounded MT Bold" w:hAnsi="Arial Rounded MT Bold"/>
          <w:i/>
          <w:sz w:val="32"/>
          <w:szCs w:val="32"/>
        </w:rPr>
        <w:t>Mr. Khalil</w:t>
      </w:r>
      <w:r>
        <w:rPr>
          <w:rFonts w:ascii="Arial Rounded MT Bold" w:hAnsi="Arial Rounded MT Bold"/>
          <w:sz w:val="32"/>
          <w:szCs w:val="32"/>
        </w:rPr>
        <w:t xml:space="preserve"> </w:t>
      </w:r>
      <w:r>
        <w:rPr>
          <w:rFonts w:ascii="Arial Rounded MT Bold" w:hAnsi="Arial Rounded MT Bold"/>
          <w:i/>
          <w:sz w:val="32"/>
          <w:szCs w:val="32"/>
        </w:rPr>
        <w:t>BOUKRI</w:t>
      </w:r>
    </w:p>
    <w:p w:rsidR="008B6C6F" w:rsidRDefault="005D6A93">
      <w:pPr>
        <w:tabs>
          <w:tab w:val="left" w:pos="8055"/>
        </w:tabs>
        <w:ind w:left="1134"/>
        <w:rPr>
          <w:rFonts w:cs="Calibri"/>
          <w:b/>
          <w:i/>
          <w:sz w:val="32"/>
          <w:szCs w:val="32"/>
        </w:rPr>
      </w:pPr>
      <w:r>
        <w:rPr>
          <w:rFonts w:cs="Calibri"/>
          <w:b/>
          <w:i/>
          <w:sz w:val="32"/>
          <w:szCs w:val="32"/>
        </w:rPr>
        <w:t>Période de stage :</w:t>
      </w:r>
    </w:p>
    <w:p w:rsidR="008B6C6F" w:rsidRDefault="005D6A93">
      <w:pPr>
        <w:tabs>
          <w:tab w:val="left" w:pos="8055"/>
        </w:tabs>
        <w:ind w:left="1701"/>
        <w:rPr>
          <w:rFonts w:ascii="Arial Rounded MT Bold" w:hAnsi="Arial Rounded MT Bold"/>
          <w:i/>
          <w:sz w:val="32"/>
          <w:szCs w:val="32"/>
        </w:rPr>
      </w:pPr>
      <w:r>
        <w:rPr>
          <w:rFonts w:ascii="Arial Rounded MT Bold" w:hAnsi="Arial Rounded MT Bold"/>
          <w:i/>
          <w:sz w:val="32"/>
          <w:szCs w:val="32"/>
        </w:rPr>
        <w:t>Du 24/07/2023 à 24/08/2023</w:t>
      </w:r>
    </w:p>
    <w:p w:rsidR="008B6C6F" w:rsidRDefault="008B6C6F">
      <w:pPr>
        <w:tabs>
          <w:tab w:val="left" w:pos="8055"/>
        </w:tabs>
        <w:rPr>
          <w:rFonts w:ascii="Arial Rounded MT Bold" w:hAnsi="Arial Rounded MT Bold"/>
          <w:color w:val="70AD47"/>
          <w:sz w:val="32"/>
          <w:szCs w:val="32"/>
        </w:rPr>
      </w:pPr>
    </w:p>
    <w:p w:rsidR="008B6C6F" w:rsidRDefault="008B6C6F">
      <w:pPr>
        <w:tabs>
          <w:tab w:val="left" w:pos="8055"/>
        </w:tabs>
        <w:rPr>
          <w:rFonts w:ascii="Arial Rounded MT Bold" w:hAnsi="Arial Rounded MT Bold"/>
          <w:color w:val="70AD47"/>
          <w:sz w:val="32"/>
          <w:szCs w:val="32"/>
        </w:rPr>
      </w:pPr>
    </w:p>
    <w:p w:rsidR="008B6C6F" w:rsidRDefault="008B6C6F">
      <w:pPr>
        <w:tabs>
          <w:tab w:val="left" w:pos="8055"/>
        </w:tabs>
        <w:rPr>
          <w:rFonts w:ascii="Bahnschrift SemiBold" w:hAnsi="Bahnschrift SemiBold"/>
          <w:i/>
          <w:color w:val="70AD47"/>
          <w:sz w:val="32"/>
          <w:szCs w:val="32"/>
        </w:rPr>
      </w:pPr>
    </w:p>
    <w:p w:rsidR="008B6C6F" w:rsidRDefault="005D6A93">
      <w:pPr>
        <w:tabs>
          <w:tab w:val="left" w:pos="8055"/>
        </w:tabs>
        <w:ind w:left="1134"/>
        <w:jc w:val="center"/>
        <w:rPr>
          <w:rFonts w:cs="Calibri"/>
          <w:b/>
          <w:i/>
          <w:sz w:val="32"/>
          <w:szCs w:val="32"/>
        </w:rPr>
        <w:sectPr w:rsidR="008B6C6F">
          <w:footerReference w:type="default" r:id="rId8"/>
          <w:pgSz w:w="11906" w:h="16838"/>
          <w:pgMar w:top="709" w:right="1274" w:bottom="851" w:left="1276" w:header="720" w:footer="720" w:gutter="0"/>
          <w:cols w:space="720"/>
        </w:sectPr>
      </w:pPr>
      <w:r>
        <w:rPr>
          <w:rFonts w:cs="Calibri"/>
          <w:b/>
          <w:i/>
          <w:sz w:val="32"/>
          <w:szCs w:val="32"/>
        </w:rPr>
        <w:t>Année Universitaire 2022-2023</w:t>
      </w:r>
    </w:p>
    <w:p w:rsidR="008B6C6F" w:rsidRDefault="005D6A93">
      <w:pPr>
        <w:pStyle w:val="Titre"/>
        <w:jc w:val="center"/>
      </w:pPr>
      <w:r>
        <w:lastRenderedPageBreak/>
        <w:t>Sommaire</w:t>
      </w:r>
    </w:p>
    <w:p w:rsidR="008B6C6F" w:rsidRDefault="005D6A93">
      <w:pPr>
        <w:pStyle w:val="TM1"/>
        <w:tabs>
          <w:tab w:val="right" w:leader="dot" w:pos="9344"/>
        </w:tabs>
      </w:pPr>
      <w:r>
        <w:rPr>
          <w:rFonts w:ascii="Times New Roman" w:eastAsia="Times New Roman" w:hAnsi="Times New Roman" w:cs="Times New Roman"/>
          <w:color w:val="833C0B"/>
          <w:spacing w:val="-10"/>
          <w:kern w:val="3"/>
          <w:sz w:val="72"/>
          <w:szCs w:val="56"/>
        </w:rPr>
        <w:fldChar w:fldCharType="begin"/>
      </w:r>
      <w:r>
        <w:instrText xml:space="preserve"> TOC \o "1-3" \h </w:instrText>
      </w:r>
      <w:r>
        <w:rPr>
          <w:rFonts w:ascii="Times New Roman" w:eastAsia="Times New Roman" w:hAnsi="Times New Roman" w:cs="Times New Roman"/>
          <w:color w:val="833C0B"/>
          <w:spacing w:val="-10"/>
          <w:kern w:val="3"/>
          <w:sz w:val="72"/>
          <w:szCs w:val="56"/>
        </w:rPr>
        <w:fldChar w:fldCharType="separate"/>
      </w:r>
      <w:hyperlink r:id="rId9" w:history="1">
        <w:r>
          <w:rPr>
            <w:rStyle w:val="Lienhypertexte"/>
            <w:rFonts w:eastAsia="Times New Roman" w:cs="Times New Roman"/>
            <w:b/>
            <w:bCs/>
          </w:rPr>
          <w:t>Introduction générale</w:t>
        </w:r>
        <w:r>
          <w:tab/>
          <w:t>4</w:t>
        </w:r>
      </w:hyperlink>
    </w:p>
    <w:p w:rsidR="008B6C6F" w:rsidRDefault="005D6A93">
      <w:pPr>
        <w:pStyle w:val="TM1"/>
        <w:tabs>
          <w:tab w:val="right" w:leader="dot" w:pos="9344"/>
        </w:tabs>
      </w:pPr>
      <w:hyperlink r:id="rId10" w:history="1">
        <w:r>
          <w:rPr>
            <w:rStyle w:val="Lienhypertexte"/>
            <w:rFonts w:eastAsia="Times New Roman" w:cs="Times New Roman"/>
            <w:b/>
            <w:bCs/>
          </w:rPr>
          <w:t>Chapitre 1 :</w:t>
        </w:r>
        <w:r>
          <w:rPr>
            <w:rStyle w:val="Lienhypertexte"/>
            <w:rFonts w:ascii="Calibri Light" w:eastAsia="Times New Roman" w:hAnsi="Calibri Light" w:cs="Times New Roman"/>
            <w:b/>
            <w:bCs/>
          </w:rPr>
          <w:t xml:space="preserve"> </w:t>
        </w:r>
        <w:r>
          <w:rPr>
            <w:rStyle w:val="Lienhypertexte"/>
            <w:rFonts w:eastAsia="Times New Roman" w:cs="Times New Roman"/>
            <w:b/>
            <w:bCs/>
          </w:rPr>
          <w:t>PRESENTATION DU BRIGHT VIEW MEDIA</w:t>
        </w:r>
        <w:r>
          <w:tab/>
          <w:t>5</w:t>
        </w:r>
      </w:hyperlink>
    </w:p>
    <w:p w:rsidR="008B6C6F" w:rsidRDefault="005D6A93">
      <w:pPr>
        <w:pStyle w:val="TM2"/>
        <w:tabs>
          <w:tab w:val="right" w:leader="dot" w:pos="660"/>
          <w:tab w:val="right" w:leader="dot" w:pos="9344"/>
        </w:tabs>
      </w:pPr>
      <w:hyperlink r:id="rId11" w:history="1">
        <w:r>
          <w:rPr>
            <w:rStyle w:val="Lienhypertexte"/>
            <w:rFonts w:ascii="Times New Roman" w:hAnsi="Times New Roman"/>
            <w:b/>
            <w:bCs/>
            <w:lang w:eastAsia="fr-FR"/>
          </w:rPr>
          <w:t>1-</w:t>
        </w:r>
        <w:r>
          <w:rPr>
            <w:rFonts w:eastAsia="Times New Roman" w:cs="Times New Roman"/>
            <w:lang w:eastAsia="fr-FR"/>
          </w:rPr>
          <w:tab/>
        </w:r>
        <w:r>
          <w:rPr>
            <w:rStyle w:val="Lienhypertexte"/>
            <w:rFonts w:ascii="Times New Roman" w:hAnsi="Times New Roman"/>
            <w:b/>
            <w:bCs/>
            <w:lang w:eastAsia="fr-FR"/>
          </w:rPr>
          <w:t>Introduction : Une Plongée dans l'Univers de Bright View Media</w:t>
        </w:r>
        <w:r>
          <w:tab/>
          <w:t>6</w:t>
        </w:r>
      </w:hyperlink>
    </w:p>
    <w:p w:rsidR="008B6C6F" w:rsidRDefault="005D6A93">
      <w:pPr>
        <w:pStyle w:val="TM2"/>
        <w:tabs>
          <w:tab w:val="right" w:leader="dot" w:pos="660"/>
          <w:tab w:val="right" w:leader="dot" w:pos="9344"/>
        </w:tabs>
      </w:pPr>
      <w:hyperlink r:id="rId12" w:history="1">
        <w:r>
          <w:rPr>
            <w:rStyle w:val="Lienhypertexte"/>
            <w:rFonts w:ascii="Times New Roman" w:hAnsi="Times New Roman"/>
            <w:b/>
            <w:bCs/>
            <w:lang w:eastAsia="fr-FR"/>
          </w:rPr>
          <w:t>2-</w:t>
        </w:r>
        <w:r>
          <w:rPr>
            <w:rFonts w:eastAsia="Times New Roman" w:cs="Times New Roman"/>
            <w:lang w:eastAsia="fr-FR"/>
          </w:rPr>
          <w:tab/>
        </w:r>
        <w:r>
          <w:rPr>
            <w:rStyle w:val="Lienhypertexte"/>
            <w:rFonts w:ascii="Times New Roman" w:hAnsi="Times New Roman"/>
            <w:b/>
            <w:bCs/>
            <w:lang w:eastAsia="fr-FR"/>
          </w:rPr>
          <w:t>Un Mélange Unique de Talents</w:t>
        </w:r>
        <w:r>
          <w:tab/>
          <w:t>6</w:t>
        </w:r>
      </w:hyperlink>
    </w:p>
    <w:p w:rsidR="008B6C6F" w:rsidRDefault="005D6A93">
      <w:pPr>
        <w:pStyle w:val="TM2"/>
        <w:tabs>
          <w:tab w:val="right" w:leader="dot" w:pos="660"/>
          <w:tab w:val="right" w:leader="dot" w:pos="9344"/>
        </w:tabs>
      </w:pPr>
      <w:hyperlink r:id="rId13" w:history="1">
        <w:r>
          <w:rPr>
            <w:rStyle w:val="Lienhypertexte"/>
            <w:rFonts w:ascii="Times New Roman" w:hAnsi="Times New Roman"/>
            <w:b/>
            <w:bCs/>
            <w:lang w:eastAsia="fr-FR"/>
          </w:rPr>
          <w:t>3-</w:t>
        </w:r>
        <w:r>
          <w:rPr>
            <w:rFonts w:eastAsia="Times New Roman" w:cs="Times New Roman"/>
            <w:lang w:eastAsia="fr-FR"/>
          </w:rPr>
          <w:tab/>
        </w:r>
        <w:r>
          <w:rPr>
            <w:rStyle w:val="Lienhypertexte"/>
            <w:rFonts w:ascii="Times New Roman" w:hAnsi="Times New Roman"/>
            <w:b/>
            <w:bCs/>
            <w:lang w:eastAsia="fr-FR"/>
          </w:rPr>
          <w:t>Une Approche Axée sur les Clients</w:t>
        </w:r>
        <w:r>
          <w:tab/>
          <w:t>6</w:t>
        </w:r>
      </w:hyperlink>
    </w:p>
    <w:p w:rsidR="008B6C6F" w:rsidRDefault="005D6A93">
      <w:pPr>
        <w:pStyle w:val="TM2"/>
        <w:tabs>
          <w:tab w:val="right" w:leader="dot" w:pos="660"/>
          <w:tab w:val="right" w:leader="dot" w:pos="9344"/>
        </w:tabs>
      </w:pPr>
      <w:hyperlink r:id="rId14" w:history="1">
        <w:r>
          <w:rPr>
            <w:rStyle w:val="Lienhypertexte"/>
            <w:rFonts w:ascii="Times New Roman" w:hAnsi="Times New Roman"/>
            <w:b/>
            <w:bCs/>
            <w:lang w:eastAsia="fr-FR"/>
          </w:rPr>
          <w:t>4-</w:t>
        </w:r>
        <w:r>
          <w:rPr>
            <w:rFonts w:eastAsia="Times New Roman" w:cs="Times New Roman"/>
            <w:lang w:eastAsia="fr-FR"/>
          </w:rPr>
          <w:tab/>
        </w:r>
        <w:r>
          <w:rPr>
            <w:rStyle w:val="Lienhypertexte"/>
            <w:rFonts w:ascii="Times New Roman" w:hAnsi="Times New Roman"/>
            <w:b/>
            <w:bCs/>
            <w:lang w:eastAsia="fr-FR"/>
          </w:rPr>
          <w:t>L'Art de la Fusion</w:t>
        </w:r>
        <w:r>
          <w:tab/>
          <w:t>7</w:t>
        </w:r>
      </w:hyperlink>
    </w:p>
    <w:p w:rsidR="008B6C6F" w:rsidRDefault="005D6A93">
      <w:pPr>
        <w:pStyle w:val="TM2"/>
        <w:tabs>
          <w:tab w:val="right" w:leader="dot" w:pos="660"/>
          <w:tab w:val="right" w:leader="dot" w:pos="9344"/>
        </w:tabs>
      </w:pPr>
      <w:hyperlink r:id="rId15" w:history="1">
        <w:r>
          <w:rPr>
            <w:rStyle w:val="Lienhypertexte"/>
            <w:rFonts w:ascii="Times New Roman" w:hAnsi="Times New Roman"/>
            <w:b/>
            <w:bCs/>
            <w:lang w:eastAsia="fr-FR"/>
          </w:rPr>
          <w:t>5-</w:t>
        </w:r>
        <w:r>
          <w:rPr>
            <w:rFonts w:eastAsia="Times New Roman" w:cs="Times New Roman"/>
            <w:lang w:eastAsia="fr-FR"/>
          </w:rPr>
          <w:tab/>
        </w:r>
        <w:r>
          <w:rPr>
            <w:rStyle w:val="Lienhypertexte"/>
            <w:rFonts w:ascii="Times New Roman" w:hAnsi="Times New Roman"/>
            <w:b/>
            <w:bCs/>
            <w:lang w:eastAsia="fr-FR"/>
          </w:rPr>
          <w:t>Une Agence Tournée vers l'Avenir</w:t>
        </w:r>
        <w:r>
          <w:tab/>
          <w:t>7</w:t>
        </w:r>
      </w:hyperlink>
    </w:p>
    <w:p w:rsidR="008B6C6F" w:rsidRDefault="005D6A93">
      <w:pPr>
        <w:pStyle w:val="TM1"/>
        <w:tabs>
          <w:tab w:val="right" w:leader="dot" w:pos="9344"/>
        </w:tabs>
      </w:pPr>
      <w:hyperlink r:id="rId16" w:history="1">
        <w:r>
          <w:rPr>
            <w:rStyle w:val="Lienhypertexte"/>
            <w:rFonts w:eastAsia="Times New Roman" w:cs="Times New Roman"/>
            <w:b/>
            <w:bCs/>
          </w:rPr>
          <w:t>Chapitre 2 : CAHIER CHARGE</w:t>
        </w:r>
        <w:r>
          <w:tab/>
          <w:t>8</w:t>
        </w:r>
      </w:hyperlink>
    </w:p>
    <w:p w:rsidR="008B6C6F" w:rsidRDefault="005D6A93">
      <w:pPr>
        <w:pStyle w:val="TM2"/>
        <w:tabs>
          <w:tab w:val="right" w:leader="dot" w:pos="660"/>
          <w:tab w:val="right" w:leader="dot" w:pos="9344"/>
        </w:tabs>
      </w:pPr>
      <w:hyperlink r:id="rId17" w:history="1">
        <w:r>
          <w:rPr>
            <w:rStyle w:val="Lienhypertexte"/>
            <w:rFonts w:ascii="Times New Roman" w:hAnsi="Times New Roman"/>
            <w:b/>
          </w:rPr>
          <w:t>1.</w:t>
        </w:r>
        <w:r>
          <w:rPr>
            <w:rFonts w:eastAsia="Times New Roman" w:cs="Times New Roman"/>
            <w:lang w:eastAsia="fr-FR"/>
          </w:rPr>
          <w:tab/>
        </w:r>
        <w:r>
          <w:rPr>
            <w:rStyle w:val="Lienhypertexte"/>
            <w:rFonts w:ascii="Times New Roman" w:hAnsi="Times New Roman"/>
            <w:b/>
          </w:rPr>
          <w:t>Introduction</w:t>
        </w:r>
        <w:r>
          <w:tab/>
          <w:t>9</w:t>
        </w:r>
      </w:hyperlink>
    </w:p>
    <w:p w:rsidR="008B6C6F" w:rsidRDefault="005D6A93">
      <w:pPr>
        <w:pStyle w:val="TM2"/>
        <w:tabs>
          <w:tab w:val="right" w:leader="dot" w:pos="660"/>
          <w:tab w:val="right" w:leader="dot" w:pos="9344"/>
        </w:tabs>
      </w:pPr>
      <w:hyperlink r:id="rId18" w:history="1">
        <w:r>
          <w:rPr>
            <w:rStyle w:val="Lienhypertexte"/>
            <w:rFonts w:ascii="Times New Roman" w:hAnsi="Times New Roman"/>
            <w:b/>
          </w:rPr>
          <w:t>2.</w:t>
        </w:r>
        <w:r>
          <w:rPr>
            <w:rFonts w:eastAsia="Times New Roman" w:cs="Times New Roman"/>
            <w:lang w:eastAsia="fr-FR"/>
          </w:rPr>
          <w:tab/>
        </w:r>
        <w:r>
          <w:rPr>
            <w:rStyle w:val="Lienhypertexte"/>
            <w:rFonts w:ascii="Times New Roman" w:hAnsi="Times New Roman"/>
            <w:b/>
          </w:rPr>
          <w:t>Objectifs du Projet</w:t>
        </w:r>
        <w:r>
          <w:tab/>
          <w:t>9</w:t>
        </w:r>
      </w:hyperlink>
    </w:p>
    <w:p w:rsidR="008B6C6F" w:rsidRDefault="005D6A93">
      <w:pPr>
        <w:pStyle w:val="TM2"/>
        <w:tabs>
          <w:tab w:val="right" w:leader="dot" w:pos="660"/>
          <w:tab w:val="right" w:leader="dot" w:pos="9344"/>
        </w:tabs>
      </w:pPr>
      <w:hyperlink r:id="rId19" w:history="1">
        <w:r>
          <w:rPr>
            <w:rStyle w:val="Lienhypertexte"/>
            <w:rFonts w:ascii="Times New Roman" w:hAnsi="Times New Roman"/>
            <w:b/>
          </w:rPr>
          <w:t>3.</w:t>
        </w:r>
        <w:r>
          <w:rPr>
            <w:rFonts w:eastAsia="Times New Roman" w:cs="Times New Roman"/>
            <w:lang w:eastAsia="fr-FR"/>
          </w:rPr>
          <w:tab/>
        </w:r>
        <w:r>
          <w:rPr>
            <w:rStyle w:val="Lienhypertexte"/>
            <w:rFonts w:ascii="Times New Roman" w:hAnsi="Times New Roman"/>
            <w:b/>
          </w:rPr>
          <w:t>Fonctionnalités Clés</w:t>
        </w:r>
        <w:r>
          <w:tab/>
          <w:t>9</w:t>
        </w:r>
      </w:hyperlink>
    </w:p>
    <w:p w:rsidR="008B6C6F" w:rsidRDefault="005D6A93">
      <w:pPr>
        <w:pStyle w:val="TM3"/>
        <w:tabs>
          <w:tab w:val="right" w:leader="dot" w:pos="880"/>
          <w:tab w:val="right" w:leader="dot" w:pos="9344"/>
        </w:tabs>
      </w:pPr>
      <w:hyperlink r:id="rId20" w:history="1">
        <w:r>
          <w:rPr>
            <w:rStyle w:val="Lienhypertexte"/>
            <w:rFonts w:ascii="Times New Roman" w:hAnsi="Times New Roman" w:cs="Times New Roman"/>
            <w:b/>
          </w:rPr>
          <w:t>a.</w:t>
        </w:r>
        <w:r>
          <w:rPr>
            <w:rFonts w:eastAsia="Times New Roman" w:cs="Times New Roman"/>
            <w:lang w:eastAsia="fr-FR"/>
          </w:rPr>
          <w:tab/>
        </w:r>
        <w:r>
          <w:rPr>
            <w:rStyle w:val="Lienhypertexte"/>
            <w:rFonts w:ascii="Times New Roman" w:hAnsi="Times New Roman" w:cs="Times New Roman"/>
            <w:b/>
          </w:rPr>
          <w:t>Interface Utilisateur</w:t>
        </w:r>
        <w:r>
          <w:tab/>
          <w:t>9</w:t>
        </w:r>
      </w:hyperlink>
    </w:p>
    <w:p w:rsidR="008B6C6F" w:rsidRDefault="005D6A93">
      <w:pPr>
        <w:pStyle w:val="TM3"/>
        <w:tabs>
          <w:tab w:val="right" w:leader="dot" w:pos="880"/>
          <w:tab w:val="right" w:leader="dot" w:pos="9344"/>
        </w:tabs>
      </w:pPr>
      <w:hyperlink r:id="rId21" w:history="1">
        <w:r>
          <w:rPr>
            <w:rStyle w:val="Lienhypertexte"/>
            <w:rFonts w:ascii="Times New Roman" w:hAnsi="Times New Roman" w:cs="Times New Roman"/>
            <w:b/>
          </w:rPr>
          <w:t>b.</w:t>
        </w:r>
        <w:r>
          <w:rPr>
            <w:rFonts w:eastAsia="Times New Roman" w:cs="Times New Roman"/>
            <w:lang w:eastAsia="fr-FR"/>
          </w:rPr>
          <w:tab/>
        </w:r>
        <w:r>
          <w:rPr>
            <w:rStyle w:val="Lienhypertexte"/>
            <w:rFonts w:ascii="Times New Roman" w:hAnsi="Times New Roman" w:cs="Times New Roman"/>
            <w:b/>
          </w:rPr>
          <w:t>Système de Gestion de Catalogue</w:t>
        </w:r>
        <w:r>
          <w:tab/>
          <w:t>10</w:t>
        </w:r>
      </w:hyperlink>
    </w:p>
    <w:p w:rsidR="008B6C6F" w:rsidRDefault="005D6A93">
      <w:pPr>
        <w:pStyle w:val="TM3"/>
        <w:tabs>
          <w:tab w:val="right" w:leader="dot" w:pos="880"/>
          <w:tab w:val="right" w:leader="dot" w:pos="9344"/>
        </w:tabs>
      </w:pPr>
      <w:hyperlink r:id="rId22" w:history="1">
        <w:r>
          <w:rPr>
            <w:rStyle w:val="Lienhypertexte"/>
            <w:rFonts w:ascii="Times New Roman" w:hAnsi="Times New Roman" w:cs="Times New Roman"/>
            <w:b/>
          </w:rPr>
          <w:t>c.</w:t>
        </w:r>
        <w:r>
          <w:rPr>
            <w:rFonts w:eastAsia="Times New Roman" w:cs="Times New Roman"/>
            <w:lang w:eastAsia="fr-FR"/>
          </w:rPr>
          <w:tab/>
        </w:r>
        <w:r>
          <w:rPr>
            <w:rStyle w:val="Lienhypertexte"/>
            <w:rFonts w:ascii="Times New Roman" w:hAnsi="Times New Roman" w:cs="Times New Roman"/>
            <w:b/>
          </w:rPr>
          <w:t>Panier d'Achat et Processus de Commande</w:t>
        </w:r>
        <w:r>
          <w:tab/>
          <w:t>10</w:t>
        </w:r>
      </w:hyperlink>
    </w:p>
    <w:p w:rsidR="008B6C6F" w:rsidRDefault="005D6A93">
      <w:pPr>
        <w:pStyle w:val="TM3"/>
        <w:tabs>
          <w:tab w:val="right" w:leader="dot" w:pos="880"/>
          <w:tab w:val="right" w:leader="dot" w:pos="9344"/>
        </w:tabs>
      </w:pPr>
      <w:hyperlink r:id="rId23" w:history="1">
        <w:r>
          <w:rPr>
            <w:rStyle w:val="Lienhypertexte"/>
            <w:rFonts w:ascii="Times New Roman" w:hAnsi="Times New Roman" w:cs="Times New Roman"/>
            <w:b/>
          </w:rPr>
          <w:t>d.</w:t>
        </w:r>
        <w:r>
          <w:rPr>
            <w:rFonts w:eastAsia="Times New Roman" w:cs="Times New Roman"/>
            <w:lang w:eastAsia="fr-FR"/>
          </w:rPr>
          <w:tab/>
        </w:r>
        <w:r>
          <w:rPr>
            <w:rStyle w:val="Lienhypertexte"/>
            <w:rFonts w:ascii="Times New Roman" w:hAnsi="Times New Roman" w:cs="Times New Roman"/>
            <w:b/>
          </w:rPr>
          <w:t>Méthodes de Paiement Sécurisées</w:t>
        </w:r>
        <w:r>
          <w:tab/>
          <w:t>10</w:t>
        </w:r>
      </w:hyperlink>
    </w:p>
    <w:p w:rsidR="008B6C6F" w:rsidRDefault="005D6A93">
      <w:pPr>
        <w:pStyle w:val="TM3"/>
        <w:tabs>
          <w:tab w:val="right" w:leader="dot" w:pos="880"/>
          <w:tab w:val="right" w:leader="dot" w:pos="9344"/>
        </w:tabs>
      </w:pPr>
      <w:hyperlink r:id="rId24" w:history="1">
        <w:r>
          <w:rPr>
            <w:rStyle w:val="Lienhypertexte"/>
            <w:rFonts w:ascii="Times New Roman" w:hAnsi="Times New Roman" w:cs="Times New Roman"/>
            <w:b/>
          </w:rPr>
          <w:t>e.</w:t>
        </w:r>
        <w:r>
          <w:rPr>
            <w:rFonts w:eastAsia="Times New Roman" w:cs="Times New Roman"/>
            <w:lang w:eastAsia="fr-FR"/>
          </w:rPr>
          <w:tab/>
        </w:r>
        <w:r>
          <w:rPr>
            <w:rStyle w:val="Lienhypertexte"/>
            <w:rFonts w:ascii="Times New Roman" w:hAnsi="Times New Roman" w:cs="Times New Roman"/>
            <w:b/>
          </w:rPr>
          <w:t>Gestion des Comptes Clients</w:t>
        </w:r>
        <w:r>
          <w:tab/>
          <w:t>10</w:t>
        </w:r>
      </w:hyperlink>
    </w:p>
    <w:p w:rsidR="008B6C6F" w:rsidRDefault="005D6A93">
      <w:pPr>
        <w:pStyle w:val="TM3"/>
        <w:tabs>
          <w:tab w:val="right" w:leader="dot" w:pos="880"/>
          <w:tab w:val="right" w:leader="dot" w:pos="9344"/>
        </w:tabs>
      </w:pPr>
      <w:hyperlink r:id="rId25" w:history="1">
        <w:r>
          <w:rPr>
            <w:rStyle w:val="Lienhypertexte"/>
            <w:rFonts w:ascii="Times New Roman" w:hAnsi="Times New Roman" w:cs="Times New Roman"/>
            <w:b/>
          </w:rPr>
          <w:t>f.</w:t>
        </w:r>
        <w:r>
          <w:rPr>
            <w:rFonts w:eastAsia="Times New Roman" w:cs="Times New Roman"/>
            <w:lang w:eastAsia="fr-FR"/>
          </w:rPr>
          <w:tab/>
        </w:r>
        <w:r>
          <w:rPr>
            <w:rStyle w:val="Lienhypertexte"/>
            <w:rFonts w:ascii="Times New Roman" w:hAnsi="Times New Roman" w:cs="Times New Roman"/>
            <w:b/>
          </w:rPr>
          <w:t>Outils de Suivi et de Gestion des Commandes</w:t>
        </w:r>
        <w:r>
          <w:tab/>
          <w:t>10</w:t>
        </w:r>
      </w:hyperlink>
    </w:p>
    <w:p w:rsidR="008B6C6F" w:rsidRDefault="005D6A93">
      <w:pPr>
        <w:pStyle w:val="TM3"/>
        <w:tabs>
          <w:tab w:val="right" w:leader="dot" w:pos="880"/>
          <w:tab w:val="right" w:leader="dot" w:pos="9344"/>
        </w:tabs>
      </w:pPr>
      <w:hyperlink r:id="rId26" w:history="1">
        <w:r>
          <w:rPr>
            <w:rStyle w:val="Lienhypertexte"/>
            <w:rFonts w:ascii="Times New Roman" w:hAnsi="Times New Roman" w:cs="Times New Roman"/>
            <w:b/>
          </w:rPr>
          <w:t>g.</w:t>
        </w:r>
        <w:r>
          <w:rPr>
            <w:rFonts w:eastAsia="Times New Roman" w:cs="Times New Roman"/>
            <w:lang w:eastAsia="fr-FR"/>
          </w:rPr>
          <w:tab/>
        </w:r>
        <w:r>
          <w:rPr>
            <w:rStyle w:val="Lienhypertexte"/>
            <w:rFonts w:ascii="Times New Roman" w:hAnsi="Times New Roman" w:cs="Times New Roman"/>
            <w:b/>
          </w:rPr>
          <w:t>Gestion des Promotions et des Rabais</w:t>
        </w:r>
        <w:r>
          <w:tab/>
          <w:t>10</w:t>
        </w:r>
      </w:hyperlink>
    </w:p>
    <w:p w:rsidR="008B6C6F" w:rsidRDefault="005D6A93">
      <w:pPr>
        <w:pStyle w:val="TM2"/>
        <w:tabs>
          <w:tab w:val="right" w:leader="dot" w:pos="660"/>
          <w:tab w:val="right" w:leader="dot" w:pos="9344"/>
        </w:tabs>
      </w:pPr>
      <w:hyperlink r:id="rId27" w:history="1">
        <w:r>
          <w:rPr>
            <w:rStyle w:val="Lienhypertexte"/>
            <w:rFonts w:ascii="Times New Roman" w:hAnsi="Times New Roman"/>
            <w:b/>
          </w:rPr>
          <w:t>4.</w:t>
        </w:r>
        <w:r>
          <w:rPr>
            <w:rFonts w:eastAsia="Times New Roman" w:cs="Times New Roman"/>
            <w:lang w:eastAsia="fr-FR"/>
          </w:rPr>
          <w:tab/>
        </w:r>
        <w:r>
          <w:rPr>
            <w:rStyle w:val="Lienhypertexte"/>
            <w:rFonts w:ascii="Times New Roman" w:hAnsi="Times New Roman"/>
            <w:b/>
          </w:rPr>
          <w:t>Contraintes Techniques</w:t>
        </w:r>
        <w:r>
          <w:tab/>
          <w:t>10</w:t>
        </w:r>
      </w:hyperlink>
    </w:p>
    <w:p w:rsidR="008B6C6F" w:rsidRDefault="005D6A93">
      <w:pPr>
        <w:pStyle w:val="TM2"/>
        <w:tabs>
          <w:tab w:val="right" w:leader="dot" w:pos="660"/>
          <w:tab w:val="right" w:leader="dot" w:pos="9344"/>
        </w:tabs>
      </w:pPr>
      <w:hyperlink r:id="rId28" w:history="1">
        <w:r>
          <w:rPr>
            <w:rStyle w:val="Lienhypertexte"/>
            <w:rFonts w:ascii="Times New Roman" w:hAnsi="Times New Roman"/>
            <w:b/>
          </w:rPr>
          <w:t>5.</w:t>
        </w:r>
        <w:r>
          <w:rPr>
            <w:rFonts w:eastAsia="Times New Roman" w:cs="Times New Roman"/>
            <w:lang w:eastAsia="fr-FR"/>
          </w:rPr>
          <w:tab/>
        </w:r>
        <w:r>
          <w:rPr>
            <w:rStyle w:val="Lienhypertexte"/>
            <w:rFonts w:ascii="Times New Roman" w:hAnsi="Times New Roman"/>
            <w:b/>
          </w:rPr>
          <w:t>Livrables Attendus</w:t>
        </w:r>
        <w:r>
          <w:tab/>
          <w:t>11</w:t>
        </w:r>
      </w:hyperlink>
    </w:p>
    <w:p w:rsidR="008B6C6F" w:rsidRDefault="005D6A93">
      <w:pPr>
        <w:pStyle w:val="TM2"/>
        <w:tabs>
          <w:tab w:val="right" w:leader="dot" w:pos="660"/>
          <w:tab w:val="right" w:leader="dot" w:pos="9344"/>
        </w:tabs>
      </w:pPr>
      <w:hyperlink r:id="rId29" w:history="1">
        <w:r>
          <w:rPr>
            <w:rStyle w:val="Lienhypertexte"/>
            <w:rFonts w:ascii="Times New Roman" w:hAnsi="Times New Roman"/>
            <w:b/>
          </w:rPr>
          <w:t>6.</w:t>
        </w:r>
        <w:r>
          <w:rPr>
            <w:rFonts w:eastAsia="Times New Roman" w:cs="Times New Roman"/>
            <w:lang w:eastAsia="fr-FR"/>
          </w:rPr>
          <w:tab/>
        </w:r>
        <w:r>
          <w:rPr>
            <w:rStyle w:val="Lienhypertexte"/>
            <w:rFonts w:ascii="Times New Roman" w:hAnsi="Times New Roman"/>
            <w:b/>
          </w:rPr>
          <w:t>Calendrier et Étapes du Projet</w:t>
        </w:r>
        <w:r>
          <w:tab/>
          <w:t>11</w:t>
        </w:r>
      </w:hyperlink>
    </w:p>
    <w:p w:rsidR="008B6C6F" w:rsidRDefault="005D6A93">
      <w:pPr>
        <w:pStyle w:val="TM1"/>
        <w:tabs>
          <w:tab w:val="right" w:leader="dot" w:pos="9344"/>
        </w:tabs>
      </w:pPr>
      <w:hyperlink r:id="rId30" w:history="1">
        <w:r>
          <w:rPr>
            <w:rStyle w:val="Lienhypertexte"/>
            <w:rFonts w:eastAsia="Times New Roman" w:cs="Times New Roman"/>
            <w:b/>
            <w:bCs/>
          </w:rPr>
          <w:t>Chapitre 3 : CONCEPTION ET PLANIFICATION</w:t>
        </w:r>
        <w:r>
          <w:tab/>
          <w:t>12</w:t>
        </w:r>
      </w:hyperlink>
    </w:p>
    <w:p w:rsidR="008B6C6F" w:rsidRDefault="005D6A93">
      <w:pPr>
        <w:pStyle w:val="TM2"/>
        <w:tabs>
          <w:tab w:val="right" w:leader="dot" w:pos="660"/>
          <w:tab w:val="right" w:leader="dot" w:pos="9344"/>
        </w:tabs>
      </w:pPr>
      <w:hyperlink r:id="rId31" w:history="1">
        <w:r>
          <w:rPr>
            <w:rStyle w:val="Lienhypertexte"/>
            <w:rFonts w:ascii="Times New Roman" w:hAnsi="Times New Roman"/>
            <w:b/>
          </w:rPr>
          <w:t>1.</w:t>
        </w:r>
        <w:r>
          <w:rPr>
            <w:rFonts w:eastAsia="Times New Roman" w:cs="Times New Roman"/>
            <w:lang w:eastAsia="fr-FR"/>
          </w:rPr>
          <w:tab/>
        </w:r>
        <w:r>
          <w:rPr>
            <w:rStyle w:val="Lienhypertexte"/>
            <w:rFonts w:ascii="Times New Roman" w:hAnsi="Times New Roman"/>
            <w:b/>
          </w:rPr>
          <w:t>Le diagramme de classe :</w:t>
        </w:r>
        <w:r>
          <w:tab/>
          <w:t>13</w:t>
        </w:r>
      </w:hyperlink>
    </w:p>
    <w:p w:rsidR="008B6C6F" w:rsidRDefault="005D6A93">
      <w:pPr>
        <w:pStyle w:val="TM3"/>
        <w:tabs>
          <w:tab w:val="right" w:leader="dot" w:pos="880"/>
          <w:tab w:val="right" w:leader="dot" w:pos="9344"/>
        </w:tabs>
      </w:pPr>
      <w:hyperlink r:id="rId32" w:history="1">
        <w:r>
          <w:rPr>
            <w:rStyle w:val="Lienhypertexte"/>
            <w:rFonts w:ascii="Wingdings" w:hAnsi="Wingdings" w:cs="Times New Roman"/>
          </w:rPr>
          <w:t></w:t>
        </w:r>
        <w:r>
          <w:rPr>
            <w:rFonts w:eastAsia="Times New Roman" w:cs="Times New Roman"/>
            <w:lang w:eastAsia="fr-FR"/>
          </w:rPr>
          <w:tab/>
        </w:r>
        <w:r>
          <w:rPr>
            <w:rStyle w:val="Lienhypertexte"/>
            <w:rFonts w:ascii="Times New Roman" w:hAnsi="Times New Roman" w:cs="Times New Roman"/>
            <w:b/>
            <w:i/>
          </w:rPr>
          <w:t>Diagramme de classe pour un site web</w:t>
        </w:r>
        <w:r>
          <w:tab/>
          <w:t>13</w:t>
        </w:r>
      </w:hyperlink>
    </w:p>
    <w:p w:rsidR="008B6C6F" w:rsidRDefault="005D6A93">
      <w:pPr>
        <w:pStyle w:val="TM2"/>
        <w:tabs>
          <w:tab w:val="right" w:leader="dot" w:pos="660"/>
          <w:tab w:val="right" w:leader="dot" w:pos="9344"/>
        </w:tabs>
      </w:pPr>
      <w:hyperlink r:id="rId33" w:history="1">
        <w:r>
          <w:rPr>
            <w:rStyle w:val="Lienhypertexte"/>
            <w:rFonts w:ascii="Times New Roman" w:hAnsi="Times New Roman"/>
            <w:b/>
          </w:rPr>
          <w:t>2.</w:t>
        </w:r>
        <w:r>
          <w:rPr>
            <w:rFonts w:eastAsia="Times New Roman" w:cs="Times New Roman"/>
            <w:lang w:eastAsia="fr-FR"/>
          </w:rPr>
          <w:tab/>
        </w:r>
        <w:r>
          <w:rPr>
            <w:rStyle w:val="Lienhypertexte"/>
            <w:rFonts w:ascii="Times New Roman" w:hAnsi="Times New Roman"/>
            <w:b/>
          </w:rPr>
          <w:t>Les diagrammes des cas d’utilisation :</w:t>
        </w:r>
        <w:r>
          <w:tab/>
          <w:t>14</w:t>
        </w:r>
      </w:hyperlink>
    </w:p>
    <w:p w:rsidR="008B6C6F" w:rsidRDefault="005D6A93">
      <w:pPr>
        <w:pStyle w:val="TM3"/>
        <w:tabs>
          <w:tab w:val="right" w:leader="dot" w:pos="880"/>
          <w:tab w:val="right" w:leader="dot" w:pos="9344"/>
        </w:tabs>
      </w:pPr>
      <w:hyperlink r:id="rId34" w:history="1">
        <w:r>
          <w:rPr>
            <w:rStyle w:val="Lienhypertexte"/>
            <w:rFonts w:ascii="Wingdings" w:hAnsi="Wingdings" w:cs="Times New Roman"/>
          </w:rPr>
          <w:t></w:t>
        </w:r>
        <w:r>
          <w:rPr>
            <w:rFonts w:eastAsia="Times New Roman" w:cs="Times New Roman"/>
            <w:lang w:eastAsia="fr-FR"/>
          </w:rPr>
          <w:tab/>
        </w:r>
        <w:r>
          <w:rPr>
            <w:rStyle w:val="Lienhypertexte"/>
            <w:rFonts w:ascii="Times New Roman" w:hAnsi="Times New Roman" w:cs="Times New Roman"/>
            <w:b/>
          </w:rPr>
          <w:t>Diagramme de cas d’utilisation Client :</w:t>
        </w:r>
        <w:r>
          <w:tab/>
          <w:t>14</w:t>
        </w:r>
      </w:hyperlink>
    </w:p>
    <w:p w:rsidR="008B6C6F" w:rsidRDefault="005D6A93">
      <w:pPr>
        <w:pStyle w:val="TM3"/>
        <w:tabs>
          <w:tab w:val="right" w:leader="dot" w:pos="880"/>
          <w:tab w:val="right" w:leader="dot" w:pos="9344"/>
        </w:tabs>
      </w:pPr>
      <w:hyperlink r:id="rId35" w:history="1">
        <w:r>
          <w:rPr>
            <w:rStyle w:val="Lienhypertexte"/>
            <w:rFonts w:ascii="Wingdings" w:hAnsi="Wingdings" w:cs="Times New Roman"/>
          </w:rPr>
          <w:t></w:t>
        </w:r>
        <w:r>
          <w:rPr>
            <w:rFonts w:eastAsia="Times New Roman" w:cs="Times New Roman"/>
            <w:lang w:eastAsia="fr-FR"/>
          </w:rPr>
          <w:tab/>
        </w:r>
        <w:r>
          <w:rPr>
            <w:rStyle w:val="Lienhypertexte"/>
            <w:rFonts w:ascii="Times New Roman" w:hAnsi="Times New Roman" w:cs="Times New Roman"/>
            <w:b/>
          </w:rPr>
          <w:t>Diagramme de cas d’utilisation Administrateur :</w:t>
        </w:r>
        <w:r>
          <w:tab/>
          <w:t>15</w:t>
        </w:r>
      </w:hyperlink>
    </w:p>
    <w:p w:rsidR="008B6C6F" w:rsidRDefault="005D6A93">
      <w:pPr>
        <w:pStyle w:val="TM2"/>
        <w:tabs>
          <w:tab w:val="right" w:leader="dot" w:pos="660"/>
          <w:tab w:val="right" w:leader="dot" w:pos="9344"/>
        </w:tabs>
      </w:pPr>
      <w:hyperlink r:id="rId36" w:history="1">
        <w:r>
          <w:rPr>
            <w:rStyle w:val="Lienhypertexte"/>
            <w:rFonts w:ascii="Times New Roman" w:hAnsi="Times New Roman"/>
            <w:b/>
          </w:rPr>
          <w:t>3.</w:t>
        </w:r>
        <w:r>
          <w:rPr>
            <w:rFonts w:eastAsia="Times New Roman" w:cs="Times New Roman"/>
            <w:lang w:eastAsia="fr-FR"/>
          </w:rPr>
          <w:tab/>
        </w:r>
        <w:r>
          <w:rPr>
            <w:rStyle w:val="Lienhypertexte"/>
            <w:rFonts w:ascii="Times New Roman" w:hAnsi="Times New Roman"/>
            <w:b/>
          </w:rPr>
          <w:t>Les diagrammes de séquences</w:t>
        </w:r>
        <w:r>
          <w:tab/>
          <w:t>16</w:t>
        </w:r>
      </w:hyperlink>
    </w:p>
    <w:p w:rsidR="008B6C6F" w:rsidRDefault="005D6A93">
      <w:pPr>
        <w:pStyle w:val="TM3"/>
        <w:tabs>
          <w:tab w:val="right" w:leader="dot" w:pos="880"/>
          <w:tab w:val="right" w:leader="dot" w:pos="9344"/>
        </w:tabs>
      </w:pPr>
      <w:hyperlink r:id="rId37" w:history="1">
        <w:r>
          <w:rPr>
            <w:rStyle w:val="Lienhypertexte"/>
            <w:rFonts w:ascii="Wingdings" w:hAnsi="Wingdings"/>
          </w:rPr>
          <w:t></w:t>
        </w:r>
        <w:r>
          <w:rPr>
            <w:rFonts w:eastAsia="Times New Roman" w:cs="Times New Roman"/>
            <w:lang w:eastAsia="fr-FR"/>
          </w:rPr>
          <w:tab/>
        </w:r>
        <w:r>
          <w:rPr>
            <w:rStyle w:val="Lienhypertexte"/>
            <w:rFonts w:ascii="Times New Roman" w:hAnsi="Times New Roman" w:cs="Times New Roman"/>
            <w:b/>
          </w:rPr>
          <w:t>Diagramme de séquence d’authentification du Client</w:t>
        </w:r>
        <w:r>
          <w:rPr>
            <w:rStyle w:val="Lienhypertexte"/>
            <w:rFonts w:ascii="Times New Roman" w:hAnsi="Times New Roman" w:cs="Times New Roman"/>
          </w:rPr>
          <w:t> :</w:t>
        </w:r>
        <w:r>
          <w:tab/>
          <w:t>16</w:t>
        </w:r>
      </w:hyperlink>
    </w:p>
    <w:p w:rsidR="008B6C6F" w:rsidRDefault="005D6A93">
      <w:pPr>
        <w:pStyle w:val="TM3"/>
        <w:tabs>
          <w:tab w:val="right" w:leader="dot" w:pos="880"/>
          <w:tab w:val="right" w:leader="dot" w:pos="9344"/>
        </w:tabs>
      </w:pPr>
      <w:hyperlink r:id="rId38" w:history="1">
        <w:r>
          <w:rPr>
            <w:rStyle w:val="Lienhypertexte"/>
            <w:rFonts w:ascii="Wingdings" w:hAnsi="Wingdings" w:cs="Times New Roman"/>
          </w:rPr>
          <w:t></w:t>
        </w:r>
        <w:r>
          <w:rPr>
            <w:rFonts w:eastAsia="Times New Roman" w:cs="Times New Roman"/>
            <w:lang w:eastAsia="fr-FR"/>
          </w:rPr>
          <w:tab/>
        </w:r>
        <w:r>
          <w:rPr>
            <w:rStyle w:val="Lienhypertexte"/>
            <w:rFonts w:ascii="Times New Roman" w:hAnsi="Times New Roman" w:cs="Times New Roman"/>
            <w:b/>
          </w:rPr>
          <w:t>Diagramme de séquence d’achats d’un produit :</w:t>
        </w:r>
        <w:r>
          <w:tab/>
          <w:t>17</w:t>
        </w:r>
      </w:hyperlink>
    </w:p>
    <w:p w:rsidR="008B6C6F" w:rsidRDefault="005D6A93">
      <w:pPr>
        <w:pStyle w:val="TM3"/>
        <w:tabs>
          <w:tab w:val="right" w:leader="dot" w:pos="880"/>
          <w:tab w:val="right" w:leader="dot" w:pos="9344"/>
        </w:tabs>
      </w:pPr>
      <w:hyperlink r:id="rId39" w:history="1">
        <w:r>
          <w:rPr>
            <w:rStyle w:val="Lienhypertexte"/>
            <w:rFonts w:ascii="Wingdings" w:hAnsi="Wingdings"/>
          </w:rPr>
          <w:t></w:t>
        </w:r>
        <w:r>
          <w:rPr>
            <w:rFonts w:eastAsia="Times New Roman" w:cs="Times New Roman"/>
            <w:lang w:eastAsia="fr-FR"/>
          </w:rPr>
          <w:tab/>
        </w:r>
        <w:r>
          <w:rPr>
            <w:rStyle w:val="Lienhypertexte"/>
            <w:rFonts w:ascii="Times New Roman" w:hAnsi="Times New Roman" w:cs="Times New Roman"/>
            <w:b/>
          </w:rPr>
          <w:t>Diagramme de séquence d’authentification d’administrateur :</w:t>
        </w:r>
        <w:r>
          <w:tab/>
          <w:t>19</w:t>
        </w:r>
      </w:hyperlink>
    </w:p>
    <w:p w:rsidR="008B6C6F" w:rsidRDefault="005D6A93">
      <w:pPr>
        <w:pStyle w:val="TM1"/>
        <w:tabs>
          <w:tab w:val="right" w:leader="dot" w:pos="9344"/>
        </w:tabs>
      </w:pPr>
      <w:hyperlink r:id="rId40" w:history="1">
        <w:r>
          <w:rPr>
            <w:rStyle w:val="Lienhypertexte"/>
            <w:rFonts w:eastAsia="Times New Roman" w:cs="Times New Roman"/>
            <w:b/>
            <w:bCs/>
          </w:rPr>
          <w:t>Chapitre 4 : Application</w:t>
        </w:r>
        <w:r>
          <w:tab/>
          <w:t>20</w:t>
        </w:r>
      </w:hyperlink>
    </w:p>
    <w:p w:rsidR="008B6C6F" w:rsidRDefault="005D6A93">
      <w:pPr>
        <w:pStyle w:val="TM2"/>
        <w:tabs>
          <w:tab w:val="right" w:leader="dot" w:pos="660"/>
          <w:tab w:val="right" w:leader="dot" w:pos="9344"/>
        </w:tabs>
      </w:pPr>
      <w:hyperlink r:id="rId41" w:history="1">
        <w:r>
          <w:rPr>
            <w:rStyle w:val="Lienhypertexte"/>
            <w:rFonts w:ascii="Times New Roman" w:hAnsi="Times New Roman"/>
            <w:b/>
          </w:rPr>
          <w:t>I.</w:t>
        </w:r>
        <w:r>
          <w:rPr>
            <w:rFonts w:eastAsia="Times New Roman" w:cs="Times New Roman"/>
            <w:lang w:eastAsia="fr-FR"/>
          </w:rPr>
          <w:tab/>
        </w:r>
        <w:r>
          <w:rPr>
            <w:rStyle w:val="Lienhypertexte"/>
            <w:rFonts w:ascii="Times New Roman" w:hAnsi="Times New Roman"/>
            <w:b/>
          </w:rPr>
          <w:t>Présentation de l’application</w:t>
        </w:r>
        <w:r>
          <w:tab/>
          <w:t>21</w:t>
        </w:r>
      </w:hyperlink>
    </w:p>
    <w:p w:rsidR="008B6C6F" w:rsidRDefault="005D6A93">
      <w:pPr>
        <w:pStyle w:val="TM3"/>
        <w:tabs>
          <w:tab w:val="right" w:leader="dot" w:pos="880"/>
          <w:tab w:val="right" w:leader="dot" w:pos="9344"/>
        </w:tabs>
      </w:pPr>
      <w:hyperlink r:id="rId42" w:history="1">
        <w:r>
          <w:rPr>
            <w:rStyle w:val="Lienhypertexte"/>
            <w:rFonts w:ascii="Times New Roman" w:hAnsi="Times New Roman" w:cs="Times New Roman"/>
            <w:b/>
          </w:rPr>
          <w:t>1.</w:t>
        </w:r>
        <w:r>
          <w:rPr>
            <w:rFonts w:eastAsia="Times New Roman" w:cs="Times New Roman"/>
            <w:lang w:eastAsia="fr-FR"/>
          </w:rPr>
          <w:tab/>
        </w:r>
        <w:r>
          <w:rPr>
            <w:rStyle w:val="Lienhypertexte"/>
            <w:rFonts w:ascii="Times New Roman" w:hAnsi="Times New Roman" w:cs="Times New Roman"/>
            <w:b/>
          </w:rPr>
          <w:t>Introduction :</w:t>
        </w:r>
        <w:r>
          <w:tab/>
          <w:t>21</w:t>
        </w:r>
      </w:hyperlink>
    </w:p>
    <w:p w:rsidR="008B6C6F" w:rsidRDefault="005D6A93">
      <w:pPr>
        <w:pStyle w:val="TM3"/>
        <w:tabs>
          <w:tab w:val="right" w:leader="dot" w:pos="880"/>
          <w:tab w:val="right" w:leader="dot" w:pos="9344"/>
        </w:tabs>
      </w:pPr>
      <w:hyperlink r:id="rId43" w:history="1">
        <w:r>
          <w:rPr>
            <w:rStyle w:val="Lienhypertexte"/>
            <w:rFonts w:ascii="Times New Roman" w:hAnsi="Times New Roman" w:cs="Times New Roman"/>
            <w:b/>
          </w:rPr>
          <w:t>2.</w:t>
        </w:r>
        <w:r>
          <w:rPr>
            <w:rFonts w:eastAsia="Times New Roman" w:cs="Times New Roman"/>
            <w:lang w:eastAsia="fr-FR"/>
          </w:rPr>
          <w:tab/>
        </w:r>
        <w:r>
          <w:rPr>
            <w:rStyle w:val="Lienhypertexte"/>
            <w:rFonts w:ascii="Times New Roman" w:hAnsi="Times New Roman" w:cs="Times New Roman"/>
            <w:b/>
          </w:rPr>
          <w:t>Interface client :</w:t>
        </w:r>
        <w:r>
          <w:tab/>
          <w:t>21</w:t>
        </w:r>
      </w:hyperlink>
    </w:p>
    <w:p w:rsidR="008B6C6F" w:rsidRDefault="005D6A93">
      <w:pPr>
        <w:pStyle w:val="TM3"/>
        <w:tabs>
          <w:tab w:val="right" w:leader="dot" w:pos="880"/>
          <w:tab w:val="right" w:leader="dot" w:pos="9344"/>
        </w:tabs>
      </w:pPr>
      <w:hyperlink r:id="rId44" w:history="1">
        <w:r>
          <w:rPr>
            <w:rStyle w:val="Lienhypertexte"/>
            <w:rFonts w:ascii="Times New Roman" w:hAnsi="Times New Roman" w:cs="Times New Roman"/>
            <w:b/>
          </w:rPr>
          <w:t>3.</w:t>
        </w:r>
        <w:r>
          <w:rPr>
            <w:rFonts w:eastAsia="Times New Roman" w:cs="Times New Roman"/>
            <w:lang w:eastAsia="fr-FR"/>
          </w:rPr>
          <w:tab/>
        </w:r>
        <w:r>
          <w:rPr>
            <w:rStyle w:val="Lienhypertexte"/>
            <w:rFonts w:ascii="Times New Roman" w:hAnsi="Times New Roman" w:cs="Times New Roman"/>
            <w:b/>
          </w:rPr>
          <w:t>Inscription :</w:t>
        </w:r>
        <w:r>
          <w:tab/>
          <w:t>22</w:t>
        </w:r>
      </w:hyperlink>
    </w:p>
    <w:p w:rsidR="008B6C6F" w:rsidRDefault="005D6A93">
      <w:pPr>
        <w:pStyle w:val="TM3"/>
        <w:tabs>
          <w:tab w:val="right" w:leader="dot" w:pos="880"/>
          <w:tab w:val="right" w:leader="dot" w:pos="9344"/>
        </w:tabs>
      </w:pPr>
      <w:hyperlink r:id="rId45" w:history="1">
        <w:r>
          <w:rPr>
            <w:rStyle w:val="Lienhypertexte"/>
            <w:rFonts w:ascii="Times New Roman" w:hAnsi="Times New Roman" w:cs="Times New Roman"/>
            <w:b/>
          </w:rPr>
          <w:t>4.</w:t>
        </w:r>
        <w:r>
          <w:rPr>
            <w:rFonts w:eastAsia="Times New Roman" w:cs="Times New Roman"/>
            <w:lang w:eastAsia="fr-FR"/>
          </w:rPr>
          <w:tab/>
        </w:r>
        <w:r>
          <w:rPr>
            <w:rStyle w:val="Lienhypertexte"/>
            <w:rFonts w:ascii="Times New Roman" w:hAnsi="Times New Roman" w:cs="Times New Roman"/>
            <w:b/>
          </w:rPr>
          <w:t>Espace pour connexion des clients :</w:t>
        </w:r>
        <w:r>
          <w:tab/>
          <w:t>23</w:t>
        </w:r>
      </w:hyperlink>
    </w:p>
    <w:p w:rsidR="008B6C6F" w:rsidRDefault="005D6A93">
      <w:pPr>
        <w:pStyle w:val="TM3"/>
        <w:tabs>
          <w:tab w:val="right" w:leader="dot" w:pos="880"/>
          <w:tab w:val="right" w:leader="dot" w:pos="9344"/>
        </w:tabs>
      </w:pPr>
      <w:hyperlink r:id="rId46" w:history="1">
        <w:r>
          <w:rPr>
            <w:rStyle w:val="Lienhypertexte"/>
            <w:rFonts w:ascii="Times New Roman" w:hAnsi="Times New Roman" w:cs="Times New Roman"/>
            <w:b/>
          </w:rPr>
          <w:t>5.</w:t>
        </w:r>
        <w:r>
          <w:rPr>
            <w:rFonts w:eastAsia="Times New Roman" w:cs="Times New Roman"/>
            <w:lang w:eastAsia="fr-FR"/>
          </w:rPr>
          <w:tab/>
        </w:r>
        <w:r>
          <w:rPr>
            <w:rStyle w:val="Lienhypertexte"/>
            <w:rFonts w:ascii="Times New Roman" w:hAnsi="Times New Roman" w:cs="Times New Roman"/>
            <w:b/>
          </w:rPr>
          <w:t>Le panier :</w:t>
        </w:r>
        <w:r>
          <w:tab/>
          <w:t>23</w:t>
        </w:r>
      </w:hyperlink>
    </w:p>
    <w:p w:rsidR="008B6C6F" w:rsidRDefault="005D6A93">
      <w:pPr>
        <w:pStyle w:val="TM3"/>
        <w:tabs>
          <w:tab w:val="right" w:leader="dot" w:pos="880"/>
          <w:tab w:val="right" w:leader="dot" w:pos="9344"/>
        </w:tabs>
      </w:pPr>
      <w:hyperlink r:id="rId47" w:history="1">
        <w:r>
          <w:rPr>
            <w:rStyle w:val="Lienhypertexte"/>
            <w:rFonts w:ascii="Times New Roman" w:hAnsi="Times New Roman" w:cs="Times New Roman"/>
            <w:b/>
          </w:rPr>
          <w:t>6.</w:t>
        </w:r>
        <w:r>
          <w:rPr>
            <w:rFonts w:eastAsia="Times New Roman" w:cs="Times New Roman"/>
            <w:lang w:eastAsia="fr-FR"/>
          </w:rPr>
          <w:tab/>
        </w:r>
        <w:r>
          <w:rPr>
            <w:rStyle w:val="Lienhypertexte"/>
            <w:rFonts w:ascii="Times New Roman" w:hAnsi="Times New Roman" w:cs="Times New Roman"/>
            <w:b/>
          </w:rPr>
          <w:t>Espace paiement :</w:t>
        </w:r>
        <w:r>
          <w:tab/>
          <w:t>24</w:t>
        </w:r>
      </w:hyperlink>
    </w:p>
    <w:p w:rsidR="008B6C6F" w:rsidRDefault="005D6A93">
      <w:pPr>
        <w:pStyle w:val="TM3"/>
        <w:tabs>
          <w:tab w:val="right" w:leader="dot" w:pos="880"/>
          <w:tab w:val="right" w:leader="dot" w:pos="9344"/>
        </w:tabs>
      </w:pPr>
      <w:hyperlink r:id="rId48" w:history="1">
        <w:r>
          <w:rPr>
            <w:rStyle w:val="Lienhypertexte"/>
            <w:rFonts w:ascii="Times New Roman" w:hAnsi="Times New Roman" w:cs="Times New Roman"/>
            <w:b/>
          </w:rPr>
          <w:t>7.</w:t>
        </w:r>
        <w:r>
          <w:rPr>
            <w:rFonts w:eastAsia="Times New Roman" w:cs="Times New Roman"/>
            <w:lang w:eastAsia="fr-FR"/>
          </w:rPr>
          <w:tab/>
        </w:r>
        <w:r>
          <w:rPr>
            <w:rStyle w:val="Lienhypertexte"/>
            <w:rFonts w:ascii="Times New Roman" w:hAnsi="Times New Roman" w:cs="Times New Roman"/>
            <w:b/>
          </w:rPr>
          <w:t>Interface administrateur :</w:t>
        </w:r>
        <w:r>
          <w:tab/>
          <w:t>24</w:t>
        </w:r>
      </w:hyperlink>
    </w:p>
    <w:p w:rsidR="008B6C6F" w:rsidRDefault="005D6A93">
      <w:pPr>
        <w:pStyle w:val="TM3"/>
        <w:tabs>
          <w:tab w:val="right" w:leader="dot" w:pos="880"/>
          <w:tab w:val="right" w:leader="dot" w:pos="9344"/>
        </w:tabs>
      </w:pPr>
      <w:hyperlink r:id="rId49" w:history="1">
        <w:r>
          <w:rPr>
            <w:rStyle w:val="Lienhypertexte"/>
            <w:rFonts w:ascii="Times New Roman" w:hAnsi="Times New Roman" w:cs="Times New Roman"/>
            <w:b/>
          </w:rPr>
          <w:t>8.</w:t>
        </w:r>
        <w:r>
          <w:rPr>
            <w:rFonts w:eastAsia="Times New Roman" w:cs="Times New Roman"/>
            <w:lang w:eastAsia="fr-FR"/>
          </w:rPr>
          <w:tab/>
        </w:r>
        <w:r>
          <w:rPr>
            <w:rStyle w:val="Lienhypertexte"/>
            <w:rFonts w:ascii="Times New Roman" w:hAnsi="Times New Roman" w:cs="Times New Roman"/>
            <w:b/>
          </w:rPr>
          <w:t>Ajouter catégorie :</w:t>
        </w:r>
        <w:r>
          <w:tab/>
          <w:t>25</w:t>
        </w:r>
      </w:hyperlink>
    </w:p>
    <w:p w:rsidR="008B6C6F" w:rsidRDefault="005D6A93">
      <w:pPr>
        <w:pStyle w:val="TM3"/>
        <w:tabs>
          <w:tab w:val="right" w:leader="dot" w:pos="880"/>
          <w:tab w:val="right" w:leader="dot" w:pos="9344"/>
        </w:tabs>
      </w:pPr>
      <w:hyperlink r:id="rId50" w:history="1">
        <w:r>
          <w:rPr>
            <w:rStyle w:val="Lienhypertexte"/>
            <w:rFonts w:ascii="Times New Roman" w:hAnsi="Times New Roman" w:cs="Times New Roman"/>
            <w:b/>
          </w:rPr>
          <w:t>9.</w:t>
        </w:r>
        <w:r>
          <w:rPr>
            <w:rFonts w:eastAsia="Times New Roman" w:cs="Times New Roman"/>
            <w:lang w:eastAsia="fr-FR"/>
          </w:rPr>
          <w:tab/>
        </w:r>
        <w:r>
          <w:rPr>
            <w:rStyle w:val="Lienhypertexte"/>
            <w:rFonts w:ascii="Times New Roman" w:hAnsi="Times New Roman" w:cs="Times New Roman"/>
            <w:b/>
          </w:rPr>
          <w:t>Ajouter produit :</w:t>
        </w:r>
        <w:r>
          <w:tab/>
          <w:t>26</w:t>
        </w:r>
      </w:hyperlink>
    </w:p>
    <w:p w:rsidR="008B6C6F" w:rsidRDefault="005D6A93">
      <w:pPr>
        <w:pStyle w:val="TM3"/>
        <w:tabs>
          <w:tab w:val="right" w:leader="dot" w:pos="1100"/>
          <w:tab w:val="right" w:leader="dot" w:pos="9344"/>
        </w:tabs>
      </w:pPr>
      <w:hyperlink r:id="rId51" w:history="1">
        <w:r>
          <w:rPr>
            <w:rStyle w:val="Lienhypertexte"/>
            <w:rFonts w:ascii="Times New Roman" w:hAnsi="Times New Roman" w:cs="Times New Roman"/>
            <w:b/>
          </w:rPr>
          <w:t>10.</w:t>
        </w:r>
        <w:r>
          <w:rPr>
            <w:rFonts w:eastAsia="Times New Roman" w:cs="Times New Roman"/>
            <w:lang w:eastAsia="fr-FR"/>
          </w:rPr>
          <w:tab/>
        </w:r>
        <w:r>
          <w:rPr>
            <w:rStyle w:val="Lienhypertexte"/>
            <w:rFonts w:ascii="Times New Roman" w:hAnsi="Times New Roman" w:cs="Times New Roman"/>
            <w:b/>
          </w:rPr>
          <w:t>Espace commande :</w:t>
        </w:r>
        <w:r>
          <w:tab/>
          <w:t>27</w:t>
        </w:r>
      </w:hyperlink>
    </w:p>
    <w:p w:rsidR="008B6C6F" w:rsidRDefault="005D6A93">
      <w:pPr>
        <w:pStyle w:val="TM3"/>
        <w:tabs>
          <w:tab w:val="right" w:leader="dot" w:pos="1100"/>
          <w:tab w:val="right" w:leader="dot" w:pos="9344"/>
        </w:tabs>
      </w:pPr>
      <w:hyperlink r:id="rId52" w:history="1">
        <w:r>
          <w:rPr>
            <w:rStyle w:val="Lienhypertexte"/>
            <w:rFonts w:ascii="Times New Roman" w:hAnsi="Times New Roman" w:cs="Times New Roman"/>
            <w:b/>
          </w:rPr>
          <w:t>11.</w:t>
        </w:r>
        <w:r>
          <w:rPr>
            <w:rFonts w:eastAsia="Times New Roman" w:cs="Times New Roman"/>
            <w:lang w:eastAsia="fr-FR"/>
          </w:rPr>
          <w:tab/>
        </w:r>
        <w:r>
          <w:rPr>
            <w:rStyle w:val="Lienhypertexte"/>
            <w:rFonts w:ascii="Times New Roman" w:hAnsi="Times New Roman" w:cs="Times New Roman"/>
            <w:b/>
          </w:rPr>
          <w:t>Espace shipping :</w:t>
        </w:r>
        <w:r>
          <w:tab/>
          <w:t>28</w:t>
        </w:r>
      </w:hyperlink>
    </w:p>
    <w:p w:rsidR="008B6C6F" w:rsidRDefault="005D6A93">
      <w:pPr>
        <w:pStyle w:val="TM3"/>
        <w:tabs>
          <w:tab w:val="right" w:leader="dot" w:pos="1100"/>
          <w:tab w:val="right" w:leader="dot" w:pos="9344"/>
        </w:tabs>
      </w:pPr>
      <w:hyperlink r:id="rId53" w:history="1">
        <w:r>
          <w:rPr>
            <w:rStyle w:val="Lienhypertexte"/>
            <w:rFonts w:ascii="Times New Roman" w:hAnsi="Times New Roman" w:cs="Times New Roman"/>
            <w:b/>
          </w:rPr>
          <w:t>12.</w:t>
        </w:r>
        <w:r>
          <w:rPr>
            <w:rFonts w:eastAsia="Times New Roman" w:cs="Times New Roman"/>
            <w:lang w:eastAsia="fr-FR"/>
          </w:rPr>
          <w:tab/>
        </w:r>
        <w:r>
          <w:rPr>
            <w:rStyle w:val="Lienhypertexte"/>
            <w:rFonts w:ascii="Times New Roman" w:hAnsi="Times New Roman" w:cs="Times New Roman"/>
            <w:b/>
          </w:rPr>
          <w:t>Espace coupon :</w:t>
        </w:r>
        <w:r>
          <w:tab/>
          <w:t>29</w:t>
        </w:r>
      </w:hyperlink>
    </w:p>
    <w:p w:rsidR="008B6C6F" w:rsidRDefault="005D6A93">
      <w:pPr>
        <w:pStyle w:val="TM3"/>
        <w:tabs>
          <w:tab w:val="right" w:leader="dot" w:pos="1100"/>
          <w:tab w:val="right" w:leader="dot" w:pos="9344"/>
        </w:tabs>
      </w:pPr>
      <w:hyperlink r:id="rId54" w:history="1">
        <w:r>
          <w:rPr>
            <w:rStyle w:val="Lienhypertexte"/>
            <w:rFonts w:ascii="Times New Roman" w:hAnsi="Times New Roman" w:cs="Times New Roman"/>
            <w:b/>
          </w:rPr>
          <w:t>13.</w:t>
        </w:r>
        <w:r>
          <w:rPr>
            <w:rFonts w:eastAsia="Times New Roman" w:cs="Times New Roman"/>
            <w:lang w:eastAsia="fr-FR"/>
          </w:rPr>
          <w:tab/>
        </w:r>
        <w:r>
          <w:rPr>
            <w:rStyle w:val="Lienhypertexte"/>
            <w:rFonts w:ascii="Times New Roman" w:hAnsi="Times New Roman" w:cs="Times New Roman"/>
            <w:b/>
          </w:rPr>
          <w:t>Espace utilisateur :</w:t>
        </w:r>
        <w:r>
          <w:tab/>
          <w:t>30</w:t>
        </w:r>
      </w:hyperlink>
    </w:p>
    <w:p w:rsidR="008B6C6F" w:rsidRDefault="005D6A93">
      <w:pPr>
        <w:pStyle w:val="TM3"/>
        <w:tabs>
          <w:tab w:val="right" w:leader="dot" w:pos="1100"/>
          <w:tab w:val="right" w:leader="dot" w:pos="9344"/>
        </w:tabs>
      </w:pPr>
      <w:hyperlink r:id="rId55" w:history="1">
        <w:r>
          <w:rPr>
            <w:rStyle w:val="Lienhypertexte"/>
            <w:rFonts w:ascii="Times New Roman" w:hAnsi="Times New Roman" w:cs="Times New Roman"/>
            <w:b/>
          </w:rPr>
          <w:t>14.</w:t>
        </w:r>
        <w:r>
          <w:rPr>
            <w:rFonts w:eastAsia="Times New Roman" w:cs="Times New Roman"/>
            <w:lang w:eastAsia="fr-FR"/>
          </w:rPr>
          <w:tab/>
        </w:r>
        <w:r>
          <w:rPr>
            <w:rStyle w:val="Lienhypertexte"/>
            <w:rFonts w:ascii="Times New Roman" w:hAnsi="Times New Roman" w:cs="Times New Roman"/>
            <w:b/>
          </w:rPr>
          <w:t>Espace paramètre :</w:t>
        </w:r>
        <w:r>
          <w:tab/>
          <w:t>31</w:t>
        </w:r>
      </w:hyperlink>
    </w:p>
    <w:p w:rsidR="008B6C6F" w:rsidRDefault="005D6A93">
      <w:pPr>
        <w:pStyle w:val="TM2"/>
        <w:tabs>
          <w:tab w:val="right" w:leader="dot" w:pos="880"/>
          <w:tab w:val="right" w:leader="dot" w:pos="9344"/>
        </w:tabs>
      </w:pPr>
      <w:hyperlink r:id="rId56" w:history="1">
        <w:r>
          <w:rPr>
            <w:rStyle w:val="Lienhypertexte"/>
            <w:rFonts w:ascii="Times New Roman" w:hAnsi="Times New Roman"/>
            <w:b/>
          </w:rPr>
          <w:t>II.</w:t>
        </w:r>
        <w:r>
          <w:rPr>
            <w:rFonts w:eastAsia="Times New Roman" w:cs="Times New Roman"/>
            <w:lang w:eastAsia="fr-FR"/>
          </w:rPr>
          <w:tab/>
        </w:r>
        <w:r>
          <w:rPr>
            <w:rStyle w:val="Lienhypertexte"/>
            <w:rFonts w:ascii="Times New Roman" w:hAnsi="Times New Roman"/>
            <w:b/>
          </w:rPr>
          <w:t>Les Outils de développement</w:t>
        </w:r>
        <w:r>
          <w:tab/>
          <w:t>32</w:t>
        </w:r>
      </w:hyperlink>
    </w:p>
    <w:p w:rsidR="008B6C6F" w:rsidRDefault="005D6A93">
      <w:pPr>
        <w:pStyle w:val="TM1"/>
        <w:tabs>
          <w:tab w:val="right" w:leader="dot" w:pos="9344"/>
        </w:tabs>
      </w:pPr>
      <w:hyperlink r:id="rId57" w:history="1">
        <w:r>
          <w:rPr>
            <w:rStyle w:val="Lienhypertexte"/>
            <w:rFonts w:eastAsia="Times New Roman" w:cs="Times New Roman"/>
            <w:b/>
            <w:bCs/>
          </w:rPr>
          <w:t>CONCLUSION</w:t>
        </w:r>
        <w:r>
          <w:tab/>
          <w:t>34</w:t>
        </w:r>
      </w:hyperlink>
    </w:p>
    <w:p w:rsidR="008B6C6F" w:rsidRDefault="005D6A93">
      <w:r>
        <w:fldChar w:fldCharType="end"/>
      </w: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tabs>
          <w:tab w:val="left" w:pos="426"/>
          <w:tab w:val="left" w:pos="8055"/>
        </w:tabs>
        <w:spacing w:line="480" w:lineRule="auto"/>
        <w:ind w:left="426"/>
        <w:rPr>
          <w:rFonts w:ascii="Times New Roman" w:hAnsi="Times New Roman" w:cs="Times New Roman"/>
          <w:b/>
          <w:bCs/>
          <w:sz w:val="36"/>
          <w:szCs w:val="36"/>
        </w:rPr>
      </w:pPr>
    </w:p>
    <w:p w:rsidR="008B6C6F" w:rsidRDefault="008B6C6F">
      <w:pPr>
        <w:jc w:val="right"/>
        <w:rPr>
          <w:rFonts w:ascii="Times New Roman" w:hAnsi="Times New Roman" w:cs="Times New Roman"/>
          <w:sz w:val="36"/>
          <w:szCs w:val="36"/>
        </w:rPr>
      </w:pPr>
    </w:p>
    <w:p w:rsidR="008B6C6F" w:rsidRDefault="005D6A93">
      <w:pPr>
        <w:pStyle w:val="Titre1"/>
        <w:suppressAutoHyphens w:val="0"/>
        <w:spacing w:before="480" w:line="276" w:lineRule="auto"/>
        <w:jc w:val="center"/>
        <w:textAlignment w:val="auto"/>
        <w:rPr>
          <w:rFonts w:ascii="Calibri" w:hAnsi="Calibri"/>
          <w:b/>
          <w:bCs/>
          <w:color w:val="auto"/>
          <w:sz w:val="48"/>
          <w:szCs w:val="48"/>
        </w:rPr>
      </w:pPr>
      <w:bookmarkStart w:id="0" w:name="_Toc146657956"/>
      <w:r>
        <w:rPr>
          <w:rFonts w:ascii="Calibri" w:hAnsi="Calibri"/>
          <w:b/>
          <w:bCs/>
          <w:color w:val="auto"/>
          <w:sz w:val="48"/>
          <w:szCs w:val="48"/>
        </w:rPr>
        <w:t>Introduction générale</w:t>
      </w:r>
      <w:bookmarkEnd w:id="0"/>
    </w:p>
    <w:p w:rsidR="008B6C6F" w:rsidRDefault="008B6C6F"/>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L'e-commerce, ou commerce électronique, est un phénomène révolutionnaire qui a transformé la manière dont les entreprises et les consommateurs interagissent dans le monde du commerce. Enraciné dans les avancées technologiques et Internet, l'e-commerce englobe l'ensemble des transactions commerciales qui s'effectuent en ligne, allant de l'achat de biens et de services à la gestion des stocks et au traitement des paiements électroniques. Cette révolution numérique a non seulement ouvert de nouvelles opportunités pour les entreprises de toutes tailles, mais a également remodelé les comportements d'achat des consommateurs en offrant une plus grande commodité, une plus grande variété de produits et une accessibilité accrue. De la création de sites de vente en ligne à l'optimisation des expériences d'achat, l'e-commerce continue de redéfinir la façon dont les marchandises et les services sont échangés à l'échelle mondiale, tout en suscitant des défis passionnants en matière de sécurité, de logistique et de réglementation.</w:t>
      </w:r>
    </w:p>
    <w:p w:rsidR="008B6C6F" w:rsidRDefault="008B6C6F">
      <w:pPr>
        <w:pageBreakBefore/>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 w:rsidR="008B6C6F" w:rsidRDefault="008B6C6F"/>
    <w:p w:rsidR="008B6C6F" w:rsidRDefault="008B6C6F"/>
    <w:p w:rsidR="008B6C6F" w:rsidRDefault="008B6C6F"/>
    <w:p w:rsidR="008B6C6F" w:rsidRDefault="008B6C6F"/>
    <w:p w:rsidR="008B6C6F" w:rsidRDefault="008B6C6F">
      <w:pPr>
        <w:pStyle w:val="Titre"/>
        <w:jc w:val="center"/>
        <w:rPr>
          <w:b/>
          <w:bCs/>
          <w:color w:val="000000"/>
          <w:sz w:val="44"/>
          <w:szCs w:val="40"/>
        </w:rPr>
      </w:pPr>
    </w:p>
    <w:p w:rsidR="008B6C6F" w:rsidRDefault="008B6C6F">
      <w:pPr>
        <w:pStyle w:val="Titre"/>
        <w:jc w:val="center"/>
        <w:rPr>
          <w:b/>
          <w:bCs/>
          <w:color w:val="000000"/>
          <w:sz w:val="44"/>
          <w:szCs w:val="40"/>
        </w:rPr>
      </w:pPr>
    </w:p>
    <w:p w:rsidR="008B6C6F" w:rsidRDefault="008B6C6F">
      <w:pPr>
        <w:pStyle w:val="Titre"/>
        <w:jc w:val="center"/>
        <w:rPr>
          <w:b/>
          <w:bCs/>
          <w:color w:val="000000"/>
          <w:sz w:val="44"/>
          <w:szCs w:val="40"/>
        </w:rPr>
      </w:pPr>
    </w:p>
    <w:p w:rsidR="008B6C6F" w:rsidRDefault="008B6C6F">
      <w:pPr>
        <w:pStyle w:val="Titre"/>
        <w:jc w:val="center"/>
        <w:rPr>
          <w:b/>
          <w:bCs/>
          <w:color w:val="000000"/>
          <w:sz w:val="44"/>
          <w:szCs w:val="40"/>
        </w:rPr>
      </w:pPr>
    </w:p>
    <w:p w:rsidR="008B6C6F" w:rsidRDefault="008B6C6F">
      <w:pPr>
        <w:pStyle w:val="Titre"/>
        <w:jc w:val="center"/>
        <w:rPr>
          <w:b/>
          <w:bCs/>
          <w:color w:val="000000"/>
          <w:sz w:val="44"/>
          <w:szCs w:val="40"/>
        </w:rPr>
      </w:pPr>
    </w:p>
    <w:p w:rsidR="008B6C6F" w:rsidRDefault="008B6C6F">
      <w:pPr>
        <w:pStyle w:val="Titre"/>
        <w:jc w:val="center"/>
        <w:rPr>
          <w:b/>
          <w:bCs/>
          <w:color w:val="000000"/>
          <w:sz w:val="44"/>
          <w:szCs w:val="40"/>
        </w:rPr>
      </w:pPr>
    </w:p>
    <w:p w:rsidR="008B6C6F" w:rsidRDefault="005D6A93">
      <w:pPr>
        <w:pStyle w:val="Titre1"/>
        <w:suppressAutoHyphens w:val="0"/>
        <w:spacing w:before="480" w:line="276" w:lineRule="auto"/>
        <w:jc w:val="center"/>
        <w:textAlignment w:val="auto"/>
      </w:pPr>
      <w:bookmarkStart w:id="1" w:name="_Toc146657957"/>
      <w:r>
        <w:rPr>
          <w:rFonts w:ascii="Calibri" w:hAnsi="Calibri"/>
          <w:b/>
          <w:bCs/>
          <w:color w:val="auto"/>
          <w:sz w:val="48"/>
          <w:szCs w:val="48"/>
        </w:rPr>
        <w:t>Chapitre I :</w:t>
      </w:r>
      <w:r>
        <w:rPr>
          <w:b/>
          <w:bCs/>
          <w:color w:val="2E74B5"/>
          <w:sz w:val="48"/>
          <w:szCs w:val="48"/>
        </w:rPr>
        <w:t xml:space="preserve"> </w:t>
      </w:r>
      <w:r>
        <w:rPr>
          <w:rFonts w:ascii="Calibri" w:hAnsi="Calibri"/>
          <w:b/>
          <w:bCs/>
          <w:color w:val="auto"/>
          <w:sz w:val="48"/>
          <w:szCs w:val="48"/>
        </w:rPr>
        <w:t>PRESENTATION DU BRIGHT VIEW MEDIA</w:t>
      </w:r>
      <w:bookmarkEnd w:id="1"/>
    </w:p>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5D6A93">
      <w:pPr>
        <w:pStyle w:val="Titre2"/>
        <w:keepNext w:val="0"/>
        <w:keepLines w:val="0"/>
        <w:numPr>
          <w:ilvl w:val="0"/>
          <w:numId w:val="1"/>
        </w:numPr>
        <w:suppressAutoHyphens w:val="0"/>
        <w:spacing w:before="100" w:after="100" w:line="240" w:lineRule="auto"/>
        <w:ind w:left="720"/>
        <w:textAlignment w:val="auto"/>
        <w:rPr>
          <w:rFonts w:ascii="Times New Roman" w:hAnsi="Times New Roman"/>
          <w:b/>
          <w:bCs/>
          <w:color w:val="auto"/>
          <w:sz w:val="28"/>
          <w:szCs w:val="36"/>
          <w:lang w:eastAsia="fr-FR"/>
        </w:rPr>
      </w:pPr>
      <w:bookmarkStart w:id="2" w:name="_Toc146657958"/>
      <w:r>
        <w:rPr>
          <w:rFonts w:ascii="Times New Roman" w:hAnsi="Times New Roman"/>
          <w:b/>
          <w:bCs/>
          <w:color w:val="auto"/>
          <w:sz w:val="28"/>
          <w:szCs w:val="36"/>
          <w:lang w:eastAsia="fr-FR"/>
        </w:rPr>
        <w:lastRenderedPageBreak/>
        <w:t>Introduction : Une Plongée dans l'Univers de Bright View Media</w:t>
      </w:r>
      <w:bookmarkEnd w:id="2"/>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Pour quiconque recherche une agence marketing et digitale d'exception, Bright View Media se démarque comme une étoile brillante dans le firmament du numérique. Leur engagement envers l'innovation, la créativité et la performance est tout simplement remarquable. En tant qu'observateur extérieur, leur démarche unique et leur vision audacieuse sont évidentes.</w:t>
      </w:r>
    </w:p>
    <w:tbl>
      <w:tblPr>
        <w:tblW w:w="8784" w:type="dxa"/>
        <w:tblCellMar>
          <w:left w:w="10" w:type="dxa"/>
          <w:right w:w="10" w:type="dxa"/>
        </w:tblCellMar>
        <w:tblLook w:val="04A0" w:firstRow="1" w:lastRow="0" w:firstColumn="1" w:lastColumn="0" w:noHBand="0" w:noVBand="1"/>
      </w:tblPr>
      <w:tblGrid>
        <w:gridCol w:w="2547"/>
        <w:gridCol w:w="6237"/>
      </w:tblGrid>
      <w:tr w:rsidR="008B6C6F">
        <w:tblPrEx>
          <w:tblCellMar>
            <w:top w:w="0" w:type="dxa"/>
            <w:bottom w:w="0" w:type="dxa"/>
          </w:tblCellMar>
        </w:tblPrEx>
        <w:trPr>
          <w:trHeight w:val="1234"/>
        </w:trPr>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pPr>
            <w:r>
              <w:rPr>
                <w:rFonts w:ascii="Times New Roman" w:eastAsia="Times New Roman" w:hAnsi="Times New Roman" w:cs="Times New Roman"/>
                <w:b/>
                <w:color w:val="000000"/>
                <w:szCs w:val="16"/>
                <w:lang w:eastAsia="fr-FR"/>
              </w:rPr>
              <w:t>Logo</w:t>
            </w: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7B7250">
            <w:pPr>
              <w:suppressAutoHyphens w:val="0"/>
              <w:spacing w:before="300" w:after="300" w:line="240" w:lineRule="auto"/>
              <w:jc w:val="center"/>
              <w:textAlignment w:val="auto"/>
            </w:pPr>
            <w:r w:rsidRPr="00AB76AC">
              <w:rPr>
                <w:rFonts w:ascii="Times New Roman" w:hAnsi="Times New Roman" w:cs="Times New Roman"/>
                <w:noProof/>
                <w:color w:val="000000"/>
                <w:szCs w:val="16"/>
                <w:lang w:eastAsia="fr-FR"/>
              </w:rPr>
              <w:drawing>
                <wp:inline distT="0" distB="0" distL="0" distR="0">
                  <wp:extent cx="2411730" cy="640080"/>
                  <wp:effectExtent l="0" t="0" r="0" b="0"/>
                  <wp:docPr id="3" name="Picture 140" descr="C:\Users\AdMin\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dMin\AppData\Local\Microsoft\Windows\INetCache\Content.Word\Sans titr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11730" cy="640080"/>
                          </a:xfrm>
                          <a:prstGeom prst="rect">
                            <a:avLst/>
                          </a:prstGeom>
                          <a:noFill/>
                          <a:ln>
                            <a:noFill/>
                          </a:ln>
                        </pic:spPr>
                      </pic:pic>
                    </a:graphicData>
                  </a:graphic>
                </wp:inline>
              </w:drawing>
            </w:r>
          </w:p>
        </w:tc>
      </w:tr>
      <w:tr w:rsidR="008B6C6F">
        <w:tblPrEx>
          <w:tblCellMar>
            <w:top w:w="0" w:type="dxa"/>
            <w:bottom w:w="0" w:type="dxa"/>
          </w:tblCellMar>
        </w:tblPrEx>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pPr>
            <w:r>
              <w:rPr>
                <w:rFonts w:ascii="Times New Roman" w:eastAsia="Times New Roman" w:hAnsi="Times New Roman" w:cs="Times New Roman"/>
                <w:b/>
                <w:color w:val="000000"/>
                <w:szCs w:val="16"/>
                <w:lang w:eastAsia="fr-FR"/>
              </w:rPr>
              <w:t>Gérant</w:t>
            </w: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rPr>
                <w:rFonts w:ascii="Times New Roman" w:eastAsia="Times New Roman" w:hAnsi="Times New Roman" w:cs="Times New Roman"/>
                <w:b/>
                <w:color w:val="000000"/>
                <w:szCs w:val="16"/>
                <w:lang w:eastAsia="fr-FR"/>
              </w:rPr>
            </w:pPr>
            <w:r>
              <w:rPr>
                <w:rFonts w:ascii="Times New Roman" w:eastAsia="Times New Roman" w:hAnsi="Times New Roman" w:cs="Times New Roman"/>
                <w:b/>
                <w:color w:val="000000"/>
                <w:szCs w:val="16"/>
                <w:lang w:eastAsia="fr-FR"/>
              </w:rPr>
              <w:t>MOHAMMED NACIRI</w:t>
            </w:r>
          </w:p>
        </w:tc>
      </w:tr>
      <w:tr w:rsidR="008B6C6F">
        <w:tblPrEx>
          <w:tblCellMar>
            <w:top w:w="0" w:type="dxa"/>
            <w:bottom w:w="0" w:type="dxa"/>
          </w:tblCellMar>
        </w:tblPrEx>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pPr>
            <w:r>
              <w:rPr>
                <w:rFonts w:ascii="Times New Roman" w:eastAsia="Times New Roman" w:hAnsi="Times New Roman" w:cs="Times New Roman"/>
                <w:b/>
                <w:color w:val="000000"/>
                <w:szCs w:val="16"/>
                <w:lang w:eastAsia="fr-FR"/>
              </w:rPr>
              <w:t>Téléphone</w:t>
            </w: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rPr>
                <w:rFonts w:ascii="Times New Roman" w:eastAsia="Times New Roman" w:hAnsi="Times New Roman" w:cs="Times New Roman"/>
                <w:b/>
                <w:color w:val="000000"/>
                <w:szCs w:val="16"/>
                <w:lang w:eastAsia="fr-FR"/>
              </w:rPr>
            </w:pPr>
            <w:r>
              <w:rPr>
                <w:rFonts w:ascii="Times New Roman" w:eastAsia="Times New Roman" w:hAnsi="Times New Roman" w:cs="Times New Roman"/>
                <w:b/>
                <w:color w:val="000000"/>
                <w:szCs w:val="16"/>
                <w:lang w:eastAsia="fr-FR"/>
              </w:rPr>
              <w:t>+212 707891458</w:t>
            </w:r>
          </w:p>
        </w:tc>
      </w:tr>
      <w:tr w:rsidR="008B6C6F">
        <w:tblPrEx>
          <w:tblCellMar>
            <w:top w:w="0" w:type="dxa"/>
            <w:bottom w:w="0" w:type="dxa"/>
          </w:tblCellMar>
        </w:tblPrEx>
        <w:tc>
          <w:tcPr>
            <w:tcW w:w="25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pPr>
            <w:r>
              <w:rPr>
                <w:rFonts w:ascii="Times New Roman" w:eastAsia="Times New Roman" w:hAnsi="Times New Roman" w:cs="Times New Roman"/>
                <w:b/>
                <w:color w:val="000000"/>
                <w:szCs w:val="16"/>
                <w:lang w:eastAsia="fr-FR"/>
              </w:rPr>
              <w:t>Adresse</w:t>
            </w: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8B6C6F" w:rsidRDefault="005D6A93">
            <w:pPr>
              <w:suppressAutoHyphens w:val="0"/>
              <w:spacing w:before="300" w:after="300" w:line="240" w:lineRule="auto"/>
              <w:jc w:val="center"/>
              <w:textAlignment w:val="auto"/>
              <w:rPr>
                <w:rFonts w:ascii="Times New Roman" w:eastAsia="Times New Roman" w:hAnsi="Times New Roman" w:cs="Times New Roman"/>
                <w:b/>
                <w:color w:val="000000"/>
                <w:szCs w:val="16"/>
                <w:lang w:eastAsia="fr-FR"/>
              </w:rPr>
            </w:pPr>
            <w:r>
              <w:rPr>
                <w:rFonts w:ascii="Times New Roman" w:eastAsia="Times New Roman" w:hAnsi="Times New Roman" w:cs="Times New Roman"/>
                <w:b/>
                <w:color w:val="000000"/>
                <w:szCs w:val="16"/>
                <w:lang w:eastAsia="fr-FR"/>
              </w:rPr>
              <w:t>2 Rue Essanaoubar, etg 4 bureau 2, Casablanca</w:t>
            </w:r>
          </w:p>
        </w:tc>
      </w:tr>
    </w:tbl>
    <w:p w:rsidR="008B6C6F" w:rsidRDefault="008B6C6F">
      <w:pPr>
        <w:pStyle w:val="Sansinterligne"/>
        <w:ind w:left="644"/>
        <w:rPr>
          <w:rFonts w:ascii="Times New Roman" w:hAnsi="Times New Roman" w:cs="Times New Roman"/>
          <w:b/>
          <w:bCs/>
          <w:sz w:val="28"/>
          <w:szCs w:val="28"/>
        </w:rPr>
      </w:pPr>
    </w:p>
    <w:p w:rsidR="008B6C6F" w:rsidRDefault="005D6A93">
      <w:pPr>
        <w:pStyle w:val="Titre2"/>
        <w:keepNext w:val="0"/>
        <w:keepLines w:val="0"/>
        <w:numPr>
          <w:ilvl w:val="0"/>
          <w:numId w:val="1"/>
        </w:numPr>
        <w:suppressAutoHyphens w:val="0"/>
        <w:spacing w:before="100" w:after="100" w:line="240" w:lineRule="auto"/>
        <w:ind w:left="720"/>
        <w:textAlignment w:val="auto"/>
        <w:rPr>
          <w:rFonts w:ascii="Times New Roman" w:hAnsi="Times New Roman"/>
          <w:b/>
          <w:bCs/>
          <w:color w:val="auto"/>
          <w:sz w:val="28"/>
          <w:szCs w:val="36"/>
          <w:lang w:eastAsia="fr-FR"/>
        </w:rPr>
      </w:pPr>
      <w:bookmarkStart w:id="3" w:name="_Toc146657959"/>
      <w:r>
        <w:rPr>
          <w:rFonts w:ascii="Times New Roman" w:hAnsi="Times New Roman"/>
          <w:b/>
          <w:bCs/>
          <w:color w:val="auto"/>
          <w:sz w:val="28"/>
          <w:szCs w:val="36"/>
          <w:lang w:eastAsia="fr-FR"/>
        </w:rPr>
        <w:t>Un Mélange Unique de Talents</w:t>
      </w:r>
      <w:bookmarkEnd w:id="3"/>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Ce qui frappe immédiatement chez Bright View Media, c'est la diversité des talents qui composent leur équipe. Des créatifs inspirés aux développeurs techniques chevronnés, en passant par les experts en marketing stratégique, ils forment une combinaison puissante et complémentaire de compétences. Cette synergie est probablement à la base de leur capacité à créer des campagnes digitales qui se distinguent.</w:t>
      </w:r>
    </w:p>
    <w:p w:rsidR="008B6C6F" w:rsidRDefault="005D6A93">
      <w:pPr>
        <w:pStyle w:val="Titre2"/>
        <w:keepNext w:val="0"/>
        <w:keepLines w:val="0"/>
        <w:numPr>
          <w:ilvl w:val="0"/>
          <w:numId w:val="1"/>
        </w:numPr>
        <w:suppressAutoHyphens w:val="0"/>
        <w:spacing w:before="100" w:after="100" w:line="240" w:lineRule="auto"/>
        <w:ind w:left="720"/>
        <w:textAlignment w:val="auto"/>
        <w:rPr>
          <w:rFonts w:ascii="Times New Roman" w:hAnsi="Times New Roman"/>
          <w:b/>
          <w:bCs/>
          <w:color w:val="auto"/>
          <w:sz w:val="28"/>
          <w:szCs w:val="36"/>
          <w:lang w:eastAsia="fr-FR"/>
        </w:rPr>
      </w:pPr>
      <w:bookmarkStart w:id="4" w:name="_Toc146657960"/>
      <w:r>
        <w:rPr>
          <w:rFonts w:ascii="Times New Roman" w:hAnsi="Times New Roman"/>
          <w:b/>
          <w:bCs/>
          <w:color w:val="auto"/>
          <w:sz w:val="28"/>
          <w:szCs w:val="36"/>
          <w:lang w:eastAsia="fr-FR"/>
        </w:rPr>
        <w:t>Une Approche Axée sur les Clients</w:t>
      </w:r>
      <w:bookmarkEnd w:id="4"/>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Bien que je ne sois pas directement impliqué avec Bright View Media, il est évident que leur approche centrée sur le client est au cœur de tout ce qu'ils entreprennent. Leur engagement à comprendre les besoins, les valeurs et les objectifs de chaque client est une pierre angulaire de leur succès. Cela se reflète dans les solutions personnalisées qu'ils créent et dans les résultats tangibles qu'ils génèrent.</w:t>
      </w:r>
    </w:p>
    <w:p w:rsidR="008B6C6F" w:rsidRDefault="005D6A93">
      <w:pPr>
        <w:pStyle w:val="Titre2"/>
        <w:keepNext w:val="0"/>
        <w:keepLines w:val="0"/>
        <w:numPr>
          <w:ilvl w:val="0"/>
          <w:numId w:val="1"/>
        </w:numPr>
        <w:suppressAutoHyphens w:val="0"/>
        <w:spacing w:before="100" w:after="100" w:line="240" w:lineRule="auto"/>
        <w:ind w:left="720"/>
        <w:textAlignment w:val="auto"/>
        <w:rPr>
          <w:rFonts w:ascii="Times New Roman" w:hAnsi="Times New Roman"/>
          <w:b/>
          <w:bCs/>
          <w:color w:val="auto"/>
          <w:sz w:val="28"/>
          <w:szCs w:val="36"/>
          <w:lang w:eastAsia="fr-FR"/>
        </w:rPr>
      </w:pPr>
      <w:bookmarkStart w:id="5" w:name="_Toc146657961"/>
      <w:r>
        <w:rPr>
          <w:rFonts w:ascii="Times New Roman" w:hAnsi="Times New Roman"/>
          <w:b/>
          <w:bCs/>
          <w:color w:val="auto"/>
          <w:sz w:val="28"/>
          <w:szCs w:val="36"/>
          <w:lang w:eastAsia="fr-FR"/>
        </w:rPr>
        <w:t>L'Art de la Fusion</w:t>
      </w:r>
      <w:bookmarkEnd w:id="5"/>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La manière dont Bright View Media fusionne le design, la technologie et la stratégie dans leurs projets est tout à fait fascinante. Leur capacité à marier l'esthétique visuelle avec des fonctionnalités hautement performantes est un atout unique. Cela se manifeste non seulement dans leurs sites web bien optimisés, mais également dans leurs campagnes de marketing digitales ingénieuses.</w:t>
      </w:r>
    </w:p>
    <w:p w:rsidR="008B6C6F" w:rsidRDefault="005D6A93">
      <w:pPr>
        <w:pStyle w:val="Titre2"/>
        <w:keepNext w:val="0"/>
        <w:keepLines w:val="0"/>
        <w:numPr>
          <w:ilvl w:val="0"/>
          <w:numId w:val="1"/>
        </w:numPr>
        <w:suppressAutoHyphens w:val="0"/>
        <w:spacing w:before="100" w:after="100" w:line="240" w:lineRule="auto"/>
        <w:ind w:left="720"/>
        <w:textAlignment w:val="auto"/>
        <w:rPr>
          <w:rFonts w:ascii="Times New Roman" w:hAnsi="Times New Roman"/>
          <w:b/>
          <w:bCs/>
          <w:color w:val="auto"/>
          <w:sz w:val="28"/>
          <w:szCs w:val="36"/>
          <w:lang w:eastAsia="fr-FR"/>
        </w:rPr>
      </w:pPr>
      <w:bookmarkStart w:id="6" w:name="_Toc146657962"/>
      <w:r>
        <w:rPr>
          <w:rFonts w:ascii="Times New Roman" w:hAnsi="Times New Roman"/>
          <w:b/>
          <w:bCs/>
          <w:color w:val="auto"/>
          <w:sz w:val="28"/>
          <w:szCs w:val="36"/>
          <w:lang w:eastAsia="fr-FR"/>
        </w:rPr>
        <w:t>Une Agence Tournée vers l'Avenir</w:t>
      </w:r>
      <w:bookmarkEnd w:id="6"/>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De l'extérieur, il est clair que Bright View Media ne se contente pas de suivre les tendances actuelles. Leur engagement envers l'innovation les pousse à explorer de nouvelles avenues et à repousser les limites du marketing digital. Cette mentalité tournée vers l'avenir les positionne comme un partenaire précieux pour toute entreprise cherchant à prospérer dans l'ère numérique.</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fin de compte, Bright View Media semble être bien plus qu'une simple agence de marketing et digitale. Leur passion pour l'excellence, leur créativité débordante et leur engagement envers leurs clients en font un acteur majeur dans le paysage du numérique moderne.</w:t>
      </w:r>
    </w:p>
    <w:p w:rsidR="008B6C6F" w:rsidRDefault="008B6C6F">
      <w:pPr>
        <w:pStyle w:val="Titre"/>
        <w:jc w:val="center"/>
        <w:rPr>
          <w:b/>
          <w:bCs/>
          <w:color w:val="000000"/>
          <w:sz w:val="44"/>
          <w:szCs w:val="40"/>
        </w:rPr>
      </w:pPr>
    </w:p>
    <w:p w:rsidR="008B6C6F" w:rsidRDefault="008B6C6F">
      <w:pPr>
        <w:pageBreakBefore/>
        <w:suppressAutoHyphens w:val="0"/>
        <w:rPr>
          <w:rFonts w:ascii="Times New Roman" w:hAnsi="Times New Roman" w:cs="Times New Roman"/>
          <w:sz w:val="28"/>
          <w:szCs w:val="28"/>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rPr>
          <w:b/>
          <w:bCs/>
          <w:color w:val="000000"/>
          <w:sz w:val="44"/>
          <w:szCs w:val="40"/>
        </w:rPr>
      </w:pPr>
    </w:p>
    <w:p w:rsidR="008B6C6F" w:rsidRDefault="008B6C6F">
      <w:pPr>
        <w:pStyle w:val="Titre"/>
        <w:jc w:val="center"/>
        <w:rPr>
          <w:b/>
          <w:bCs/>
          <w:color w:val="000000"/>
          <w:sz w:val="44"/>
          <w:szCs w:val="40"/>
        </w:rPr>
      </w:pPr>
    </w:p>
    <w:p w:rsidR="008B6C6F" w:rsidRDefault="008B6C6F">
      <w:pPr>
        <w:pStyle w:val="Titre"/>
        <w:jc w:val="center"/>
        <w:rPr>
          <w:b/>
          <w:bCs/>
          <w:color w:val="000000"/>
          <w:sz w:val="44"/>
          <w:szCs w:val="40"/>
        </w:rPr>
      </w:pPr>
    </w:p>
    <w:p w:rsidR="008B6C6F" w:rsidRDefault="005D6A93">
      <w:pPr>
        <w:pStyle w:val="Titre1"/>
        <w:suppressAutoHyphens w:val="0"/>
        <w:spacing w:before="480" w:line="276" w:lineRule="auto"/>
        <w:jc w:val="center"/>
        <w:textAlignment w:val="auto"/>
        <w:rPr>
          <w:rFonts w:ascii="Calibri" w:hAnsi="Calibri"/>
          <w:b/>
          <w:bCs/>
          <w:color w:val="auto"/>
          <w:sz w:val="48"/>
          <w:szCs w:val="48"/>
        </w:rPr>
      </w:pPr>
      <w:bookmarkStart w:id="7" w:name="_Toc146657963"/>
      <w:r>
        <w:rPr>
          <w:rFonts w:ascii="Calibri" w:hAnsi="Calibri"/>
          <w:b/>
          <w:bCs/>
          <w:color w:val="auto"/>
          <w:sz w:val="48"/>
          <w:szCs w:val="48"/>
        </w:rPr>
        <w:t>Chapitre II : CAHIER CHARGE</w:t>
      </w:r>
      <w:bookmarkEnd w:id="7"/>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8B6C6F">
      <w:pPr>
        <w:pStyle w:val="Sansinterligne"/>
        <w:spacing w:line="360" w:lineRule="auto"/>
        <w:rPr>
          <w:rFonts w:ascii="Times New Roman" w:hAnsi="Times New Roman" w:cs="Times New Roman"/>
          <w:b/>
          <w:bCs/>
          <w:sz w:val="28"/>
          <w:szCs w:val="28"/>
        </w:rPr>
      </w:pPr>
    </w:p>
    <w:p w:rsidR="008B6C6F" w:rsidRDefault="005D6A93">
      <w:pPr>
        <w:pStyle w:val="Titre2"/>
        <w:numPr>
          <w:ilvl w:val="0"/>
          <w:numId w:val="2"/>
        </w:numPr>
        <w:spacing w:line="360" w:lineRule="auto"/>
        <w:rPr>
          <w:rFonts w:ascii="Times New Roman" w:hAnsi="Times New Roman"/>
          <w:b/>
          <w:color w:val="auto"/>
          <w:sz w:val="28"/>
        </w:rPr>
      </w:pPr>
      <w:bookmarkStart w:id="8" w:name="_Toc146657964"/>
      <w:r>
        <w:rPr>
          <w:rFonts w:ascii="Times New Roman" w:hAnsi="Times New Roman"/>
          <w:b/>
          <w:color w:val="auto"/>
          <w:sz w:val="28"/>
        </w:rPr>
        <w:lastRenderedPageBreak/>
        <w:t>Introduction</w:t>
      </w:r>
      <w:bookmarkEnd w:id="8"/>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Cette section établit les exigences et les spécifications pour le développement d'une plateforme e-commerce basée sur le framework PHP Laravel. L'objectif principal est de créer une plateforme conviviale et fonctionnelle, offrant une expérience utilisateur exceptionnelle tout en intégrant des fonctionnalités avancées de gestion de catalogue, de paiement et de suivi des commandes.</w:t>
      </w:r>
    </w:p>
    <w:p w:rsidR="008B6C6F" w:rsidRDefault="005D6A93">
      <w:pPr>
        <w:pStyle w:val="Titre2"/>
        <w:numPr>
          <w:ilvl w:val="0"/>
          <w:numId w:val="2"/>
        </w:numPr>
        <w:spacing w:line="360" w:lineRule="auto"/>
        <w:rPr>
          <w:rFonts w:ascii="Times New Roman" w:hAnsi="Times New Roman"/>
          <w:b/>
          <w:color w:val="auto"/>
          <w:sz w:val="28"/>
        </w:rPr>
      </w:pPr>
      <w:bookmarkStart w:id="9" w:name="_Toc146657965"/>
      <w:r>
        <w:rPr>
          <w:rFonts w:ascii="Times New Roman" w:hAnsi="Times New Roman"/>
          <w:b/>
          <w:color w:val="auto"/>
          <w:sz w:val="28"/>
        </w:rPr>
        <w:t>Objectifs du Projet</w:t>
      </w:r>
      <w:bookmarkEnd w:id="9"/>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Le projet a pour but de développer une plateforme e-commerce performante répondant aux besoins suivants :</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Proposer une interface utilisateur conviviale et attrayante pour les acheteurs.</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Offrir un système de gestion de catalogue avec des fonctionnalités avancées de filtrage et de recherche pour faciliter la navigation.</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Simplifier le processus d'achat avec un panier d'achat intuitif et un processus de commande fluide.</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Intégrer des méthodes de paiement sécurisées pour garantir des transactions en ligne.</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Mettre en place une gestion des comptes clients avec des tableaux de bord personnalisés.</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Fournir des outils pour le suivi et la gestion efficace des commandes.</w:t>
      </w:r>
    </w:p>
    <w:p w:rsidR="008B6C6F" w:rsidRDefault="005D6A93">
      <w:pPr>
        <w:pStyle w:val="Paragraphedeliste"/>
        <w:numPr>
          <w:ilvl w:val="0"/>
          <w:numId w:val="3"/>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Gérer les promotions, les rabais et les codes de réduction pour stimuler les ventes.</w:t>
      </w:r>
    </w:p>
    <w:p w:rsidR="008B6C6F" w:rsidRDefault="005D6A93">
      <w:pPr>
        <w:pStyle w:val="Titre2"/>
        <w:numPr>
          <w:ilvl w:val="0"/>
          <w:numId w:val="2"/>
        </w:numPr>
        <w:spacing w:line="360" w:lineRule="auto"/>
        <w:rPr>
          <w:rFonts w:ascii="Times New Roman" w:hAnsi="Times New Roman"/>
          <w:b/>
          <w:color w:val="auto"/>
          <w:sz w:val="28"/>
        </w:rPr>
      </w:pPr>
      <w:bookmarkStart w:id="10" w:name="_Toc146657966"/>
      <w:r>
        <w:rPr>
          <w:rFonts w:ascii="Times New Roman" w:hAnsi="Times New Roman"/>
          <w:b/>
          <w:color w:val="auto"/>
          <w:sz w:val="28"/>
        </w:rPr>
        <w:t>Fonctionnalités Clés</w:t>
      </w:r>
      <w:bookmarkEnd w:id="10"/>
    </w:p>
    <w:p w:rsidR="008B6C6F" w:rsidRDefault="005D6A93">
      <w:pPr>
        <w:pStyle w:val="Titre3"/>
        <w:numPr>
          <w:ilvl w:val="0"/>
          <w:numId w:val="4"/>
        </w:numPr>
        <w:rPr>
          <w:rFonts w:ascii="Times New Roman" w:hAnsi="Times New Roman"/>
          <w:b/>
          <w:color w:val="auto"/>
          <w:sz w:val="28"/>
        </w:rPr>
      </w:pPr>
      <w:bookmarkStart w:id="11" w:name="_Toc146657967"/>
      <w:r>
        <w:rPr>
          <w:rFonts w:ascii="Times New Roman" w:hAnsi="Times New Roman"/>
          <w:b/>
          <w:color w:val="auto"/>
          <w:sz w:val="28"/>
        </w:rPr>
        <w:t>Interface Utilisateur</w:t>
      </w:r>
      <w:bookmarkEnd w:id="11"/>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Conception d'une interface utilisateur intuitive, réactive et esthétiquement attrayante.</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Création de pages de produits convaincantes avec des images de haute qualité et des descriptions détaillées.</w:t>
      </w:r>
    </w:p>
    <w:p w:rsidR="008B6C6F" w:rsidRDefault="005D6A93">
      <w:pPr>
        <w:pStyle w:val="Titre3"/>
        <w:numPr>
          <w:ilvl w:val="0"/>
          <w:numId w:val="4"/>
        </w:numPr>
        <w:rPr>
          <w:rFonts w:ascii="Times New Roman" w:hAnsi="Times New Roman"/>
          <w:b/>
          <w:color w:val="auto"/>
          <w:sz w:val="28"/>
        </w:rPr>
      </w:pPr>
      <w:bookmarkStart w:id="12" w:name="_Toc146657968"/>
      <w:r>
        <w:rPr>
          <w:rFonts w:ascii="Times New Roman" w:hAnsi="Times New Roman"/>
          <w:b/>
          <w:color w:val="auto"/>
          <w:sz w:val="28"/>
        </w:rPr>
        <w:lastRenderedPageBreak/>
        <w:t>Système de Gestion de Catalogue</w:t>
      </w:r>
      <w:bookmarkEnd w:id="12"/>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Mise en place d'un système de catégorisation pour organiser les produits de manière logique.</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Intégration de filtres de recherche avancés pour permettre aux utilisateurs de trouver rapidement les produits souhaités.</w:t>
      </w:r>
    </w:p>
    <w:p w:rsidR="008B6C6F" w:rsidRDefault="005D6A93">
      <w:pPr>
        <w:pStyle w:val="Titre3"/>
        <w:numPr>
          <w:ilvl w:val="0"/>
          <w:numId w:val="4"/>
        </w:numPr>
        <w:rPr>
          <w:rFonts w:ascii="Times New Roman" w:hAnsi="Times New Roman"/>
          <w:b/>
          <w:color w:val="auto"/>
          <w:sz w:val="28"/>
        </w:rPr>
      </w:pPr>
      <w:bookmarkStart w:id="13" w:name="_Toc146657969"/>
      <w:r>
        <w:rPr>
          <w:rFonts w:ascii="Times New Roman" w:hAnsi="Times New Roman"/>
          <w:b/>
          <w:color w:val="auto"/>
          <w:sz w:val="28"/>
        </w:rPr>
        <w:t>Panier d'Achat et Processus de Commande</w:t>
      </w:r>
      <w:bookmarkEnd w:id="13"/>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Création d'un panier d'achat convivial avec la possibilité de modifier les quantités et de supprimer des produits.</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Mise en place d'un processus de commande fluide avec des étapes claires et la possibilité de saisir les informations de livraison.</w:t>
      </w:r>
    </w:p>
    <w:p w:rsidR="008B6C6F" w:rsidRDefault="005D6A93">
      <w:pPr>
        <w:pStyle w:val="Titre3"/>
        <w:numPr>
          <w:ilvl w:val="0"/>
          <w:numId w:val="4"/>
        </w:numPr>
        <w:rPr>
          <w:rFonts w:ascii="Times New Roman" w:hAnsi="Times New Roman"/>
          <w:b/>
          <w:color w:val="auto"/>
          <w:sz w:val="28"/>
        </w:rPr>
      </w:pPr>
      <w:bookmarkStart w:id="14" w:name="_Toc146657970"/>
      <w:r>
        <w:rPr>
          <w:rFonts w:ascii="Times New Roman" w:hAnsi="Times New Roman"/>
          <w:b/>
          <w:color w:val="auto"/>
          <w:sz w:val="28"/>
        </w:rPr>
        <w:t>Méthodes de Paiement Sécurisées</w:t>
      </w:r>
      <w:bookmarkEnd w:id="14"/>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Intégration de passerelles de paiement sécurisées pour garantir des transactions fiables et sécurisées.</w:t>
      </w:r>
    </w:p>
    <w:p w:rsidR="008B6C6F" w:rsidRDefault="005D6A93">
      <w:pPr>
        <w:pStyle w:val="Titre3"/>
        <w:numPr>
          <w:ilvl w:val="0"/>
          <w:numId w:val="4"/>
        </w:numPr>
        <w:rPr>
          <w:rFonts w:ascii="Times New Roman" w:hAnsi="Times New Roman"/>
          <w:b/>
          <w:color w:val="auto"/>
          <w:sz w:val="28"/>
        </w:rPr>
      </w:pPr>
      <w:bookmarkStart w:id="15" w:name="_Toc146657971"/>
      <w:r>
        <w:rPr>
          <w:rFonts w:ascii="Times New Roman" w:hAnsi="Times New Roman"/>
          <w:b/>
          <w:color w:val="auto"/>
          <w:sz w:val="28"/>
        </w:rPr>
        <w:t>Gestion des Comptes Clients</w:t>
      </w:r>
      <w:bookmarkEnd w:id="15"/>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Création de comptes utilisateurs avec des tableaux de bord personnalisés où les utilisateurs peuvent gérer leurs informations personnelles et leurs commandes.</w:t>
      </w:r>
    </w:p>
    <w:p w:rsidR="008B6C6F" w:rsidRDefault="005D6A93">
      <w:pPr>
        <w:pStyle w:val="Titre3"/>
        <w:numPr>
          <w:ilvl w:val="0"/>
          <w:numId w:val="4"/>
        </w:numPr>
        <w:rPr>
          <w:rFonts w:ascii="Times New Roman" w:hAnsi="Times New Roman"/>
          <w:b/>
          <w:color w:val="auto"/>
          <w:sz w:val="28"/>
        </w:rPr>
      </w:pPr>
      <w:bookmarkStart w:id="16" w:name="_Toc146657972"/>
      <w:r>
        <w:rPr>
          <w:rFonts w:ascii="Times New Roman" w:hAnsi="Times New Roman"/>
          <w:b/>
          <w:color w:val="auto"/>
          <w:sz w:val="28"/>
        </w:rPr>
        <w:t>Outils de Suivi et de Gestion des Commandes</w:t>
      </w:r>
      <w:bookmarkEnd w:id="16"/>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Mise en place d'un système de suivi des commandes qui permet aux utilisateurs de suivre l'état de leur commande en temps réel.</w:t>
      </w:r>
    </w:p>
    <w:p w:rsidR="008B6C6F" w:rsidRDefault="005D6A93">
      <w:pPr>
        <w:pStyle w:val="Titre3"/>
        <w:numPr>
          <w:ilvl w:val="0"/>
          <w:numId w:val="4"/>
        </w:numPr>
        <w:rPr>
          <w:rFonts w:ascii="Times New Roman" w:hAnsi="Times New Roman"/>
          <w:b/>
          <w:color w:val="auto"/>
          <w:sz w:val="28"/>
        </w:rPr>
      </w:pPr>
      <w:bookmarkStart w:id="17" w:name="_Toc146657973"/>
      <w:r>
        <w:rPr>
          <w:rFonts w:ascii="Times New Roman" w:hAnsi="Times New Roman"/>
          <w:b/>
          <w:color w:val="auto"/>
          <w:sz w:val="28"/>
        </w:rPr>
        <w:t>Gestion des Promotions et des Rabais</w:t>
      </w:r>
      <w:bookmarkEnd w:id="17"/>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Création d'un système de gestion des promotions, des rabais et des codes de réduction pour encourager les ventes.</w:t>
      </w:r>
    </w:p>
    <w:p w:rsidR="008B6C6F" w:rsidRDefault="005D6A93">
      <w:pPr>
        <w:pStyle w:val="Titre2"/>
        <w:numPr>
          <w:ilvl w:val="0"/>
          <w:numId w:val="2"/>
        </w:numPr>
        <w:spacing w:line="360" w:lineRule="auto"/>
        <w:rPr>
          <w:rFonts w:ascii="Times New Roman" w:hAnsi="Times New Roman"/>
          <w:b/>
          <w:color w:val="auto"/>
          <w:sz w:val="28"/>
        </w:rPr>
      </w:pPr>
      <w:bookmarkStart w:id="18" w:name="_Toc146657974"/>
      <w:r>
        <w:rPr>
          <w:rFonts w:ascii="Times New Roman" w:hAnsi="Times New Roman"/>
          <w:b/>
          <w:color w:val="auto"/>
          <w:sz w:val="28"/>
        </w:rPr>
        <w:t>Contraintes Techniques</w:t>
      </w:r>
      <w:bookmarkEnd w:id="18"/>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Utilisation du framework PHP Laravel pour le développement de la plateforme.</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Conception réactive pour une expérience utilisateur fluide sur tous les appareils.</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Utilisation de bases de données pour stocker les informations des produits, des utilisateurs et des commandes.</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Intégration de bibliothèques de paiement sécurisées pour les transactions en ligne.</w:t>
      </w:r>
    </w:p>
    <w:p w:rsidR="008B6C6F" w:rsidRDefault="005D6A93">
      <w:pPr>
        <w:pStyle w:val="Titre2"/>
        <w:numPr>
          <w:ilvl w:val="0"/>
          <w:numId w:val="2"/>
        </w:numPr>
        <w:spacing w:line="360" w:lineRule="auto"/>
        <w:rPr>
          <w:rFonts w:ascii="Times New Roman" w:hAnsi="Times New Roman"/>
          <w:b/>
          <w:color w:val="auto"/>
          <w:sz w:val="28"/>
        </w:rPr>
      </w:pPr>
      <w:bookmarkStart w:id="19" w:name="_Toc146657975"/>
      <w:r>
        <w:rPr>
          <w:rFonts w:ascii="Times New Roman" w:hAnsi="Times New Roman"/>
          <w:b/>
          <w:color w:val="auto"/>
          <w:sz w:val="28"/>
        </w:rPr>
        <w:lastRenderedPageBreak/>
        <w:t>Livrables Attendus</w:t>
      </w:r>
      <w:bookmarkEnd w:id="19"/>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Plateforme e-commerce entièrement fonctionnelle et déployée.</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Documentation détaillée des fonctionnalités, des flux d'utilisation et des instructions d'administration.</w:t>
      </w:r>
    </w:p>
    <w:p w:rsidR="008B6C6F" w:rsidRDefault="005D6A93">
      <w:pPr>
        <w:pStyle w:val="Titre2"/>
        <w:numPr>
          <w:ilvl w:val="0"/>
          <w:numId w:val="2"/>
        </w:numPr>
        <w:spacing w:line="360" w:lineRule="auto"/>
        <w:rPr>
          <w:rFonts w:ascii="Times New Roman" w:hAnsi="Times New Roman"/>
          <w:b/>
          <w:color w:val="auto"/>
          <w:sz w:val="28"/>
        </w:rPr>
      </w:pPr>
      <w:bookmarkStart w:id="20" w:name="_Toc146657976"/>
      <w:r>
        <w:rPr>
          <w:rFonts w:ascii="Times New Roman" w:hAnsi="Times New Roman"/>
          <w:b/>
          <w:color w:val="auto"/>
          <w:sz w:val="28"/>
        </w:rPr>
        <w:t>Calendrier et Étapes du Projet</w:t>
      </w:r>
      <w:bookmarkEnd w:id="20"/>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Phase de Conception et de Planification</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Phase de Développement</w:t>
      </w:r>
    </w:p>
    <w:p w:rsidR="008B6C6F" w:rsidRDefault="005D6A93">
      <w:pPr>
        <w:pStyle w:val="Paragraphedeliste"/>
        <w:numPr>
          <w:ilvl w:val="0"/>
          <w:numId w:val="5"/>
        </w:numPr>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Phase de Tests et de Validation</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Ce cahier des charges décrit les caractéristiques principales du projet e-commerce basé sur PHP Laravel. Les détails supplémentaires et les spécifications techniques seront discutés en profondeur lors des réunions ultérieures entre les parties prenantes.</w:t>
      </w:r>
    </w:p>
    <w:p w:rsidR="008B6C6F" w:rsidRDefault="008B6C6F">
      <w:pPr>
        <w:pageBreakBefore/>
        <w:suppressAutoHyphens w:val="0"/>
        <w:rPr>
          <w:rFonts w:ascii="Times New Roman" w:hAnsi="Times New Roman" w:cs="Times New Roman"/>
          <w:sz w:val="28"/>
          <w:szCs w:val="28"/>
        </w:rPr>
      </w:pPr>
    </w:p>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 w:rsidR="008B6C6F" w:rsidRDefault="008B6C6F"/>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Pr>
        <w:pStyle w:val="Titre"/>
        <w:jc w:val="center"/>
        <w:rPr>
          <w:b/>
          <w:bCs/>
          <w:color w:val="000000"/>
          <w:sz w:val="44"/>
          <w:szCs w:val="40"/>
        </w:rPr>
      </w:pPr>
    </w:p>
    <w:p w:rsidR="008B6C6F" w:rsidRDefault="005D6A93">
      <w:pPr>
        <w:pStyle w:val="Titre1"/>
        <w:suppressAutoHyphens w:val="0"/>
        <w:spacing w:before="480" w:line="276" w:lineRule="auto"/>
        <w:jc w:val="center"/>
        <w:textAlignment w:val="auto"/>
        <w:rPr>
          <w:rFonts w:ascii="Calibri" w:hAnsi="Calibri"/>
          <w:b/>
          <w:bCs/>
          <w:color w:val="auto"/>
          <w:sz w:val="48"/>
          <w:szCs w:val="48"/>
        </w:rPr>
      </w:pPr>
      <w:bookmarkStart w:id="21" w:name="_Toc146657977"/>
      <w:r>
        <w:rPr>
          <w:rFonts w:ascii="Calibri" w:hAnsi="Calibri"/>
          <w:b/>
          <w:bCs/>
          <w:color w:val="auto"/>
          <w:sz w:val="48"/>
          <w:szCs w:val="48"/>
        </w:rPr>
        <w:t>Chapitre III : CONCEPTION ET PLANIFICATION</w:t>
      </w:r>
      <w:bookmarkEnd w:id="21"/>
    </w:p>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Pr>
        <w:tabs>
          <w:tab w:val="left" w:pos="2694"/>
        </w:tabs>
      </w:pPr>
    </w:p>
    <w:p w:rsidR="008B6C6F" w:rsidRDefault="008B6C6F">
      <w:pPr>
        <w:tabs>
          <w:tab w:val="left" w:pos="2694"/>
        </w:tabs>
      </w:pPr>
    </w:p>
    <w:p w:rsidR="008B6C6F" w:rsidRDefault="008B6C6F">
      <w:pPr>
        <w:tabs>
          <w:tab w:val="left" w:pos="2694"/>
        </w:tabs>
      </w:pPr>
    </w:p>
    <w:p w:rsidR="008B6C6F" w:rsidRDefault="008B6C6F">
      <w:pPr>
        <w:tabs>
          <w:tab w:val="left" w:pos="2694"/>
        </w:tabs>
      </w:pPr>
    </w:p>
    <w:p w:rsidR="008B6C6F" w:rsidRDefault="008B6C6F">
      <w:pPr>
        <w:tabs>
          <w:tab w:val="left" w:pos="2694"/>
        </w:tabs>
      </w:pPr>
    </w:p>
    <w:p w:rsidR="008B6C6F" w:rsidRDefault="008B6C6F">
      <w:pPr>
        <w:tabs>
          <w:tab w:val="left" w:pos="2694"/>
        </w:tabs>
      </w:pPr>
    </w:p>
    <w:p w:rsidR="008B6C6F" w:rsidRDefault="008B6C6F">
      <w:pPr>
        <w:tabs>
          <w:tab w:val="left" w:pos="2694"/>
        </w:tabs>
      </w:pPr>
    </w:p>
    <w:p w:rsidR="008B6C6F" w:rsidRDefault="008B6C6F">
      <w:pPr>
        <w:tabs>
          <w:tab w:val="left" w:pos="2694"/>
        </w:tabs>
      </w:pPr>
    </w:p>
    <w:p w:rsidR="008B6C6F" w:rsidRDefault="005D6A93">
      <w:pPr>
        <w:pStyle w:val="Titre2"/>
        <w:numPr>
          <w:ilvl w:val="0"/>
          <w:numId w:val="6"/>
        </w:numPr>
        <w:spacing w:line="360" w:lineRule="auto"/>
        <w:rPr>
          <w:rFonts w:ascii="Times New Roman" w:hAnsi="Times New Roman"/>
          <w:b/>
          <w:color w:val="auto"/>
          <w:sz w:val="28"/>
        </w:rPr>
      </w:pPr>
      <w:bookmarkStart w:id="22" w:name="_Toc146657978"/>
      <w:r>
        <w:rPr>
          <w:rFonts w:ascii="Times New Roman" w:hAnsi="Times New Roman"/>
          <w:b/>
          <w:color w:val="auto"/>
          <w:sz w:val="28"/>
        </w:rPr>
        <w:lastRenderedPageBreak/>
        <w:t>Le diagramme de classe :</w:t>
      </w:r>
      <w:bookmarkEnd w:id="22"/>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Un diagramme de classes UML décrit les structures d'objets et d'informations utilisées sur notre site web, à la fois en interne et en communication avec ses utilisateurs. Il décrit les informations sans faire référence à une implémentation particulière. Ses classes et relations peuvent être implémentées de nombreuses manières, comme les tables de bases de données.</w:t>
      </w:r>
    </w:p>
    <w:p w:rsidR="008B6C6F" w:rsidRDefault="007B7250">
      <w:pPr>
        <w:pStyle w:val="Paragraphedeliste"/>
        <w:numPr>
          <w:ilvl w:val="0"/>
          <w:numId w:val="7"/>
        </w:numPr>
        <w:tabs>
          <w:tab w:val="left" w:pos="360"/>
        </w:tabs>
        <w:spacing w:line="360" w:lineRule="auto"/>
        <w:jc w:val="both"/>
      </w:pPr>
      <w:r>
        <w:rPr>
          <w:noProof/>
          <w:lang w:eastAsia="fr-FR"/>
        </w:rPr>
        <w:drawing>
          <wp:anchor distT="0" distB="0" distL="114300" distR="114300" simplePos="0" relativeHeight="251642368" behindDoc="0" locked="0" layoutInCell="1" allowOverlap="1">
            <wp:simplePos x="0" y="0"/>
            <wp:positionH relativeFrom="column">
              <wp:posOffset>191770</wp:posOffset>
            </wp:positionH>
            <wp:positionV relativeFrom="paragraph">
              <wp:posOffset>327660</wp:posOffset>
            </wp:positionV>
            <wp:extent cx="5136515" cy="5570855"/>
            <wp:effectExtent l="0" t="0" r="0" b="0"/>
            <wp:wrapTight wrapText="bothSides">
              <wp:wrapPolygon edited="0">
                <wp:start x="0" y="0"/>
                <wp:lineTo x="0" y="21494"/>
                <wp:lineTo x="21549" y="21494"/>
                <wp:lineTo x="21549" y="0"/>
                <wp:lineTo x="0" y="0"/>
              </wp:wrapPolygon>
            </wp:wrapTight>
            <wp:docPr id="44" name="Picture 3"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36515" cy="557085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3" w:name="_Toc146657979"/>
      <w:r w:rsidR="005D6A93">
        <w:rPr>
          <w:rStyle w:val="Titre3Car"/>
          <w:rFonts w:ascii="Times New Roman" w:eastAsia="Calibri" w:hAnsi="Times New Roman"/>
          <w:b/>
          <w:i/>
          <w:color w:val="auto"/>
          <w:sz w:val="28"/>
        </w:rPr>
        <w:t>Diagramme de classe pour un site web</w:t>
      </w:r>
      <w:bookmarkEnd w:id="23"/>
      <w:r w:rsidR="005D6A93">
        <w:rPr>
          <w:rFonts w:ascii="Times New Roman" w:hAnsi="Times New Roman" w:cs="Times New Roman"/>
          <w:b/>
          <w:i/>
          <w:sz w:val="32"/>
          <w:szCs w:val="28"/>
        </w:rPr>
        <w:t xml:space="preserve"> </w:t>
      </w:r>
      <w:r w:rsidR="005D6A93">
        <w:rPr>
          <w:rFonts w:ascii="Times New Roman" w:hAnsi="Times New Roman" w:cs="Times New Roman"/>
          <w:b/>
          <w:i/>
          <w:sz w:val="28"/>
          <w:szCs w:val="28"/>
        </w:rPr>
        <w:t>:</w:t>
      </w:r>
    </w:p>
    <w:p w:rsidR="008B6C6F" w:rsidRDefault="008B6C6F">
      <w:pPr>
        <w:pStyle w:val="Paragraphedeliste"/>
        <w:tabs>
          <w:tab w:val="left" w:pos="8055"/>
        </w:tabs>
        <w:ind w:left="-851" w:right="-1276"/>
        <w:rPr>
          <w:rFonts w:ascii="Arial Rounded MT Bold" w:hAnsi="Arial Rounded MT Bold"/>
          <w:sz w:val="32"/>
          <w:szCs w:val="32"/>
          <w:u w:val="dash"/>
        </w:rPr>
      </w:pPr>
    </w:p>
    <w:p w:rsidR="008B6C6F" w:rsidRDefault="008B6C6F">
      <w:pPr>
        <w:pStyle w:val="Paragraphedeliste"/>
        <w:tabs>
          <w:tab w:val="left" w:pos="8055"/>
        </w:tabs>
        <w:ind w:left="-851" w:right="-1276"/>
        <w:rPr>
          <w:rFonts w:ascii="Arial Rounded MT Bold" w:hAnsi="Arial Rounded MT Bold"/>
          <w:sz w:val="32"/>
          <w:szCs w:val="32"/>
          <w:u w:val="dash"/>
        </w:rPr>
      </w:pPr>
    </w:p>
    <w:p w:rsidR="008B6C6F" w:rsidRDefault="008B6C6F">
      <w:pPr>
        <w:pStyle w:val="Paragraphedeliste"/>
        <w:tabs>
          <w:tab w:val="left" w:pos="8055"/>
        </w:tabs>
        <w:ind w:left="-851" w:right="-1276"/>
        <w:rPr>
          <w:rFonts w:ascii="Arial Rounded MT Bold" w:hAnsi="Arial Rounded MT Bold"/>
          <w:sz w:val="32"/>
          <w:szCs w:val="32"/>
          <w:u w:val="dash"/>
        </w:rPr>
      </w:pPr>
    </w:p>
    <w:p w:rsidR="008B6C6F" w:rsidRDefault="008B6C6F">
      <w:pPr>
        <w:pStyle w:val="Paragraphedeliste"/>
        <w:tabs>
          <w:tab w:val="left" w:pos="8055"/>
        </w:tabs>
        <w:ind w:left="-851" w:right="-1276"/>
        <w:rPr>
          <w:rFonts w:ascii="Arial Rounded MT Bold" w:hAnsi="Arial Rounded MT Bold"/>
          <w:sz w:val="32"/>
          <w:szCs w:val="32"/>
          <w:u w:val="dash"/>
        </w:rPr>
      </w:pPr>
    </w:p>
    <w:p w:rsidR="008B6C6F" w:rsidRDefault="008B6C6F">
      <w:pPr>
        <w:pStyle w:val="Paragraphedeliste"/>
        <w:tabs>
          <w:tab w:val="left" w:pos="8055"/>
        </w:tabs>
        <w:ind w:left="-851" w:right="-1276"/>
        <w:rPr>
          <w:rFonts w:ascii="Arial Rounded MT Bold" w:hAnsi="Arial Rounded MT Bold"/>
          <w:sz w:val="32"/>
          <w:szCs w:val="32"/>
          <w:u w:val="dash"/>
        </w:rPr>
      </w:pPr>
    </w:p>
    <w:p w:rsidR="008B6C6F" w:rsidRDefault="008B6C6F">
      <w:pPr>
        <w:pStyle w:val="Paragraphedeliste"/>
        <w:tabs>
          <w:tab w:val="left" w:pos="8055"/>
        </w:tabs>
        <w:ind w:left="-851" w:right="-1276"/>
        <w:rPr>
          <w:rFonts w:ascii="Algerian" w:hAnsi="Algerian" w:cs="Algerian"/>
          <w:sz w:val="56"/>
          <w:szCs w:val="56"/>
          <w:u w:val="single"/>
        </w:rPr>
      </w:pPr>
    </w:p>
    <w:p w:rsidR="008B6C6F" w:rsidRDefault="005D6A93">
      <w:pPr>
        <w:tabs>
          <w:tab w:val="left" w:pos="8055"/>
        </w:tabs>
        <w:ind w:left="-851" w:right="-1276"/>
        <w:jc w:val="center"/>
        <w:rPr>
          <w:rFonts w:ascii="Algerian" w:hAnsi="Algerian" w:cs="Algerian"/>
          <w:sz w:val="56"/>
          <w:szCs w:val="56"/>
          <w:u w:val="single"/>
        </w:rPr>
      </w:pPr>
      <w:r>
        <w:rPr>
          <w:rFonts w:ascii="Algerian" w:hAnsi="Algerian" w:cs="Algerian"/>
          <w:sz w:val="56"/>
          <w:szCs w:val="56"/>
          <w:u w:val="single"/>
        </w:rPr>
        <w:t xml:space="preserve">                                                  </w:t>
      </w:r>
    </w:p>
    <w:p w:rsidR="008B6C6F" w:rsidRDefault="008B6C6F">
      <w:pPr>
        <w:tabs>
          <w:tab w:val="left" w:pos="8055"/>
        </w:tabs>
        <w:ind w:left="-851" w:right="-1276"/>
        <w:jc w:val="center"/>
        <w:rPr>
          <w:rFonts w:ascii="Algerian" w:hAnsi="Algerian" w:cs="Algerian"/>
          <w:sz w:val="56"/>
          <w:szCs w:val="56"/>
          <w:u w:val="single"/>
        </w:rPr>
      </w:pPr>
    </w:p>
    <w:p w:rsidR="008B6C6F" w:rsidRDefault="008B6C6F">
      <w:pPr>
        <w:tabs>
          <w:tab w:val="left" w:pos="8055"/>
        </w:tabs>
        <w:ind w:left="-851" w:right="-1276"/>
        <w:jc w:val="center"/>
        <w:rPr>
          <w:rFonts w:ascii="Algerian" w:hAnsi="Algerian" w:cs="Algerian"/>
          <w:sz w:val="56"/>
          <w:szCs w:val="56"/>
          <w:u w:val="single"/>
        </w:rPr>
      </w:pPr>
    </w:p>
    <w:p w:rsidR="008B6C6F" w:rsidRDefault="008B6C6F">
      <w:pPr>
        <w:tabs>
          <w:tab w:val="left" w:pos="8055"/>
        </w:tabs>
        <w:ind w:left="-851" w:right="-1276"/>
        <w:jc w:val="center"/>
        <w:rPr>
          <w:rFonts w:ascii="Algerian" w:hAnsi="Algerian" w:cs="Algerian"/>
          <w:sz w:val="56"/>
          <w:szCs w:val="56"/>
          <w:u w:val="single"/>
        </w:rPr>
      </w:pPr>
    </w:p>
    <w:p w:rsidR="008B6C6F" w:rsidRDefault="008B6C6F">
      <w:pPr>
        <w:tabs>
          <w:tab w:val="left" w:pos="8055"/>
        </w:tabs>
        <w:ind w:left="-851" w:right="-1276"/>
        <w:jc w:val="center"/>
        <w:rPr>
          <w:rFonts w:ascii="Algerian" w:hAnsi="Algerian" w:cs="Algerian"/>
          <w:sz w:val="56"/>
          <w:szCs w:val="56"/>
          <w:u w:val="single"/>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tabs>
          <w:tab w:val="left" w:pos="8055"/>
        </w:tabs>
        <w:ind w:left="-851" w:right="-1276"/>
        <w:jc w:val="center"/>
        <w:rPr>
          <w:rFonts w:ascii="Algerian" w:hAnsi="Algerian" w:cs="Algerian"/>
          <w:sz w:val="56"/>
          <w:szCs w:val="56"/>
          <w:u w:val="single"/>
        </w:rPr>
      </w:pPr>
    </w:p>
    <w:p w:rsidR="008B6C6F" w:rsidRDefault="005D6A93">
      <w:pPr>
        <w:pStyle w:val="Titre2"/>
        <w:numPr>
          <w:ilvl w:val="0"/>
          <w:numId w:val="6"/>
        </w:numPr>
        <w:rPr>
          <w:rFonts w:ascii="Times New Roman" w:hAnsi="Times New Roman"/>
          <w:b/>
          <w:color w:val="auto"/>
          <w:sz w:val="28"/>
        </w:rPr>
      </w:pPr>
      <w:bookmarkStart w:id="24" w:name="_Toc146657980"/>
      <w:r>
        <w:rPr>
          <w:rFonts w:ascii="Times New Roman" w:hAnsi="Times New Roman"/>
          <w:b/>
          <w:color w:val="auto"/>
          <w:sz w:val="28"/>
        </w:rPr>
        <w:lastRenderedPageBreak/>
        <w:t>Les diagrammes des cas d’utilisation :</w:t>
      </w:r>
      <w:bookmarkEnd w:id="24"/>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Les rôles des diagrammes de cas d’utilisation sont de recueillir, d’analyser et d’organiser les besoins, ainsi que de recenser les grandes fonctionnalités d’un système.</w:t>
      </w:r>
    </w:p>
    <w:p w:rsidR="008B6C6F" w:rsidRDefault="005D6A93">
      <w:pPr>
        <w:pStyle w:val="Paragraphedeliste"/>
        <w:numPr>
          <w:ilvl w:val="0"/>
          <w:numId w:val="7"/>
        </w:numPr>
        <w:tabs>
          <w:tab w:val="left" w:pos="360"/>
        </w:tabs>
        <w:spacing w:line="360" w:lineRule="auto"/>
        <w:jc w:val="both"/>
      </w:pPr>
      <w:bookmarkStart w:id="25" w:name="_Toc146657981"/>
      <w:r>
        <w:rPr>
          <w:rStyle w:val="Titre3Car"/>
          <w:rFonts w:ascii="Times New Roman" w:eastAsia="Calibri" w:hAnsi="Times New Roman"/>
          <w:b/>
          <w:color w:val="auto"/>
          <w:sz w:val="28"/>
        </w:rPr>
        <w:t>Diagramme de cas d’utilisation Client :</w:t>
      </w:r>
      <w:bookmarkEnd w:id="25"/>
    </w:p>
    <w:p w:rsidR="008B6C6F" w:rsidRDefault="007B7250">
      <w:pPr>
        <w:spacing w:line="360" w:lineRule="auto"/>
        <w:ind w:firstLine="708"/>
        <w:jc w:val="both"/>
      </w:pPr>
      <w:r>
        <w:rPr>
          <w:noProof/>
          <w:lang w:eastAsia="fr-FR"/>
        </w:rPr>
        <w:drawing>
          <wp:anchor distT="0" distB="0" distL="114300" distR="114300" simplePos="0" relativeHeight="251643392" behindDoc="0" locked="0" layoutInCell="1" allowOverlap="1">
            <wp:simplePos x="0" y="0"/>
            <wp:positionH relativeFrom="column">
              <wp:posOffset>457200</wp:posOffset>
            </wp:positionH>
            <wp:positionV relativeFrom="paragraph">
              <wp:posOffset>2197100</wp:posOffset>
            </wp:positionV>
            <wp:extent cx="4664075" cy="4923155"/>
            <wp:effectExtent l="0" t="0" r="0" b="0"/>
            <wp:wrapThrough wrapText="bothSides">
              <wp:wrapPolygon edited="0">
                <wp:start x="0" y="0"/>
                <wp:lineTo x="0" y="21480"/>
                <wp:lineTo x="21526" y="21480"/>
                <wp:lineTo x="21526" y="0"/>
                <wp:lineTo x="0" y="0"/>
              </wp:wrapPolygon>
            </wp:wrapThrough>
            <wp:docPr id="43" name="Picture 4" descr="C:\Users\AdMin\AppData\Local\Microsoft\Windows\INetCache\Content.Word\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Microsoft\Windows\INetCache\Content.Word\n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64075" cy="4923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b/>
          <w:bCs/>
          <w:sz w:val="28"/>
          <w:szCs w:val="28"/>
        </w:rPr>
        <w:t>Le Client :</w:t>
      </w:r>
      <w:r w:rsidR="005D6A93">
        <w:rPr>
          <w:rFonts w:ascii="Times New Roman" w:hAnsi="Times New Roman" w:cs="Times New Roman"/>
          <w:sz w:val="28"/>
          <w:szCs w:val="28"/>
        </w:rPr>
        <w:t xml:space="preserve"> doit être authentifié pour accéder à toutes les fonctionnalités, notamment la consultation des produits disponibles sur le site avec la possibilité de naviguer à travers les catégories, de faire des recherches et de visualiser les détails des produits. De plus, le Client peut gérer son panier en effectuant des actions telles que l'ajout, la suppression ou la modification des articles, ainsi que gérer son compte en mettant à jour ses informations personnelles et en modifiant son mot de passe. </w:t>
      </w:r>
    </w:p>
    <w:p w:rsidR="008B6C6F" w:rsidRDefault="008B6C6F">
      <w:pPr>
        <w:tabs>
          <w:tab w:val="left" w:pos="8055"/>
        </w:tabs>
        <w:ind w:left="-993" w:right="-1276"/>
        <w:rPr>
          <w:rFonts w:ascii="Arial Rounded MT Bold" w:hAnsi="Arial Rounded MT Bold"/>
          <w:sz w:val="32"/>
          <w:szCs w:val="32"/>
        </w:rPr>
      </w:pPr>
    </w:p>
    <w:p w:rsidR="008B6C6F" w:rsidRDefault="008B6C6F">
      <w:pPr>
        <w:tabs>
          <w:tab w:val="left" w:pos="8055"/>
        </w:tabs>
        <w:ind w:left="-993" w:right="-1276"/>
        <w:rPr>
          <w:rFonts w:ascii="Arial Rounded MT Bold" w:hAnsi="Arial Rounded MT Bold"/>
          <w:sz w:val="32"/>
          <w:szCs w:val="32"/>
        </w:rPr>
      </w:pPr>
    </w:p>
    <w:p w:rsidR="008B6C6F" w:rsidRDefault="008B6C6F">
      <w:pPr>
        <w:tabs>
          <w:tab w:val="left" w:pos="8055"/>
        </w:tabs>
        <w:ind w:left="-993" w:right="-1276"/>
        <w:rPr>
          <w:rFonts w:ascii="Arial Rounded MT Bold" w:hAnsi="Arial Rounded MT Bold"/>
          <w:sz w:val="32"/>
          <w:szCs w:val="32"/>
        </w:rPr>
      </w:pPr>
    </w:p>
    <w:p w:rsidR="008B6C6F" w:rsidRDefault="008B6C6F">
      <w:pPr>
        <w:tabs>
          <w:tab w:val="left" w:pos="8055"/>
        </w:tabs>
        <w:ind w:left="-993" w:right="-1276"/>
        <w:rPr>
          <w:rFonts w:ascii="Arial Rounded MT Bold" w:hAnsi="Arial Rounded MT Bold"/>
          <w:sz w:val="32"/>
          <w:szCs w:val="32"/>
        </w:rPr>
      </w:pPr>
    </w:p>
    <w:p w:rsidR="008B6C6F" w:rsidRDefault="008B6C6F">
      <w:pPr>
        <w:pStyle w:val="Paragraphedeliste"/>
        <w:tabs>
          <w:tab w:val="left" w:pos="8055"/>
        </w:tabs>
        <w:ind w:left="-45" w:right="-1276"/>
        <w:rPr>
          <w:rFonts w:ascii="Arial Rounded MT Bold" w:hAnsi="Arial Rounded MT Bold"/>
          <w:sz w:val="32"/>
          <w:szCs w:val="32"/>
        </w:rPr>
      </w:pPr>
    </w:p>
    <w:p w:rsidR="008B6C6F" w:rsidRDefault="008B6C6F">
      <w:pPr>
        <w:tabs>
          <w:tab w:val="left" w:pos="8055"/>
        </w:tabs>
        <w:ind w:left="-851" w:right="-1276"/>
        <w:jc w:val="center"/>
      </w:pPr>
    </w:p>
    <w:p w:rsidR="008B6C6F" w:rsidRDefault="008B6C6F">
      <w:pPr>
        <w:tabs>
          <w:tab w:val="left" w:pos="8055"/>
        </w:tabs>
        <w:ind w:left="-851"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5D6A93">
      <w:pPr>
        <w:pStyle w:val="Paragraphedeliste"/>
        <w:numPr>
          <w:ilvl w:val="0"/>
          <w:numId w:val="7"/>
        </w:numPr>
        <w:tabs>
          <w:tab w:val="left" w:pos="2344"/>
        </w:tabs>
        <w:spacing w:line="360" w:lineRule="auto"/>
        <w:ind w:left="1985"/>
        <w:jc w:val="both"/>
      </w:pPr>
      <w:bookmarkStart w:id="26" w:name="_Toc146657982"/>
      <w:r>
        <w:rPr>
          <w:rStyle w:val="Titre3Car"/>
          <w:rFonts w:ascii="Times New Roman" w:eastAsia="Calibri" w:hAnsi="Times New Roman"/>
          <w:b/>
          <w:color w:val="auto"/>
          <w:sz w:val="28"/>
        </w:rPr>
        <w:lastRenderedPageBreak/>
        <w:t>Diagramme de cas d’utilisation Administrateur :</w:t>
      </w:r>
      <w:bookmarkEnd w:id="26"/>
    </w:p>
    <w:p w:rsidR="008B6C6F" w:rsidRDefault="005D6A93">
      <w:pPr>
        <w:spacing w:line="360" w:lineRule="auto"/>
        <w:ind w:firstLine="708"/>
        <w:jc w:val="both"/>
      </w:pPr>
      <w:r>
        <w:rPr>
          <w:rFonts w:ascii="Times New Roman" w:hAnsi="Times New Roman" w:cs="Times New Roman"/>
          <w:b/>
          <w:bCs/>
          <w:sz w:val="28"/>
          <w:szCs w:val="28"/>
        </w:rPr>
        <w:t>L’Administrateur :</w:t>
      </w:r>
      <w:r>
        <w:rPr>
          <w:rFonts w:ascii="Times New Roman" w:hAnsi="Times New Roman" w:cs="Times New Roman"/>
          <w:sz w:val="28"/>
          <w:szCs w:val="28"/>
        </w:rPr>
        <w:t xml:space="preserve"> pour les sites web on l’appelle généralement « le webmaster ». C’est celui qui assure le dynamisme du site et veille sur les mises à jour des produits, de leurs prix, de leurs disponibilités, de la gestion des paiements et la gestion des livraisons.</w:t>
      </w:r>
    </w:p>
    <w:p w:rsidR="008B6C6F" w:rsidRDefault="007B7250">
      <w:pPr>
        <w:pStyle w:val="Paragraphedeliste"/>
        <w:tabs>
          <w:tab w:val="left" w:pos="8055"/>
        </w:tabs>
        <w:ind w:left="-1134" w:right="-1276"/>
      </w:pPr>
      <w:r>
        <w:rPr>
          <w:noProof/>
          <w:lang w:eastAsia="fr-FR"/>
        </w:rPr>
        <w:drawing>
          <wp:anchor distT="0" distB="0" distL="114300" distR="114300" simplePos="0" relativeHeight="251644416" behindDoc="0" locked="0" layoutInCell="1" allowOverlap="1">
            <wp:simplePos x="0" y="0"/>
            <wp:positionH relativeFrom="column">
              <wp:posOffset>488950</wp:posOffset>
            </wp:positionH>
            <wp:positionV relativeFrom="paragraph">
              <wp:posOffset>5080</wp:posOffset>
            </wp:positionV>
            <wp:extent cx="5494655" cy="5959475"/>
            <wp:effectExtent l="0" t="0" r="0" b="0"/>
            <wp:wrapTight wrapText="bothSides">
              <wp:wrapPolygon edited="0">
                <wp:start x="0" y="0"/>
                <wp:lineTo x="0" y="21542"/>
                <wp:lineTo x="21493" y="21542"/>
                <wp:lineTo x="21493" y="0"/>
                <wp:lineTo x="0" y="0"/>
              </wp:wrapPolygon>
            </wp:wrapTight>
            <wp:docPr id="42" name="Picture 5" descr="C:\Users\AdMin\AppData\Local\Microsoft\Windows\INetCache\Content.Wor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n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4655" cy="5959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8B6C6F">
      <w:pPr>
        <w:tabs>
          <w:tab w:val="left" w:pos="8055"/>
        </w:tabs>
        <w:ind w:left="-993" w:right="-1276"/>
        <w:jc w:val="cente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8B6C6F">
      <w:pPr>
        <w:tabs>
          <w:tab w:val="left" w:pos="8055"/>
        </w:tabs>
        <w:ind w:left="-993" w:right="-1276"/>
        <w:jc w:val="center"/>
        <w:rPr>
          <w:rFonts w:ascii="Arial Rounded MT Bold" w:hAnsi="Arial Rounded MT Bold"/>
          <w:sz w:val="32"/>
          <w:szCs w:val="32"/>
        </w:rPr>
      </w:pPr>
    </w:p>
    <w:p w:rsidR="008B6C6F" w:rsidRDefault="005D6A93">
      <w:pPr>
        <w:pStyle w:val="Titre2"/>
        <w:numPr>
          <w:ilvl w:val="0"/>
          <w:numId w:val="6"/>
        </w:numPr>
        <w:rPr>
          <w:rFonts w:ascii="Times New Roman" w:hAnsi="Times New Roman"/>
          <w:b/>
          <w:color w:val="auto"/>
          <w:sz w:val="28"/>
        </w:rPr>
      </w:pPr>
      <w:bookmarkStart w:id="27" w:name="_Toc146657983"/>
      <w:r>
        <w:rPr>
          <w:rFonts w:ascii="Times New Roman" w:hAnsi="Times New Roman"/>
          <w:b/>
          <w:color w:val="auto"/>
          <w:sz w:val="28"/>
        </w:rPr>
        <w:lastRenderedPageBreak/>
        <w:t>Les diagrammes de séquences</w:t>
      </w:r>
      <w:bookmarkEnd w:id="27"/>
      <w:r>
        <w:rPr>
          <w:rFonts w:ascii="Times New Roman" w:hAnsi="Times New Roman"/>
          <w:b/>
          <w:color w:val="auto"/>
          <w:sz w:val="28"/>
        </w:rPr>
        <w:t xml:space="preserve"> </w:t>
      </w:r>
    </w:p>
    <w:p w:rsidR="008B6C6F" w:rsidRDefault="005D6A93">
      <w:pPr>
        <w:pStyle w:val="Default"/>
        <w:rPr>
          <w:sz w:val="23"/>
          <w:szCs w:val="23"/>
        </w:rPr>
      </w:pPr>
      <w:r>
        <w:rPr>
          <w:sz w:val="23"/>
          <w:szCs w:val="23"/>
        </w:rPr>
        <w:t xml:space="preserve"> </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Un diagramme de séquences est un diagramme d'interaction qui expose en détail la façon dont les opérations sont effectuées : quels messages sont envoyés et quand ils le sont. </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En ce qui suit, nous présenterons quelques diagrammes de séquences relatifs aux cas d’utilisations présentés.</w:t>
      </w:r>
    </w:p>
    <w:p w:rsidR="008B6C6F" w:rsidRDefault="007B7250">
      <w:pPr>
        <w:pStyle w:val="Paragraphedeliste"/>
        <w:numPr>
          <w:ilvl w:val="0"/>
          <w:numId w:val="7"/>
        </w:numPr>
        <w:spacing w:line="360" w:lineRule="auto"/>
        <w:ind w:left="1985"/>
        <w:jc w:val="both"/>
      </w:pPr>
      <w:r>
        <w:rPr>
          <w:noProof/>
          <w:lang w:eastAsia="fr-FR"/>
        </w:rPr>
        <w:drawing>
          <wp:anchor distT="0" distB="0" distL="114300" distR="114300" simplePos="0" relativeHeight="251657728" behindDoc="0" locked="0" layoutInCell="1" allowOverlap="1">
            <wp:simplePos x="0" y="0"/>
            <wp:positionH relativeFrom="column">
              <wp:posOffset>0</wp:posOffset>
            </wp:positionH>
            <wp:positionV relativeFrom="paragraph">
              <wp:posOffset>408305</wp:posOffset>
            </wp:positionV>
            <wp:extent cx="5972175" cy="6477635"/>
            <wp:effectExtent l="0" t="0" r="0" b="0"/>
            <wp:wrapTopAndBottom/>
            <wp:docPr id="24" name="Picture 25" descr="C:\Users\AdMin\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s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175" cy="647763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8" w:name="_Toc146657984"/>
      <w:r w:rsidR="005D6A93">
        <w:rPr>
          <w:rStyle w:val="Titre3Car"/>
          <w:rFonts w:ascii="Times New Roman" w:eastAsia="Calibri" w:hAnsi="Times New Roman"/>
          <w:b/>
          <w:color w:val="auto"/>
          <w:sz w:val="28"/>
        </w:rPr>
        <w:t>Diagramme de séquence d’authentification du Client</w:t>
      </w:r>
      <w:r w:rsidR="005D6A93">
        <w:rPr>
          <w:rStyle w:val="Titre3Car"/>
          <w:rFonts w:ascii="Times New Roman" w:eastAsia="Calibri" w:hAnsi="Times New Roman"/>
          <w:color w:val="auto"/>
          <w:sz w:val="28"/>
        </w:rPr>
        <w:t> :</w:t>
      </w:r>
      <w:bookmarkEnd w:id="28"/>
    </w:p>
    <w:p w:rsidR="008B6C6F" w:rsidRDefault="008B6C6F">
      <w:pPr>
        <w:tabs>
          <w:tab w:val="left" w:pos="8055"/>
        </w:tabs>
        <w:ind w:left="-993" w:right="-1276"/>
        <w:jc w:val="center"/>
      </w:pP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Le client entre son email et son mot de passe.</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Une vérification se lance dans la base de données.</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Après un temps de réponse ou l’authentification se valide ou ne message d’erreur s’affiche.</w:t>
      </w:r>
    </w:p>
    <w:p w:rsidR="008B6C6F" w:rsidRDefault="007B7250">
      <w:pPr>
        <w:pStyle w:val="Paragraphedeliste"/>
        <w:numPr>
          <w:ilvl w:val="0"/>
          <w:numId w:val="7"/>
        </w:numPr>
        <w:spacing w:line="360" w:lineRule="auto"/>
        <w:ind w:left="2268"/>
        <w:jc w:val="both"/>
      </w:pPr>
      <w:r>
        <w:rPr>
          <w:noProof/>
          <w:lang w:eastAsia="fr-FR"/>
        </w:rPr>
        <w:drawing>
          <wp:anchor distT="0" distB="0" distL="114300" distR="114300" simplePos="0" relativeHeight="251658752" behindDoc="0" locked="0" layoutInCell="1" allowOverlap="1">
            <wp:simplePos x="0" y="0"/>
            <wp:positionH relativeFrom="margin">
              <wp:posOffset>249555</wp:posOffset>
            </wp:positionH>
            <wp:positionV relativeFrom="paragraph">
              <wp:posOffset>549275</wp:posOffset>
            </wp:positionV>
            <wp:extent cx="5251450" cy="6805295"/>
            <wp:effectExtent l="0" t="0" r="0" b="0"/>
            <wp:wrapTopAndBottom/>
            <wp:docPr id="23"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1450" cy="680529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29" w:name="_Toc146657985"/>
      <w:r w:rsidR="005D6A93">
        <w:rPr>
          <w:rStyle w:val="Titre3Car"/>
          <w:rFonts w:ascii="Times New Roman" w:eastAsia="Calibri" w:hAnsi="Times New Roman"/>
          <w:b/>
          <w:color w:val="auto"/>
          <w:sz w:val="28"/>
        </w:rPr>
        <w:t>Diagramme de séquence d’achats d’un produit :</w:t>
      </w:r>
      <w:bookmarkEnd w:id="29"/>
    </w:p>
    <w:p w:rsidR="008B6C6F" w:rsidRDefault="008B6C6F">
      <w:pPr>
        <w:tabs>
          <w:tab w:val="left" w:pos="8055"/>
        </w:tabs>
        <w:ind w:right="-1276"/>
        <w:rPr>
          <w:rFonts w:ascii="Arial Rounded MT Bold" w:hAnsi="Arial Rounded MT Bold"/>
          <w:sz w:val="32"/>
          <w:szCs w:val="32"/>
        </w:rPr>
      </w:pPr>
    </w:p>
    <w:p w:rsidR="008B6C6F" w:rsidRDefault="007B7250">
      <w:pPr>
        <w:pStyle w:val="Paragraphedeliste"/>
        <w:spacing w:before="240" w:line="360" w:lineRule="auto"/>
        <w:jc w:val="both"/>
      </w:pPr>
      <w:r w:rsidRPr="00AB76AC">
        <w:rPr>
          <w:rFonts w:ascii="Arial Rounded MT Bold" w:hAnsi="Arial Rounded MT Bold"/>
          <w:noProof/>
          <w:sz w:val="32"/>
          <w:szCs w:val="32"/>
          <w:lang w:eastAsia="fr-FR"/>
        </w:rPr>
        <w:lastRenderedPageBreak/>
        <w:drawing>
          <wp:inline distT="0" distB="0" distL="0" distR="0">
            <wp:extent cx="5695950" cy="4945380"/>
            <wp:effectExtent l="0" t="0" r="0" b="0"/>
            <wp:docPr id="1"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5950" cy="4945380"/>
                    </a:xfrm>
                    <a:prstGeom prst="rect">
                      <a:avLst/>
                    </a:prstGeom>
                    <a:noFill/>
                    <a:ln>
                      <a:noFill/>
                    </a:ln>
                  </pic:spPr>
                </pic:pic>
              </a:graphicData>
            </a:graphic>
          </wp:inline>
        </w:drawing>
      </w:r>
    </w:p>
    <w:p w:rsidR="008B6C6F" w:rsidRDefault="005D6A93">
      <w:pPr>
        <w:pStyle w:val="Paragraphedeliste"/>
        <w:numPr>
          <w:ilvl w:val="0"/>
          <w:numId w:val="8"/>
        </w:numPr>
        <w:spacing w:before="240" w:line="360" w:lineRule="auto"/>
        <w:jc w:val="both"/>
        <w:rPr>
          <w:rFonts w:ascii="Times New Roman" w:hAnsi="Times New Roman" w:cs="Times New Roman"/>
          <w:sz w:val="28"/>
          <w:szCs w:val="28"/>
        </w:rPr>
      </w:pPr>
      <w:r>
        <w:rPr>
          <w:rFonts w:ascii="Times New Roman" w:hAnsi="Times New Roman" w:cs="Times New Roman"/>
          <w:sz w:val="28"/>
          <w:szCs w:val="28"/>
        </w:rPr>
        <w:t>Le client choisit les produits</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Il lance une procédure de la commande</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Une vérification se lance dans la base de données</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 le client est déjà authentifié, il doit choisir seulement le mode de paiements, après la commande se valide</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Sinon le client doit s’authentifier s'il a déjà un compte, ou bien remplir le formulaire de commande après il choisit le mode de paiements dans les deux cas et la commande se valide</w:t>
      </w:r>
    </w:p>
    <w:p w:rsidR="008B6C6F" w:rsidRDefault="007B7250">
      <w:pPr>
        <w:pStyle w:val="Paragraphedeliste"/>
        <w:numPr>
          <w:ilvl w:val="0"/>
          <w:numId w:val="7"/>
        </w:numPr>
        <w:tabs>
          <w:tab w:val="left" w:pos="2344"/>
        </w:tabs>
        <w:spacing w:line="360" w:lineRule="auto"/>
        <w:ind w:left="1134"/>
        <w:jc w:val="both"/>
      </w:pPr>
      <w:r>
        <w:rPr>
          <w:noProof/>
          <w:lang w:eastAsia="fr-FR"/>
        </w:rPr>
        <w:lastRenderedPageBreak/>
        <mc:AlternateContent>
          <mc:Choice Requires="wpg">
            <w:drawing>
              <wp:anchor distT="0" distB="0" distL="114300" distR="114300" simplePos="0" relativeHeight="251659776" behindDoc="0" locked="0" layoutInCell="1" allowOverlap="1">
                <wp:simplePos x="0" y="0"/>
                <wp:positionH relativeFrom="margin">
                  <wp:align>left</wp:align>
                </wp:positionH>
                <wp:positionV relativeFrom="paragraph">
                  <wp:posOffset>340360</wp:posOffset>
                </wp:positionV>
                <wp:extent cx="5844540" cy="5548630"/>
                <wp:effectExtent l="0" t="0" r="0" b="0"/>
                <wp:wrapTight wrapText="bothSides">
                  <wp:wrapPolygon edited="0">
                    <wp:start x="0" y="0"/>
                    <wp:lineTo x="0" y="21506"/>
                    <wp:lineTo x="21544" y="21506"/>
                    <wp:lineTo x="21544" y="0"/>
                    <wp:lineTo x="0" y="0"/>
                  </wp:wrapPolygon>
                </wp:wrapTight>
                <wp:docPr id="17" name="Groupe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4540" cy="5548630"/>
                          <a:chOff x="0" y="0"/>
                          <a:chExt cx="5844543" cy="5548635"/>
                        </a:xfrm>
                      </wpg:grpSpPr>
                      <pic:pic xmlns:pic="http://schemas.openxmlformats.org/drawingml/2006/picture">
                        <pic:nvPicPr>
                          <pic:cNvPr id="18" name="Image 92">
                            <a:extLst>
                              <a:ext uri="{FF2B5EF4-FFF2-40B4-BE49-F238E27FC236}">
                                <a16:creationId xmlns:a16="http://schemas.microsoft.com/office/drawing/2014/main" id="{00000000-0000-0000-0000-000000000000}"/>
                              </a:ext>
                            </a:extLst>
                          </pic:cNvPr>
                          <pic:cNvPicPr>
                            <a:picLocks noChangeAspect="1"/>
                          </pic:cNvPicPr>
                        </pic:nvPicPr>
                        <pic:blipFill>
                          <a:blip r:embed="rId65"/>
                          <a:srcRect/>
                          <a:stretch>
                            <a:fillRect/>
                          </a:stretch>
                        </pic:blipFill>
                        <pic:spPr>
                          <a:xfrm>
                            <a:off x="4014" y="0"/>
                            <a:ext cx="5810253" cy="3511698"/>
                          </a:xfrm>
                          <a:prstGeom prst="rect">
                            <a:avLst/>
                          </a:prstGeom>
                          <a:noFill/>
                          <a:ln>
                            <a:noFill/>
                            <a:prstDash/>
                          </a:ln>
                        </pic:spPr>
                      </pic:pic>
                      <pic:pic xmlns:pic="http://schemas.openxmlformats.org/drawingml/2006/picture">
                        <pic:nvPicPr>
                          <pic:cNvPr id="22" name="Image 93">
                            <a:extLst>
                              <a:ext uri="{FF2B5EF4-FFF2-40B4-BE49-F238E27FC236}">
                                <a16:creationId xmlns:a16="http://schemas.microsoft.com/office/drawing/2014/main" id="{00000000-0000-0000-0000-000000000000}"/>
                              </a:ext>
                            </a:extLst>
                          </pic:cNvPr>
                          <pic:cNvPicPr>
                            <a:picLocks noChangeAspect="1"/>
                          </pic:cNvPicPr>
                        </pic:nvPicPr>
                        <pic:blipFill>
                          <a:blip r:embed="rId66"/>
                          <a:srcRect/>
                          <a:stretch>
                            <a:fillRect/>
                          </a:stretch>
                        </pic:blipFill>
                        <pic:spPr>
                          <a:xfrm>
                            <a:off x="0" y="3521840"/>
                            <a:ext cx="5844543" cy="2026795"/>
                          </a:xfrm>
                          <a:prstGeom prst="rect">
                            <a:avLst/>
                          </a:prstGeom>
                          <a:noFill/>
                          <a:ln>
                            <a:noFill/>
                            <a:prstDash/>
                          </a:ln>
                        </pic:spPr>
                      </pic:pic>
                    </wpg:wgp>
                  </a:graphicData>
                </a:graphic>
                <wp14:sizeRelH relativeFrom="page">
                  <wp14:pctWidth>0</wp14:pctWidth>
                </wp14:sizeRelH>
                <wp14:sizeRelV relativeFrom="page">
                  <wp14:pctHeight>0</wp14:pctHeight>
                </wp14:sizeRelV>
              </wp:anchor>
            </w:drawing>
          </mc:Choice>
          <mc:Fallback>
            <w:pict>
              <v:group w14:anchorId="0141930C" id="Groupe 40" o:spid="_x0000_s1026" style="position:absolute;margin-left:0;margin-top:26.8pt;width:460.2pt;height:436.9pt;z-index:251659776;mso-position-horizontal:left;mso-position-horizontal-relative:margin" coordsize="58445,5548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2" o:spid="_x0000_s1027" type="#_x0000_t75" style="position:absolute;left:40;width:58102;height:35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">
                  <v:imagedata r:id="rId67" o:title=""/>
                  <v:path arrowok="t"/>
                </v:shape>
                <v:shape id="Image 93" o:spid="_x0000_s1028" type="#_x0000_t75" style="position:absolute;top:35218;width:58445;height:20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">
                  <v:imagedata r:id="rId68" o:title=""/>
                  <v:path arrowok="t"/>
                </v:shape>
                <w10:wrap type="tight" anchorx="margin"/>
              </v:group>
            </w:pict>
          </mc:Fallback>
        </mc:AlternateContent>
      </w:r>
      <w:bookmarkStart w:id="30" w:name="_Toc146657986"/>
      <w:r w:rsidR="005D6A93">
        <w:rPr>
          <w:rStyle w:val="Titre3Car"/>
          <w:rFonts w:ascii="Times New Roman" w:eastAsia="Calibri" w:hAnsi="Times New Roman"/>
          <w:b/>
          <w:color w:val="auto"/>
          <w:sz w:val="28"/>
        </w:rPr>
        <w:t>Diagramme de séquence d’authentification d’administrateur :</w:t>
      </w:r>
      <w:bookmarkEnd w:id="30"/>
    </w:p>
    <w:p w:rsidR="008B6C6F" w:rsidRDefault="008B6C6F">
      <w:pPr>
        <w:pStyle w:val="Paragraphedeliste"/>
        <w:spacing w:line="360" w:lineRule="auto"/>
        <w:ind w:left="1418"/>
        <w:jc w:val="both"/>
      </w:pP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L’administrateur entre son email et son mot de passe.</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Une vérification se lance dans la base de données.</w:t>
      </w:r>
    </w:p>
    <w:p w:rsidR="008B6C6F" w:rsidRDefault="005D6A93">
      <w:pPr>
        <w:pStyle w:val="Paragraphedeliste"/>
        <w:numPr>
          <w:ilvl w:val="0"/>
          <w:numId w:val="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Après un temps de réponse ou l’authentification se valide ou ne message d’erreur s’affiche.</w:t>
      </w:r>
    </w:p>
    <w:p w:rsidR="008B6C6F" w:rsidRDefault="008B6C6F">
      <w:pPr>
        <w:spacing w:line="360" w:lineRule="auto"/>
        <w:jc w:val="both"/>
        <w:rPr>
          <w:rFonts w:ascii="Times New Roman" w:hAnsi="Times New Roman" w:cs="Times New Roman"/>
          <w:sz w:val="28"/>
          <w:szCs w:val="28"/>
        </w:rPr>
      </w:pPr>
    </w:p>
    <w:p w:rsidR="008B6C6F" w:rsidRDefault="008B6C6F">
      <w:pPr>
        <w:spacing w:line="360" w:lineRule="auto"/>
        <w:jc w:val="both"/>
        <w:rPr>
          <w:rFonts w:ascii="Times New Roman" w:hAnsi="Times New Roman" w:cs="Times New Roman"/>
          <w:sz w:val="28"/>
          <w:szCs w:val="28"/>
        </w:rPr>
      </w:pPr>
    </w:p>
    <w:p w:rsidR="008B6C6F" w:rsidRDefault="008B6C6F">
      <w:pPr>
        <w:spacing w:line="360" w:lineRule="auto"/>
        <w:jc w:val="both"/>
        <w:rPr>
          <w:rFonts w:ascii="Times New Roman" w:hAnsi="Times New Roman" w:cs="Times New Roman"/>
          <w:sz w:val="28"/>
          <w:szCs w:val="28"/>
        </w:rPr>
      </w:pPr>
    </w:p>
    <w:p w:rsidR="008B6C6F" w:rsidRDefault="008B6C6F">
      <w:pPr>
        <w:spacing w:line="360" w:lineRule="auto"/>
        <w:jc w:val="both"/>
        <w:rPr>
          <w:rFonts w:ascii="Times New Roman" w:hAnsi="Times New Roman" w:cs="Times New Roman"/>
          <w:sz w:val="28"/>
          <w:szCs w:val="28"/>
        </w:rPr>
      </w:pPr>
    </w:p>
    <w:p w:rsidR="008B6C6F" w:rsidRDefault="008B6C6F">
      <w:pPr>
        <w:pStyle w:val="Titre"/>
        <w:spacing w:line="360" w:lineRule="auto"/>
        <w:rPr>
          <w:rFonts w:eastAsia="Calibri"/>
          <w:color w:val="auto"/>
          <w:spacing w:val="0"/>
          <w:kern w:val="0"/>
          <w:sz w:val="28"/>
          <w:szCs w:val="28"/>
        </w:rPr>
      </w:pPr>
    </w:p>
    <w:p w:rsidR="008B6C6F" w:rsidRDefault="008B6C6F"/>
    <w:p w:rsidR="008B6C6F" w:rsidRDefault="008B6C6F"/>
    <w:p w:rsidR="008B6C6F" w:rsidRDefault="008B6C6F">
      <w:pPr>
        <w:pStyle w:val="Titre"/>
        <w:spacing w:line="360" w:lineRule="auto"/>
        <w:rPr>
          <w:b/>
          <w:bCs/>
          <w:color w:val="000000"/>
          <w:sz w:val="44"/>
          <w:szCs w:val="40"/>
        </w:rPr>
      </w:pPr>
    </w:p>
    <w:p w:rsidR="008B6C6F" w:rsidRDefault="008B6C6F"/>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Pr>
        <w:pStyle w:val="Titre"/>
        <w:spacing w:line="360" w:lineRule="auto"/>
        <w:rPr>
          <w:b/>
          <w:bCs/>
          <w:color w:val="000000"/>
          <w:sz w:val="44"/>
          <w:szCs w:val="40"/>
        </w:rPr>
      </w:pPr>
    </w:p>
    <w:p w:rsidR="008B6C6F" w:rsidRDefault="008B6C6F">
      <w:pPr>
        <w:pStyle w:val="Titre"/>
        <w:jc w:val="center"/>
        <w:rPr>
          <w:b/>
          <w:bCs/>
          <w:color w:val="000000"/>
          <w:sz w:val="44"/>
          <w:szCs w:val="40"/>
        </w:rPr>
      </w:pPr>
    </w:p>
    <w:p w:rsidR="008B6C6F" w:rsidRDefault="008B6C6F"/>
    <w:p w:rsidR="008B6C6F" w:rsidRDefault="008B6C6F">
      <w:pPr>
        <w:pStyle w:val="Titre"/>
        <w:jc w:val="center"/>
        <w:rPr>
          <w:b/>
          <w:bCs/>
          <w:color w:val="000000"/>
          <w:sz w:val="44"/>
          <w:szCs w:val="40"/>
        </w:rPr>
      </w:pPr>
    </w:p>
    <w:p w:rsidR="008B6C6F" w:rsidRDefault="008B6C6F"/>
    <w:p w:rsidR="008B6C6F" w:rsidRDefault="008B6C6F"/>
    <w:p w:rsidR="008B6C6F" w:rsidRDefault="005D6A93">
      <w:pPr>
        <w:pStyle w:val="Titre1"/>
        <w:suppressAutoHyphens w:val="0"/>
        <w:spacing w:before="480" w:line="276" w:lineRule="auto"/>
        <w:jc w:val="center"/>
        <w:textAlignment w:val="auto"/>
        <w:rPr>
          <w:rFonts w:ascii="Calibri" w:hAnsi="Calibri"/>
          <w:b/>
          <w:bCs/>
          <w:color w:val="auto"/>
          <w:sz w:val="48"/>
          <w:szCs w:val="48"/>
        </w:rPr>
      </w:pPr>
      <w:bookmarkStart w:id="31" w:name="_Toc146657987"/>
      <w:r>
        <w:rPr>
          <w:rFonts w:ascii="Calibri" w:hAnsi="Calibri"/>
          <w:b/>
          <w:bCs/>
          <w:color w:val="auto"/>
          <w:sz w:val="48"/>
          <w:szCs w:val="48"/>
        </w:rPr>
        <w:t>Chapitre IV : Application</w:t>
      </w:r>
      <w:bookmarkEnd w:id="31"/>
      <w:r>
        <w:rPr>
          <w:rFonts w:ascii="Calibri" w:hAnsi="Calibri"/>
          <w:b/>
          <w:bCs/>
          <w:color w:val="auto"/>
          <w:sz w:val="48"/>
          <w:szCs w:val="48"/>
        </w:rPr>
        <w:t> </w:t>
      </w:r>
    </w:p>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8B6C6F"/>
    <w:p w:rsidR="008B6C6F" w:rsidRDefault="005D6A93">
      <w:pPr>
        <w:pStyle w:val="Titre2"/>
        <w:numPr>
          <w:ilvl w:val="0"/>
          <w:numId w:val="9"/>
        </w:numPr>
        <w:spacing w:line="360" w:lineRule="auto"/>
        <w:rPr>
          <w:rFonts w:ascii="Times New Roman" w:hAnsi="Times New Roman"/>
          <w:b/>
          <w:color w:val="auto"/>
          <w:sz w:val="28"/>
        </w:rPr>
      </w:pPr>
      <w:bookmarkStart w:id="32" w:name="_Toc146657988"/>
      <w:r>
        <w:rPr>
          <w:rFonts w:ascii="Times New Roman" w:hAnsi="Times New Roman"/>
          <w:b/>
          <w:color w:val="auto"/>
          <w:sz w:val="28"/>
        </w:rPr>
        <w:lastRenderedPageBreak/>
        <w:t>Présentation de l’application</w:t>
      </w:r>
      <w:bookmarkEnd w:id="32"/>
    </w:p>
    <w:p w:rsidR="008B6C6F" w:rsidRDefault="005D6A93">
      <w:pPr>
        <w:pStyle w:val="Titre3"/>
        <w:numPr>
          <w:ilvl w:val="0"/>
          <w:numId w:val="10"/>
        </w:numPr>
        <w:spacing w:line="360" w:lineRule="auto"/>
        <w:rPr>
          <w:rFonts w:ascii="Times New Roman" w:hAnsi="Times New Roman"/>
          <w:b/>
          <w:color w:val="auto"/>
          <w:sz w:val="28"/>
        </w:rPr>
      </w:pPr>
      <w:bookmarkStart w:id="33" w:name="_Toc146657989"/>
      <w:r>
        <w:rPr>
          <w:rFonts w:ascii="Times New Roman" w:hAnsi="Times New Roman"/>
          <w:b/>
          <w:color w:val="auto"/>
          <w:sz w:val="28"/>
        </w:rPr>
        <w:t>Introduction :</w:t>
      </w:r>
      <w:bookmarkEnd w:id="33"/>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Ce chapitre a pour objectif majeur de présenter le produit final. C’est la phase de réalisation de ce site web dynamique qui utilise des technologies spécifiques. Ce chapitre concerne les principales interfaces graphiques.</w:t>
      </w:r>
    </w:p>
    <w:p w:rsidR="008B6C6F" w:rsidRDefault="005D6A93">
      <w:pPr>
        <w:pStyle w:val="Titre3"/>
        <w:numPr>
          <w:ilvl w:val="0"/>
          <w:numId w:val="10"/>
        </w:numPr>
        <w:spacing w:line="360" w:lineRule="auto"/>
        <w:rPr>
          <w:rFonts w:ascii="Times New Roman" w:hAnsi="Times New Roman"/>
          <w:b/>
          <w:color w:val="auto"/>
          <w:sz w:val="28"/>
        </w:rPr>
      </w:pPr>
      <w:bookmarkStart w:id="34" w:name="_Toc146657990"/>
      <w:r>
        <w:rPr>
          <w:rFonts w:ascii="Times New Roman" w:hAnsi="Times New Roman"/>
          <w:b/>
          <w:color w:val="auto"/>
          <w:sz w:val="28"/>
        </w:rPr>
        <w:t>Interface client :</w:t>
      </w:r>
      <w:bookmarkEnd w:id="34"/>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Dans les paragraphes qui suivent, je vais exposer différentes situations que peut rencontrer le client.</w:t>
      </w:r>
    </w:p>
    <w:p w:rsidR="008B6C6F" w:rsidRDefault="005D6A93">
      <w:pPr>
        <w:spacing w:line="360" w:lineRule="auto"/>
        <w:ind w:firstLine="708"/>
        <w:jc w:val="both"/>
      </w:pPr>
      <w:r>
        <w:rPr>
          <w:rFonts w:ascii="Times New Roman" w:hAnsi="Times New Roman" w:cs="Times New Roman"/>
          <w:b/>
          <w:bCs/>
          <w:sz w:val="28"/>
          <w:szCs w:val="28"/>
        </w:rPr>
        <w:t>Accueil :</w:t>
      </w:r>
      <w:r>
        <w:rPr>
          <w:rFonts w:ascii="Times New Roman" w:hAnsi="Times New Roman" w:cs="Times New Roman"/>
          <w:sz w:val="28"/>
          <w:szCs w:val="28"/>
        </w:rPr>
        <w:t xml:space="preserve"> Dans cette page le client peut être identifié où s’inscrire, afficher les catégories, les produits et les ajouter dans leur panier. </w:t>
      </w:r>
    </w:p>
    <w:p w:rsidR="008B6C6F" w:rsidRDefault="007B7250">
      <w:pPr>
        <w:tabs>
          <w:tab w:val="left" w:pos="8055"/>
        </w:tabs>
        <w:ind w:left="-993" w:right="-1276"/>
      </w:pPr>
      <w:bookmarkStart w:id="35" w:name="_GoBack"/>
      <w:r>
        <w:rPr>
          <w:noProof/>
          <w:lang w:eastAsia="fr-FR"/>
        </w:rPr>
        <mc:AlternateContent>
          <mc:Choice Requires="wpg">
            <w:drawing>
              <wp:anchor distT="0" distB="0" distL="114300" distR="114300" simplePos="0" relativeHeight="251645440" behindDoc="0" locked="0" layoutInCell="1" allowOverlap="1">
                <wp:simplePos x="0" y="0"/>
                <wp:positionH relativeFrom="column">
                  <wp:posOffset>23495</wp:posOffset>
                </wp:positionH>
                <wp:positionV relativeFrom="paragraph">
                  <wp:posOffset>299720</wp:posOffset>
                </wp:positionV>
                <wp:extent cx="5756910" cy="4879975"/>
                <wp:effectExtent l="0" t="0" r="0" b="0"/>
                <wp:wrapTopAndBottom/>
                <wp:docPr id="14" name="Groupe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6910" cy="4879975"/>
                          <a:chOff x="0" y="0"/>
                          <a:chExt cx="5756779" cy="4879686"/>
                        </a:xfrm>
                      </wpg:grpSpPr>
                      <pic:pic xmlns:pic="http://schemas.openxmlformats.org/drawingml/2006/picture">
                        <pic:nvPicPr>
                          <pic:cNvPr id="15" name="Picture 13" descr="C:\Users\AdMin\AppData\Local\Microsoft\Windows\INetCache\Content.Word\e1.png">
                            <a:extLst>
                              <a:ext uri="{FF2B5EF4-FFF2-40B4-BE49-F238E27FC236}">
                                <a16:creationId xmlns:a16="http://schemas.microsoft.com/office/drawing/2014/main" id="{00000000-0000-0000-0000-000000000000}"/>
                              </a:ext>
                            </a:extLst>
                          </pic:cNvPr>
                          <pic:cNvPicPr>
                            <a:picLocks noChangeAspect="1"/>
                          </pic:cNvPicPr>
                        </pic:nvPicPr>
                        <pic:blipFill>
                          <a:blip r:embed="rId69"/>
                          <a:srcRect/>
                          <a:stretch>
                            <a:fillRect/>
                          </a:stretch>
                        </pic:blipFill>
                        <pic:spPr>
                          <a:xfrm>
                            <a:off x="0" y="0"/>
                            <a:ext cx="5750561" cy="2639699"/>
                          </a:xfrm>
                          <a:prstGeom prst="rect">
                            <a:avLst/>
                          </a:prstGeom>
                          <a:noFill/>
                          <a:ln>
                            <a:noFill/>
                            <a:prstDash/>
                          </a:ln>
                        </pic:spPr>
                      </pic:pic>
                      <pic:pic xmlns:pic="http://schemas.openxmlformats.org/drawingml/2006/picture">
                        <pic:nvPicPr>
                          <pic:cNvPr id="16" name="Picture 14" descr="C:\Users\AdMin\AppData\Local\Microsoft\Windows\INetCache\Content.Word\e2.png">
                            <a:extLst>
                              <a:ext uri="{FF2B5EF4-FFF2-40B4-BE49-F238E27FC236}">
                                <a16:creationId xmlns:a16="http://schemas.microsoft.com/office/drawing/2014/main" id="{00000000-0000-0000-0000-000000000000}"/>
                              </a:ext>
                            </a:extLst>
                          </pic:cNvPr>
                          <pic:cNvPicPr>
                            <a:picLocks noChangeAspect="1"/>
                          </pic:cNvPicPr>
                        </pic:nvPicPr>
                        <pic:blipFill>
                          <a:blip r:embed="rId70"/>
                          <a:srcRect/>
                          <a:stretch>
                            <a:fillRect/>
                          </a:stretch>
                        </pic:blipFill>
                        <pic:spPr>
                          <a:xfrm>
                            <a:off x="7489" y="2608289"/>
                            <a:ext cx="5749290" cy="2271397"/>
                          </a:xfrm>
                          <a:prstGeom prst="rect">
                            <a:avLst/>
                          </a:prstGeom>
                          <a:noFill/>
                          <a:ln>
                            <a:noFill/>
                            <a:prstDash/>
                          </a:ln>
                        </pic:spPr>
                      </pic:pic>
                    </wpg:wgp>
                  </a:graphicData>
                </a:graphic>
                <wp14:sizeRelH relativeFrom="page">
                  <wp14:pctWidth>0</wp14:pctWidth>
                </wp14:sizeRelH>
                <wp14:sizeRelV relativeFrom="page">
                  <wp14:pctHeight>0</wp14:pctHeight>
                </wp14:sizeRelV>
              </wp:anchor>
            </w:drawing>
          </mc:Choice>
          <mc:Fallback>
            <w:pict>
              <v:group w14:anchorId="6B7230DE" id="Groupe 47" o:spid="_x0000_s1026" style="position:absolute;margin-left:1.85pt;margin-top:23.6pt;width:453.3pt;height:384.25pt;z-index:251645440" coordsize="57567,48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">
                <v:shape id="Picture 13" o:spid="_x0000_s1027" type="#_x0000_t75" style="position:absolute;width:57505;height:2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">
                  <v:imagedata r:id="rId71" o:title="e1"/>
                  <v:path arrowok="t"/>
                </v:shape>
                <v:shape id="Picture 14" o:spid="_x0000_s1028" type="#_x0000_t75" style="position:absolute;left:74;top:26082;width:57493;height:2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">
                  <v:imagedata r:id="rId72" o:title="e2"/>
                  <v:path arrowok="t"/>
                </v:shape>
                <w10:wrap type="topAndBottom"/>
              </v:group>
            </w:pict>
          </mc:Fallback>
        </mc:AlternateContent>
      </w:r>
      <w:bookmarkEnd w:id="35"/>
    </w:p>
    <w:p w:rsidR="008B6C6F" w:rsidRDefault="008B6C6F">
      <w:pPr>
        <w:tabs>
          <w:tab w:val="left" w:pos="8055"/>
        </w:tabs>
        <w:ind w:left="-993" w:right="-1276"/>
      </w:pPr>
    </w:p>
    <w:p w:rsidR="008B6C6F" w:rsidRDefault="008B6C6F">
      <w:pPr>
        <w:tabs>
          <w:tab w:val="left" w:pos="8055"/>
        </w:tabs>
        <w:ind w:left="-993" w:right="-1276"/>
      </w:pPr>
    </w:p>
    <w:p w:rsidR="008B6C6F" w:rsidRDefault="008B6C6F">
      <w:pPr>
        <w:tabs>
          <w:tab w:val="left" w:pos="8055"/>
        </w:tabs>
        <w:ind w:left="-993" w:right="-1276"/>
      </w:pPr>
    </w:p>
    <w:p w:rsidR="008B6C6F" w:rsidRDefault="008B6C6F">
      <w:pPr>
        <w:tabs>
          <w:tab w:val="left" w:pos="8055"/>
        </w:tabs>
        <w:ind w:left="-993" w:right="-1276"/>
      </w:pPr>
    </w:p>
    <w:p w:rsidR="008B6C6F" w:rsidRDefault="007B7250">
      <w:pPr>
        <w:tabs>
          <w:tab w:val="left" w:pos="8055"/>
        </w:tabs>
        <w:ind w:left="-993" w:right="-1276"/>
      </w:pPr>
      <w:r>
        <w:rPr>
          <w:noProof/>
          <w:lang w:eastAsia="fr-FR"/>
        </w:rPr>
        <w:drawing>
          <wp:anchor distT="0" distB="0" distL="114300" distR="114300" simplePos="0" relativeHeight="251646464" behindDoc="0" locked="0" layoutInCell="1" allowOverlap="1">
            <wp:simplePos x="0" y="0"/>
            <wp:positionH relativeFrom="margin">
              <wp:align>center</wp:align>
            </wp:positionH>
            <wp:positionV relativeFrom="paragraph">
              <wp:posOffset>0</wp:posOffset>
            </wp:positionV>
            <wp:extent cx="5758815" cy="4344670"/>
            <wp:effectExtent l="0" t="0" r="0" b="0"/>
            <wp:wrapTopAndBottom/>
            <wp:docPr id="13" name="Picture 15" descr="C:\Users\AdMin\AppData\Local\Microsoft\Windows\INetCache\Content.Wor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e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8815" cy="4344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8B6C6F">
      <w:pPr>
        <w:tabs>
          <w:tab w:val="left" w:pos="8055"/>
        </w:tabs>
        <w:ind w:left="-993" w:right="-1276"/>
      </w:pPr>
    </w:p>
    <w:p w:rsidR="008B6C6F" w:rsidRDefault="005D6A93">
      <w:pPr>
        <w:pStyle w:val="Titre3"/>
        <w:numPr>
          <w:ilvl w:val="0"/>
          <w:numId w:val="10"/>
        </w:numPr>
        <w:spacing w:line="360" w:lineRule="auto"/>
        <w:rPr>
          <w:rFonts w:ascii="Times New Roman" w:hAnsi="Times New Roman"/>
          <w:b/>
          <w:color w:val="auto"/>
          <w:sz w:val="28"/>
        </w:rPr>
      </w:pPr>
      <w:bookmarkStart w:id="36" w:name="_Toc146657991"/>
      <w:r>
        <w:rPr>
          <w:rFonts w:ascii="Times New Roman" w:hAnsi="Times New Roman"/>
          <w:b/>
          <w:color w:val="auto"/>
          <w:sz w:val="28"/>
        </w:rPr>
        <w:t>Inscription :</w:t>
      </w:r>
      <w:bookmarkEnd w:id="36"/>
    </w:p>
    <w:p w:rsidR="008B6C6F" w:rsidRDefault="007B7250">
      <w:pPr>
        <w:spacing w:line="360" w:lineRule="auto"/>
        <w:ind w:firstLine="708"/>
        <w:jc w:val="both"/>
      </w:pPr>
      <w:r>
        <w:rPr>
          <w:noProof/>
          <w:lang w:eastAsia="fr-FR"/>
        </w:rPr>
        <w:drawing>
          <wp:anchor distT="0" distB="0" distL="114300" distR="114300" simplePos="0" relativeHeight="251647488" behindDoc="0" locked="0" layoutInCell="1" allowOverlap="1">
            <wp:simplePos x="0" y="0"/>
            <wp:positionH relativeFrom="column">
              <wp:posOffset>73025</wp:posOffset>
            </wp:positionH>
            <wp:positionV relativeFrom="paragraph">
              <wp:posOffset>684530</wp:posOffset>
            </wp:positionV>
            <wp:extent cx="5757545" cy="3352800"/>
            <wp:effectExtent l="0" t="0" r="0" b="0"/>
            <wp:wrapSquare wrapText="bothSides"/>
            <wp:docPr id="31" name="Picture 17" descr="C:\Users\AdMin\AppData\Local\Microsoft\Windows\INetCache\Content.Word\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Word\e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7545"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Cette page permet à tout nouveau client de s’inscrire dans cette base de données pour pouvoir, par la suite, effectuer un achat.</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La page n’est validée que si tous les champs de saisie sont conformes aux exigences demandées.</w:t>
      </w:r>
    </w:p>
    <w:p w:rsidR="008B6C6F" w:rsidRDefault="007B7250">
      <w:pPr>
        <w:pStyle w:val="Titre3"/>
        <w:numPr>
          <w:ilvl w:val="0"/>
          <w:numId w:val="10"/>
        </w:numPr>
      </w:pPr>
      <w:bookmarkStart w:id="37" w:name="_Toc146657992"/>
      <w:r>
        <w:rPr>
          <w:noProof/>
          <w:lang w:eastAsia="fr-FR"/>
        </w:rPr>
        <w:drawing>
          <wp:anchor distT="0" distB="0" distL="114300" distR="114300" simplePos="0" relativeHeight="251648512" behindDoc="0" locked="0" layoutInCell="1" allowOverlap="1">
            <wp:simplePos x="0" y="0"/>
            <wp:positionH relativeFrom="column">
              <wp:posOffset>-3810</wp:posOffset>
            </wp:positionH>
            <wp:positionV relativeFrom="paragraph">
              <wp:posOffset>325120</wp:posOffset>
            </wp:positionV>
            <wp:extent cx="5756275" cy="3847465"/>
            <wp:effectExtent l="0" t="0" r="0" b="0"/>
            <wp:wrapSquare wrapText="bothSides"/>
            <wp:docPr id="30" name="Picture 18" descr="C:\Users\AdMin\AppData\Local\Microsoft\Windows\INetCache\Content.Wor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Word\e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275" cy="38474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b/>
          <w:color w:val="auto"/>
          <w:sz w:val="28"/>
        </w:rPr>
        <w:t>Espace pour connexion des clients :</w:t>
      </w:r>
      <w:bookmarkEnd w:id="37"/>
    </w:p>
    <w:p w:rsidR="008B6C6F" w:rsidRDefault="008B6C6F">
      <w:pPr>
        <w:pStyle w:val="Paragraphedeliste"/>
        <w:tabs>
          <w:tab w:val="left" w:pos="8055"/>
        </w:tabs>
        <w:ind w:left="-45" w:right="-1276"/>
        <w:jc w:val="center"/>
      </w:pPr>
    </w:p>
    <w:p w:rsidR="008B6C6F" w:rsidRDefault="005D6A93">
      <w:pPr>
        <w:pStyle w:val="Titre3"/>
        <w:numPr>
          <w:ilvl w:val="0"/>
          <w:numId w:val="10"/>
        </w:numPr>
        <w:spacing w:line="360" w:lineRule="auto"/>
        <w:rPr>
          <w:rFonts w:ascii="Times New Roman" w:hAnsi="Times New Roman"/>
          <w:b/>
          <w:color w:val="auto"/>
          <w:sz w:val="28"/>
        </w:rPr>
      </w:pPr>
      <w:bookmarkStart w:id="38" w:name="_Toc146657993"/>
      <w:r>
        <w:rPr>
          <w:rFonts w:ascii="Times New Roman" w:hAnsi="Times New Roman"/>
          <w:b/>
          <w:color w:val="auto"/>
          <w:sz w:val="28"/>
        </w:rPr>
        <w:t>Le panier :</w:t>
      </w:r>
      <w:bookmarkEnd w:id="38"/>
      <w:r>
        <w:rPr>
          <w:rFonts w:ascii="Times New Roman" w:hAnsi="Times New Roman"/>
          <w:b/>
          <w:color w:val="auto"/>
          <w:sz w:val="28"/>
        </w:rPr>
        <w:t xml:space="preserve"> </w:t>
      </w:r>
    </w:p>
    <w:p w:rsidR="008B6C6F" w:rsidRDefault="007B7250">
      <w:pPr>
        <w:spacing w:line="360" w:lineRule="auto"/>
        <w:ind w:firstLine="708"/>
        <w:jc w:val="both"/>
      </w:pPr>
      <w:r>
        <w:rPr>
          <w:noProof/>
          <w:lang w:eastAsia="fr-FR"/>
        </w:rPr>
        <w:drawing>
          <wp:anchor distT="0" distB="0" distL="114300" distR="114300" simplePos="0" relativeHeight="251649536" behindDoc="0" locked="0" layoutInCell="1" allowOverlap="1">
            <wp:simplePos x="0" y="0"/>
            <wp:positionH relativeFrom="column">
              <wp:posOffset>71755</wp:posOffset>
            </wp:positionH>
            <wp:positionV relativeFrom="paragraph">
              <wp:posOffset>949325</wp:posOffset>
            </wp:positionV>
            <wp:extent cx="5747385" cy="2753995"/>
            <wp:effectExtent l="0" t="0" r="0" b="0"/>
            <wp:wrapSquare wrapText="bothSides"/>
            <wp:docPr id="29" name="Picture 19" descr="C:\Users\AdMin\AppData\Local\Microsoft\Windows\INetCache\Content.Wor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Word\e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7385" cy="275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 xml:space="preserve">Cette page permet également au client de vérifier le montant total de son panier, ensuite, il peut commander ses produits mais il faut absolument se connecter pour pouvoir passer sa commande. </w:t>
      </w:r>
    </w:p>
    <w:p w:rsidR="008B6C6F" w:rsidRDefault="005D6A93">
      <w:pPr>
        <w:pStyle w:val="Titre3"/>
        <w:numPr>
          <w:ilvl w:val="0"/>
          <w:numId w:val="10"/>
        </w:numPr>
        <w:spacing w:line="360" w:lineRule="auto"/>
        <w:rPr>
          <w:rFonts w:ascii="Times New Roman" w:hAnsi="Times New Roman"/>
          <w:b/>
          <w:color w:val="auto"/>
          <w:sz w:val="28"/>
        </w:rPr>
      </w:pPr>
      <w:bookmarkStart w:id="39" w:name="_Toc146657994"/>
      <w:r>
        <w:rPr>
          <w:rFonts w:ascii="Times New Roman" w:hAnsi="Times New Roman"/>
          <w:b/>
          <w:color w:val="auto"/>
          <w:sz w:val="28"/>
        </w:rPr>
        <w:lastRenderedPageBreak/>
        <w:t>Espace paiement :</w:t>
      </w:r>
      <w:bookmarkEnd w:id="39"/>
    </w:p>
    <w:p w:rsidR="008B6C6F" w:rsidRDefault="007B7250">
      <w:pPr>
        <w:spacing w:line="360" w:lineRule="auto"/>
        <w:ind w:firstLine="708"/>
        <w:jc w:val="both"/>
      </w:pPr>
      <w:r>
        <w:rPr>
          <w:noProof/>
          <w:lang w:eastAsia="fr-FR"/>
        </w:rPr>
        <w:drawing>
          <wp:anchor distT="0" distB="0" distL="114300" distR="114300" simplePos="0" relativeHeight="251650560" behindDoc="0" locked="0" layoutInCell="1" allowOverlap="1">
            <wp:simplePos x="0" y="0"/>
            <wp:positionH relativeFrom="column">
              <wp:posOffset>52705</wp:posOffset>
            </wp:positionH>
            <wp:positionV relativeFrom="paragraph">
              <wp:posOffset>2186305</wp:posOffset>
            </wp:positionV>
            <wp:extent cx="5753100" cy="3390900"/>
            <wp:effectExtent l="0" t="0" r="0" b="0"/>
            <wp:wrapSquare wrapText="bothSides"/>
            <wp:docPr id="28" name="Picture 20" descr="C:\Users\AdMin\AppData\Local\Microsoft\Windows\INetCache\Content.Wor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Word\e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Cette page présente un formulaire essentiel qui permet aux clients de fournir leurs informations personnelles, y compris leur adresse de livraison, les détails pour les remises éventuelles, ainsi que leur choix de méthode de paiement. Grâce à ce formulaire, nous simplifions le processus de commande en ligne, garantissant ainsi une expérience d'achat pratique et sécurisée pour nos clients. Ces informations sont cruciales pour garantir une livraison précise et pour répondre aux préférences de paiement de chaque client, contribuant ainsi à une satisfaction client optimale.</w:t>
      </w:r>
    </w:p>
    <w:p w:rsidR="008B6C6F" w:rsidRDefault="008B6C6F">
      <w:pPr>
        <w:spacing w:line="360" w:lineRule="auto"/>
        <w:ind w:firstLine="708"/>
        <w:jc w:val="both"/>
      </w:pPr>
    </w:p>
    <w:p w:rsidR="008B6C6F" w:rsidRDefault="005D6A93">
      <w:pPr>
        <w:pStyle w:val="Titre3"/>
        <w:numPr>
          <w:ilvl w:val="0"/>
          <w:numId w:val="10"/>
        </w:numPr>
        <w:rPr>
          <w:rFonts w:ascii="Times New Roman" w:hAnsi="Times New Roman"/>
          <w:b/>
          <w:color w:val="auto"/>
          <w:sz w:val="28"/>
        </w:rPr>
      </w:pPr>
      <w:bookmarkStart w:id="40" w:name="_Toc146657995"/>
      <w:r>
        <w:rPr>
          <w:rFonts w:ascii="Times New Roman" w:hAnsi="Times New Roman"/>
          <w:b/>
          <w:color w:val="auto"/>
          <w:sz w:val="28"/>
        </w:rPr>
        <w:t>Interface administrateur :</w:t>
      </w:r>
      <w:bookmarkEnd w:id="40"/>
    </w:p>
    <w:p w:rsidR="008B6C6F" w:rsidRDefault="005D6A93">
      <w:pPr>
        <w:spacing w:before="240" w:line="360" w:lineRule="auto"/>
        <w:ind w:firstLine="708"/>
        <w:jc w:val="both"/>
        <w:rPr>
          <w:rFonts w:ascii="Times New Roman" w:hAnsi="Times New Roman" w:cs="Times New Roman"/>
          <w:sz w:val="28"/>
          <w:szCs w:val="28"/>
        </w:rPr>
      </w:pPr>
      <w:r>
        <w:rPr>
          <w:rFonts w:ascii="Times New Roman" w:hAnsi="Times New Roman" w:cs="Times New Roman"/>
          <w:sz w:val="28"/>
          <w:szCs w:val="28"/>
        </w:rPr>
        <w:t>Après l’authentification, l’espace administrateur s’affiche contenant une statistique et représentation de l’état du site où l'administrateur peut voir combien de clients sont enregistrés, combien de produits sont en vente, combien de commandes avec un tableau contenant les différentes tâches qui peuvent être réalisé par l’administrateur.</w:t>
      </w:r>
    </w:p>
    <w:p w:rsidR="008B6C6F" w:rsidRDefault="008B6C6F">
      <w:pPr>
        <w:spacing w:before="240" w:line="360" w:lineRule="auto"/>
        <w:ind w:firstLine="708"/>
        <w:jc w:val="both"/>
        <w:rPr>
          <w:rFonts w:ascii="Times New Roman" w:hAnsi="Times New Roman" w:cs="Times New Roman"/>
          <w:sz w:val="28"/>
          <w:szCs w:val="28"/>
        </w:rPr>
      </w:pPr>
    </w:p>
    <w:p w:rsidR="008B6C6F" w:rsidRDefault="008B6C6F">
      <w:pPr>
        <w:spacing w:before="240" w:line="360" w:lineRule="auto"/>
        <w:ind w:firstLine="708"/>
        <w:jc w:val="both"/>
        <w:rPr>
          <w:rFonts w:ascii="Times New Roman" w:hAnsi="Times New Roman" w:cs="Times New Roman"/>
          <w:sz w:val="28"/>
          <w:szCs w:val="28"/>
        </w:rPr>
      </w:pPr>
    </w:p>
    <w:p w:rsidR="008B6C6F" w:rsidRDefault="007B7250">
      <w:pPr>
        <w:spacing w:before="240" w:line="360" w:lineRule="auto"/>
        <w:ind w:firstLine="708"/>
        <w:jc w:val="both"/>
      </w:pPr>
      <w:r>
        <w:rPr>
          <w:noProof/>
          <w:lang w:eastAsia="fr-FR"/>
        </w:rPr>
        <w:lastRenderedPageBreak/>
        <w:drawing>
          <wp:anchor distT="0" distB="0" distL="114300" distR="114300" simplePos="0" relativeHeight="251651584" behindDoc="0" locked="0" layoutInCell="1" allowOverlap="1">
            <wp:simplePos x="0" y="0"/>
            <wp:positionH relativeFrom="column">
              <wp:posOffset>-96520</wp:posOffset>
            </wp:positionH>
            <wp:positionV relativeFrom="paragraph">
              <wp:posOffset>0</wp:posOffset>
            </wp:positionV>
            <wp:extent cx="6018530" cy="3143250"/>
            <wp:effectExtent l="0" t="0" r="0" b="0"/>
            <wp:wrapTopAndBottom/>
            <wp:docPr id="12" name="Picture 21" descr="C:\Users\AdMin\AppData\Local\Microsoft\Windows\INetCache\Content.Wor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Word\e8.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18530" cy="3143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5D6A93">
      <w:pPr>
        <w:pStyle w:val="Titre3"/>
        <w:numPr>
          <w:ilvl w:val="0"/>
          <w:numId w:val="10"/>
        </w:numPr>
        <w:spacing w:line="360" w:lineRule="auto"/>
        <w:rPr>
          <w:rFonts w:ascii="Times New Roman" w:hAnsi="Times New Roman"/>
          <w:b/>
          <w:color w:val="auto"/>
          <w:sz w:val="28"/>
        </w:rPr>
      </w:pPr>
      <w:bookmarkStart w:id="41" w:name="_Toc146657996"/>
      <w:r>
        <w:rPr>
          <w:rFonts w:ascii="Times New Roman" w:hAnsi="Times New Roman"/>
          <w:b/>
          <w:color w:val="auto"/>
          <w:sz w:val="28"/>
        </w:rPr>
        <w:t>Ajouter catégorie :</w:t>
      </w:r>
      <w:bookmarkEnd w:id="41"/>
    </w:p>
    <w:p w:rsidR="008B6C6F" w:rsidRDefault="007B7250">
      <w:pPr>
        <w:spacing w:line="360" w:lineRule="auto"/>
        <w:ind w:firstLine="708"/>
        <w:jc w:val="both"/>
      </w:pPr>
      <w:r>
        <w:rPr>
          <w:noProof/>
          <w:lang w:eastAsia="fr-FR"/>
        </w:rPr>
        <w:drawing>
          <wp:anchor distT="0" distB="0" distL="114300" distR="114300" simplePos="0" relativeHeight="251652608" behindDoc="0" locked="0" layoutInCell="1" allowOverlap="1">
            <wp:simplePos x="0" y="0"/>
            <wp:positionH relativeFrom="margin">
              <wp:posOffset>-635</wp:posOffset>
            </wp:positionH>
            <wp:positionV relativeFrom="paragraph">
              <wp:posOffset>1473835</wp:posOffset>
            </wp:positionV>
            <wp:extent cx="5760085" cy="2742565"/>
            <wp:effectExtent l="0" t="0" r="0" b="0"/>
            <wp:wrapTopAndBottom/>
            <wp:docPr id="11" name="Picture 22" descr="C:\Users\AdMin\AppData\Local\Microsoft\Windows\INetCache\Content.Wor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e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27425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La fonction d'ajout de catégorie offre à l'administrateur la possibilité de façonner et d'organiser efficacement la gamme de produits. En quelques étapes simples, les nouvelles catégories peuvent être créées, permettant ainsi une classification claire et intuitive des articles.</w:t>
      </w:r>
    </w:p>
    <w:p w:rsidR="008B6C6F" w:rsidRDefault="008B6C6F">
      <w:pPr>
        <w:tabs>
          <w:tab w:val="left" w:pos="8055"/>
        </w:tabs>
        <w:ind w:right="-1276"/>
      </w:pPr>
    </w:p>
    <w:p w:rsidR="008B6C6F" w:rsidRDefault="008B6C6F">
      <w:pPr>
        <w:tabs>
          <w:tab w:val="left" w:pos="8055"/>
        </w:tabs>
        <w:ind w:right="-1276"/>
      </w:pPr>
    </w:p>
    <w:p w:rsidR="008B6C6F" w:rsidRDefault="008B6C6F">
      <w:pPr>
        <w:tabs>
          <w:tab w:val="left" w:pos="8055"/>
        </w:tabs>
        <w:ind w:right="-1276"/>
      </w:pPr>
    </w:p>
    <w:p w:rsidR="008B6C6F" w:rsidRDefault="008B6C6F">
      <w:pPr>
        <w:tabs>
          <w:tab w:val="left" w:pos="8055"/>
        </w:tabs>
        <w:ind w:right="-1276"/>
      </w:pPr>
    </w:p>
    <w:p w:rsidR="008B6C6F" w:rsidRDefault="008B6C6F">
      <w:pPr>
        <w:tabs>
          <w:tab w:val="left" w:pos="8055"/>
        </w:tabs>
        <w:ind w:right="-1276"/>
      </w:pPr>
    </w:p>
    <w:p w:rsidR="008B6C6F" w:rsidRDefault="005D6A93">
      <w:pPr>
        <w:pStyle w:val="Titre3"/>
        <w:numPr>
          <w:ilvl w:val="0"/>
          <w:numId w:val="10"/>
        </w:numPr>
        <w:rPr>
          <w:rFonts w:ascii="Times New Roman" w:hAnsi="Times New Roman"/>
          <w:b/>
          <w:color w:val="auto"/>
          <w:sz w:val="28"/>
        </w:rPr>
      </w:pPr>
      <w:bookmarkStart w:id="42" w:name="_Toc146657997"/>
      <w:r>
        <w:rPr>
          <w:rFonts w:ascii="Times New Roman" w:hAnsi="Times New Roman"/>
          <w:b/>
          <w:color w:val="auto"/>
          <w:sz w:val="28"/>
        </w:rPr>
        <w:t>Ajouter produit :</w:t>
      </w:r>
      <w:bookmarkEnd w:id="42"/>
    </w:p>
    <w:p w:rsidR="008B6C6F" w:rsidRDefault="007B7250">
      <w:pPr>
        <w:pStyle w:val="Sansinterligne"/>
        <w:spacing w:before="240" w:line="360" w:lineRule="auto"/>
        <w:ind w:left="360" w:firstLine="207"/>
      </w:pPr>
      <w:r>
        <w:rPr>
          <w:noProof/>
          <w:lang w:eastAsia="fr-FR"/>
        </w:rPr>
        <w:drawing>
          <wp:anchor distT="0" distB="0" distL="114300" distR="114300" simplePos="0" relativeHeight="251666944" behindDoc="0" locked="0" layoutInCell="1" allowOverlap="1">
            <wp:simplePos x="0" y="0"/>
            <wp:positionH relativeFrom="margin">
              <wp:posOffset>90170</wp:posOffset>
            </wp:positionH>
            <wp:positionV relativeFrom="paragraph">
              <wp:posOffset>1071880</wp:posOffset>
            </wp:positionV>
            <wp:extent cx="5756275" cy="1868805"/>
            <wp:effectExtent l="0" t="0" r="0" b="0"/>
            <wp:wrapTopAndBottom/>
            <wp:docPr id="10" name="Picture 23" descr="C:\Users\AdMin\AppData\Local\Microsoft\Windows\INetCache\Content.Wor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Word\e1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6275" cy="186880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Cette page permet à l’administrateur de rajouter des produits dans la base actuelle. Suivant le type du produit, il devra entrer différents champs afin de renseigner l’article a rajouté.</w:t>
      </w:r>
    </w:p>
    <w:p w:rsidR="008B6C6F" w:rsidRDefault="007B7250">
      <w:pPr>
        <w:spacing w:line="360" w:lineRule="auto"/>
        <w:jc w:val="both"/>
      </w:pPr>
      <w:r>
        <w:rPr>
          <w:noProof/>
          <w:lang w:eastAsia="fr-FR"/>
        </w:rPr>
        <mc:AlternateContent>
          <mc:Choice Requires="wpg">
            <w:drawing>
              <wp:anchor distT="0" distB="0" distL="114300" distR="114300" simplePos="0" relativeHeight="251673088" behindDoc="0" locked="0" layoutInCell="1" allowOverlap="1">
                <wp:simplePos x="0" y="0"/>
                <wp:positionH relativeFrom="column">
                  <wp:posOffset>134620</wp:posOffset>
                </wp:positionH>
                <wp:positionV relativeFrom="paragraph">
                  <wp:posOffset>2103120</wp:posOffset>
                </wp:positionV>
                <wp:extent cx="5737860" cy="5822315"/>
                <wp:effectExtent l="0" t="0" r="0" b="0"/>
                <wp:wrapNone/>
                <wp:docPr id="2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7860" cy="5822315"/>
                          <a:chOff x="0" y="0"/>
                          <a:chExt cx="5737850" cy="5822323"/>
                        </a:xfrm>
                      </wpg:grpSpPr>
                      <pic:pic xmlns:pic="http://schemas.openxmlformats.org/drawingml/2006/picture">
                        <pic:nvPicPr>
                          <pic:cNvPr id="26" name="Picture 16" descr="C:\Users\AdMin\AppData\Local\Microsoft\Windows\INetCache\Content.Word\produit2.jpg">
                            <a:extLst>
                              <a:ext uri="{FF2B5EF4-FFF2-40B4-BE49-F238E27FC236}">
                                <a16:creationId xmlns:a16="http://schemas.microsoft.com/office/drawing/2014/main" id="{00000000-0000-0000-0000-000000000000}"/>
                              </a:ext>
                            </a:extLst>
                          </pic:cNvPr>
                          <pic:cNvPicPr>
                            <a:picLocks noChangeAspect="1"/>
                          </pic:cNvPicPr>
                        </pic:nvPicPr>
                        <pic:blipFill>
                          <a:blip r:embed="rId81"/>
                          <a:srcRect/>
                          <a:stretch>
                            <a:fillRect/>
                          </a:stretch>
                        </pic:blipFill>
                        <pic:spPr>
                          <a:xfrm>
                            <a:off x="0" y="2773686"/>
                            <a:ext cx="5723887" cy="3048637"/>
                          </a:xfrm>
                          <a:prstGeom prst="rect">
                            <a:avLst/>
                          </a:prstGeom>
                          <a:noFill/>
                          <a:ln>
                            <a:noFill/>
                            <a:prstDash/>
                          </a:ln>
                        </pic:spPr>
                      </pic:pic>
                      <pic:pic xmlns:pic="http://schemas.openxmlformats.org/drawingml/2006/picture">
                        <pic:nvPicPr>
                          <pic:cNvPr id="27" name="Picture 17" descr="C:\Users\AdMin\AppData\Local\Microsoft\Windows\INetCache\Content.Word\produit1.jpg">
                            <a:extLst>
                              <a:ext uri="{FF2B5EF4-FFF2-40B4-BE49-F238E27FC236}">
                                <a16:creationId xmlns:a16="http://schemas.microsoft.com/office/drawing/2014/main" id="{00000000-0000-0000-0000-000000000000}"/>
                              </a:ext>
                            </a:extLst>
                          </pic:cNvPr>
                          <pic:cNvPicPr>
                            <a:picLocks noChangeAspect="1"/>
                          </pic:cNvPicPr>
                        </pic:nvPicPr>
                        <pic:blipFill>
                          <a:blip r:embed="rId82"/>
                          <a:srcRect/>
                          <a:stretch>
                            <a:fillRect/>
                          </a:stretch>
                        </pic:blipFill>
                        <pic:spPr>
                          <a:xfrm>
                            <a:off x="15234" y="0"/>
                            <a:ext cx="5722616" cy="2620642"/>
                          </a:xfrm>
                          <a:prstGeom prst="rect">
                            <a:avLst/>
                          </a:prstGeom>
                          <a:noFill/>
                          <a:ln>
                            <a:noFill/>
                            <a:prstDash/>
                          </a:ln>
                        </pic:spPr>
                      </pic:pic>
                    </wpg:wgp>
                  </a:graphicData>
                </a:graphic>
                <wp14:sizeRelH relativeFrom="page">
                  <wp14:pctWidth>0</wp14:pctWidth>
                </wp14:sizeRelH>
                <wp14:sizeRelV relativeFrom="page">
                  <wp14:pctHeight>0</wp14:pctHeight>
                </wp14:sizeRelV>
              </wp:anchor>
            </w:drawing>
          </mc:Choice>
          <mc:Fallback>
            <w:pict>
              <v:group w14:anchorId="5115E9BB" id="Group 20" o:spid="_x0000_s1026" style="position:absolute;margin-left:10.6pt;margin-top:165.6pt;width:451.8pt;height:458.45pt;z-index:251673088" coordsize="57378,58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NWXgZB/GpfLPpVKD/XR/7w/nWvtqno&#10;IreX7UhiFWdtJtqRlXyaTyfarW0Um2gCt5HtR5HtVnbRtoAreR7UeR7VZ20baAK3ke1Hke1WdtG2&#10;gCt5HtR5HtVnbRtoAreR7UeR7VZ20baAK3ke1Hke1WdtG2gCt5HtR5HtVnbRtoAreR7UeR7VZ20b&#10;aAK3ke1Hke1WdtG2gCt5HtR5HtVnbRtoAreR7UeR7VZ20baAK3ke1Hke1WdtG2gCt5HtR5HtVnbR&#10;toAr+T7UeTVjbS7RQBAsVPWOpdvtS7aAGBaeFpdtLQAl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NN/r5f94/zpFpZv8AXy/7x/nSLWpI5etFC9aKTAIP9dH/ALw/nWxWPB/ro/8A&#10;eH862KmQwoooqR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jTf6&#10;+X/eP86RaWb/AF8v+8f50i1qSOXrRQvWikwCD/XR/wC8P51sVjwf66P/AHh/OtipkMKKKKkYUUUU&#10;AFIzBVJJwBySaWqOusV0PUSDgi3kP/jpoAjjuL3UFEtv5NtA3KNMhdnHrgMMA/Wn+Tqf/P5af+Ar&#10;f/HKvKoVQAMAcClpiKHk6n/z+Wn/AICt/wDHKPJ1P/n8tP8AwFb/AOOVfooG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oaD/yA9O/6&#10;9o//AEEVfqhoP/ID07/r2j/9BFPoLqX6KKKQwooooAKKKKAMab/Xy/7x/nSLSzf6+X/eP86Ra1JH&#10;L1ooXrRSYBB/ro/94fzrYrHg/wBdH/vD+dbFTIYUUUVIwooooAKoa9/yA9R/69pP/QTV+qGvf8gP&#10;Uf8Ar2k/9BNNbgX6KKKQ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DQf+QHp3/XtH/6CKv1Q0H/AJAenf8AXtH/&#10;AOgin0F1L9FFFIYUUUUAFFFFAGNN/r5f94/zpFpZv9fL/vH+dItakjl60UL1opMAg/10f+8P51sV&#10;jwf66P8A3h/OtipkMKKKKkYUUUUAFUNe/wCQHqP/AF7Sf+gmr9UNe/5Aeo/9e0n/AKCaa3Av0U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Gg/8AID07/r2j/wDQRV+qGg/8gPTv+vaP/wBBFPoLqX6KKKQwoooo&#10;AKKKKAMab/Xy/wC8f50i0s3+vl/3j/OkWtSRy9aKF60UmAQf66P/AHh/OtiseD/XR/7w/nWxUyGF&#10;FFFSMKKKKACqGvf8gPUf+vaT/wBBNX6oa9/yA9R/69pP/QTTW4F+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Q0H/kB6d/17R/+gir9UNB/5Aenf9e0f/oIp9BdS/RRRSGFFFFABRRRQBjTf6+X/eP86RaWb/Xy&#10;/wC8f50i1qSOXrRQvWikwCD/AF0f+8P51sVjwf66P/eH862KmQwoooqRhRRRQAVQ17/kB6j/ANe0&#10;n/oJq/VDXv8AkB6j/wBe0n/oJprcC/RRRS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oaD/AMgPTv8Ar2j/APQR&#10;V+qGg/8AID07/r2j/wDQRT6C6l+iiikMKKKKACiiigDGm/18v+8f50i0s3+vl/3j/OkWtSRy9aKF&#10;60UmAQf66P8A3h/OtiseD/XR/wC8P51sVMhhRRRUjCiiigAqhr3/ACA9R/69pP8A0E1fqhr3/ID1&#10;H/r2k/8AQTTW4F+iiik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Q0H/kB6d/17R/8AoIq/VDQf+QHp3/XtH/6C&#10;KfQXUv0UUUhhRRRQAUUUUAY03+vl/wB4/wA6RaWb/Xy/7x/nSLWpI5etFC9aKTAIP9dH/vD+dbFY&#10;8H+uj/3h/OtipkMKKKKkYUUUUAFUNe/5Aeo/9e0n/oJq/VDXv+QHqP8A17Sf+gmmtwL9FFFI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hoP/ID07/r2j/9BFX6oaD/AMgPTv8Ar2j/APQRT6C6l+iiikMKKKKACiii&#10;gDGm/wBfL/vH+dItLN/r5f8AeP8AOkWtSRy9aKF60UmAQf66P/eH862Kx4P9dH/vD+dbFTIYUUUV&#10;IwooooAKoa9/yA9R/wCvaT/0E1fqhr3/ACA9R/69pP8A0E01uBf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UNB/wCQHp3/AF7R/wDoIq/VDQf+QHp3/XtH/wCgin0F1L9FFFIYUUUUAFFFFAGNN/r5f94/zpFp&#10;Zv8AXy/7x/nSLWpI5etFC9aKTAIP9dH/ALw/nWxWPB/ro/8AeH862KmQwoooqRhRRRQAVQ17/kB6&#10;j/17Sf8AoJq/VDXv+QHqP/XtJ/6Caa3Av0UU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Gg/8gPTv+vaP/wBB&#10;FX6oaD/yA9O/69o//QRT6C6l+iiikMKKKKACiiigDGm/18v+8f50i0s3+vl/3j/OkWtSRy9aKF60&#10;UmAQf66P/eH862Kx4P8AXR/7w/nWxUyGFFFFSMKKKKACqGvf8gPUf+vaT/0E1fqhr3/ID1H/AK9p&#10;P/QTTW4F+iiik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Q0H/kB6d/17R/+gir9UNB/wCQHp3/AF7R/wDoIp9B&#10;dS/RRRSGFFFFABRRRQBjTf6+X/eP86RaWb/Xy/7x/nSLWpI5etFC9aKTAIP9dH/vD+dbFY8H+uj/&#10;AN4fzrYqZDCiiipGFFFFABVDXv8AkB6j/wBe0n/oJq/VDXv+QHqP/XtJ/wCgmmtwL9FFF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NN/r5f94/zpFpZv9fL/vH+dItakjl60UL1opMAg/10f+8P51sVjwf66P8A3h/OtipkMKKKKk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hoP/ID07/r2j/9BFX6oaD/AMgPTv8Ar2j/APQRT6C6l+ii&#10;ikMKKKKACiiigDGm/wBfL/vH+dItLN/r5f8AeP8AOkWtSRy9aKF60UmAQf66P/eH862Kx4P9dH/v&#10;D+dbFTIYUUUVIwooooAKoa9/yA9R/wCvaT/0E1fqhr3/ACA9R/69pP8A0E01uBfooop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UNB/wCQHp3/AF7R/wDoIq/VDQf+QHp3/XtH/wCgin0F1L9FFFIYUUUUAFFFFAGN&#10;N/r5f94/zpFpZv8AXy/7x/nSLWpI5etFC9aKTAIP9dH/ALw/nWxWPB/ro/8AeH862KmQwoooqRhR&#10;RRQAVQ17/kB6j/17Sf8AoJq/VDXv+QHqP/XtJ/6Caa3Av0UUUg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03+vl/3j/Ok&#10;Wlm/18v+8f50i1qSOXrRQvWikwCD/XR/7w/nWxWPB/ro/wDeH862KmQwoooqR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Tf6+X/eP86RaWb/Xy/7x/nSLWpI5etFC&#10;9aKTAIP9dH/vD+dbFY8H+uj/AN4fzrYqZDCiiip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xpv&#10;9fL/ALx/nSLSzf6+X/eP86Ra1JHL1ooXrRSYBB/ro/8AeH862Kx4P9dH/vD+dbFTIYUUUVIwoooo&#10;AKKKKACiqc+q21vKYizySL95IY2kK/UKDj8aZ/bVv/zzu/8AwDm/+Ip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C9s0vrZ4XHXlW7q3Yj3BpmmXDXmm2k7/flhRz9SoNWqoaD/AMgPTv8Ar2j/APQRT6C6l+iiikMK&#10;KKKACiiigDGm/wBfL/vH+dItLN/r5f8AeP8AOkWtSRy9aKF60UmAQf66P/eH862Kx4P9dH/vD+db&#10;FTIYUUUVIwooooAKoa9/yA9R/wCvaT/0E1fqhr3/ACA9R/69pP8A0E01uBfooop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UNB/wCQHp3/AF7R/wDoIq/VDQf+QHp3/XtH/wCgin0F1L9FFFIYUUUUAFFFFAGNN/r5&#10;f94/zpFpZv8AXy/7x/nSLWpI5etFC9aKTAIP9dH/ALw/nWxWPB/ro/8AeH862KmQwoooqRhRRRQA&#10;VQ17/kB6j/17Sf8AoJq/VDXv+QHqP/XtJ/6Caa3Av0UUU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Gg/8gPTv&#10;+vaP/wBBFX6oaD/yA9O/69o//QRT6C6l+iiikMKKKKACiiigDGm/18v+8f50i0s3+vl/3j/OkWtS&#10;Ry9aKF60UmAQf66P/eH862Kx4P8AXR/7w/nWxUyGFFFFSMKKKKACqGvf8gPUf+vaT/0E1fqlrcbS&#10;aLfooyzW8gA9TtNNAXaKbHIs0auh3IwDA+oNOp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jTf6+X/eP86RaWb/Xy/wC8f50i1qSOXrRQvWikwCD/AF0f+8P51sVjwf66P/eH862K&#10;mQwoooqR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ab/Xy/7x/nSLSzf6+X/eP86Ra1JHL1ooXr&#10;RSYBB/ro/wDeH862Kx4P9dH/ALw/nWxUyGFFFFS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oaD&#10;/wAgPTv+vaP/ANBFX6oaD/yA9O/69o//AEEU+gupfooopDCiiigAooooAxpv9fL/ALx/nSLSzf6+&#10;X/eP86Ra1JHL1ooXrRSYBB/ro/8AeH862Kx4P9dH/vD+dbFTIYUUUVIwooooAKoa9/yA9R/69pP/&#10;AEE1fqhr3/ID1H/r2k/9BNNbgX6K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DQf+QHp3/XtH/6CKv1Q0H/k&#10;B6d/17R/+gin0F1L9FFFIYUUUUAFFFFAGNN/r5f94/zpFpZv9fL/ALx/nSLWpI5etFC9aKTAIP8A&#10;XR/7w/nWxWPB/ro/94fzrYqZDCiiipGFFFFABVDXv+QHqP8A17Sf+gmr9UNe/wCQHqP/AF7Sf+gm&#10;mtwL9FFF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Mab/Xy/wC8f50i0s3+vl/3j/OkWtSRy9aKF60U&#10;mAQf66P/AHh/OtiseD/XR/7w/nWxUyGFFFFS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oaD/wAgPTv+vaP/ANBFX6oa&#10;D/yA9O/69o//AEEU+gupfooopDCiiigAooooAxpv9fL/ALx/nSLSzf6+X/eP86Ra1JHL1ooXrRSY&#10;BB/ro/8AeH862Kx4P9dH/vD+dbFTIYUUUVIwooooAKoa9/yA9R/69pP/AEE1fqhr3/ID1H/r2k/9&#10;BNNbgX6KKKQ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VDQf+QHp3/XtH/6CKv1Q0H/kB6d/17R/+gin0F1L9FFF&#10;IYUUUUAFFFFAGNN/r5f94/zpFpZv9fL/ALx/nSLWpI5etFC9aKTAIP8AXR/7w/nWxWPB/ro/94fz&#10;rYqZDCiiipGFFFFABVDXv+QHqP8A17Sf+gmr9UNe/wCQHqP/AF7Sf+gmmtwL9FFFI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hoP8AyA9O/wCvaP8A9BFX6oaD/wAgPTv+vaP/ANBFPoLqX6KKKQwooooAKKKKAMab&#10;/Xy/7x/nSLSzf6+X/eP86Ra1JHL1ooXrRSYBB/ro/wDeH862Kx4P9dH/ALw/nWxUyGFFFFSMKKKK&#10;ACqGvf8AID1H/r2k/wDQTV+qGvf8gPUf+vaT/wBBNNbgX6KKK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DQf+&#10;QHp3/XtH/wCgir9UNB/5Aenf9e0f/oIp9BdS/RRRSGFFFFABRRRQBjTf6+X/AHj/ADpFpZv9fL/v&#10;H+dItakjl60UL1opMAg/10f+8P51sVjwf66P/eH862KmQwoooqRhRRRQAVQ17/kB6j/17Sf+gmr9&#10;UNe/5Aeo/wDXtJ/6Caa3Av0UUUg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qGg/8gPTv+vaP/0EVfqhoP8AyA9O&#10;/wCvaP8A9BFPoLqX6KKKQwooooAKKKKAMab/AF8v+8f50i0s3+vl/wB4/wA6Ra1JHL1ooXrRSYBB&#10;/ro/94fzrYrHg/10f+8P51sVMhhRRRUjCiiigAqhr3/ID1H/AK9pP/QTV+qGvf8AID1H/r2k/wDQ&#10;TTW4F+iiik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Q0H/AJAenf8AXtH/AOgir9UNB/5Aenf9e0f/AKCKfQXU&#10;v0UUUhhRRRQAUUUUAY03+vl/3j/OkWlm/wBfL/vH+dItakjl60UL1opMAg/10f8AvD+dbFY8H+uj&#10;/wB4fzrYqZDCiiipGFFFFABVDXv+QHqP/XtJ/wCgmr9UNe/5Aeo/9e0n/oJprcC/RRRS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oaD/yA9O/69o//AEEVfqhoP/ID07/r2j/9BFPoLqX6KKKQwooooAKKKKAMab/X&#10;y/7x/nSLSzf6+X/eP86Ra1JHL1ooXrRSYBB/ro/94fzrYrHg/wBdH/vD+dbFTIYUUUVIwooooAKo&#10;a9/yA9R/69pP/QTV+qGvf8gPUf8Ar2k/9BNNbgX6KKKQ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DQf+QHp3/X&#10;tH/6CKv1Q0H/AJAenf8AXtH/AOgin0F1L9FFFIYUUUUAFFFFAGNN/r5f94/zpFpZv9fL/vH+dIta&#10;kjl60UL1opMAg/10f+8P51sVjwf66P8A3h/OtipkMKKKKkYUUUUAFUNe/wCQHqP/AF7Sf+gmr9UN&#10;e/5Aeo/9e0n/AKCaa3Av0UUUg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Gg/8AID07/r2j/wDQRV+qGg/8gPTv&#10;+vaP/wBBFPoLqX6KKKQwooooAKKKKAMab/Xy/wC8f50i0s3+vl/3j/OkWtSRy9aKF60UmAQf66P/&#10;AHh/OtiseD/XR/7w/nWxUyGFFFFSMKKKKACqGvf8gPUf+vaT/wBBNX6oa9/yA9R/69pP/QTTW4F+&#10;iiik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Q0H/kB6d/17R/+giuU0n42eDta+JOoeBbPV4pfENnHueL/AJZy&#10;ON3mRI/RpIwAWUdMnqUkCdXoP/ID07/r2j/9BFPoLqX6KKKQwooooAKKKKAMab/Xy/7x/nSLSzf6&#10;+X/eP86Ra1JHL1ooXrRSYBB/ro/94fzrYrHg/wBdH/vD+dbFTIYUUUVIwooooAKoa9/yA9R/69pP&#10;/QTV+qWtxtJot+ijLNbyAD1O000BdopscizRq6HcjAMD6g06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NN/r5f94/zpFpZv9fL&#10;/vH+dItakjl60UL1opMAg/10f+8P51sVjwf66P8A3h/OtipkMKKKKk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&#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ab/Xy/7x/nSLSzf6+X/eP86Ra1JHL1ooXrRSYBB/ro&#10;/wDeH862Kx4P9dH/ALw/nWxUyGFFFFS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N8Rf8ge4/wCA/wDo&#10;Qqzpv/IOtf8Arkv8hVbxF/yB7j/gP/oQqzpv/IOtf+uS/wAhQBZooooAKKKKACiiigDGm/18v+8f&#10;50i0s3+vl/3j/OkWtSRy9aKF60UmAQf66P8A3h/OtiseD/XR/wC8P51sVMhhRRRUjCiiigAqtqX/&#10;ACDrr/rk38jVmq2pf8g66/65N/I0AVvDv/IHt/8AgX/oRrSrN8O/8ge3/wCBf+hGtK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8Rf8ge4/wCA/wDoQqzpv/IOtf8Arkv8hVbxF/yB7j/gP/oQqzpv/IOtf+uS/wAh&#10;QBZooooAKKKKACiiigDGm/18v+8f50i0s3+vl/3j/OkWtSRy9aKF60UmAQf66P8A3h/OtiseD/XR&#10;/wC8P51sVMhhRRRUjCiiigAqtqX/ACDrr/rk38jVmq2pf8g66/65N/I0AVvDv/IHt/8AgX/oRrSr&#10;N8O/8ge3/wCBf+hGtK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N8Rf8ge4/wCA/wDoQqzpv/IOtf8Arkv8hVbx&#10;F/yB7j/gP/oQqzpv/IOtf+uS/wAhQBZooooAKKKKACiiigDGm/18v+8f50i0s3+vl/3j/OkWtSRy&#10;9aKF60UmAQf66P8A3h/OtiseD/XR/wC8P51sVMhhRRRUjCiiigAqtqX/ACDrr/rk38jVmq2pf8g6&#10;6/65N/I0AVvDv/IHt/8AgX/oRrSrN8O/8ge3/wCBf+hGtK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N8Rf8ge4&#10;/wCA/wDoQqzpv/IOtf8Arkv8hVbxF/yB7j/gP/oQqzpv/IOtf+uS/wAhQBZooooAKKKKACiiigDG&#10;m/18v+8f50i0s3+vl/3j/OkWtSRy9aKF60UmAQf66P8A3h/OtiseD/XR/wC8P51sVMhhRRRUjCii&#10;igAqtqX/ACDrr/rk38jVmq2pf8g66/65N/I0AVvDv/IHt/8AgX/oRrSrN8O/8ge3/wCBf+hGt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8Rf8ge4/wCA/wDoQqzpv/IOtf8Arkv8hVbxF/yB7j/gP/oQqzpv/IOt&#10;f+uS/wAhQBZooooAKKKKACiiigDGm/18v+8f50i0s3+vl/3j/OkWtSRy9aKF60UmAQf66P8A3h/O&#10;tiseD/XR/wC8P51sVMhhRRRUjCiiigAqtqX/ACDrr/rk38jVmq2pf8g66/65N/I0AVvDv/IHt/8A&#10;gX/oRrSrN8O/8ge3/wCBf+hGtK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N8Rf8ge4/wCA/wDoQqzpv/IOtf8A&#10;rkv8hVbxF/yB7j/gP/oQqzpv/IOtf+uS/wAhQBZooooAKKKKACiiigDGm/18v+8f50i0s3+vl/3j&#10;/OkWtSRy9aKF60UmAQf66P8A3h/OtiseD/XR/wC8P51sVMhhRRRUjCiiigAqtqX/ACDrr/rk38jV&#10;mq2pf8g66/65N/I0AVvDv/IHt/8AgX/oRrSrN8O/8ge3/wCBf+hGtK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8Rf8ge4/wCA/wDoQqzpv/IOtf8Arkv8hVbxF/yB7j/gP/oQqzpv/IOtf+uS/wAhQBZooooAKKKK&#10;ACiiigDGm/18v+8f50i0s3+vl/3j/OkWtSRy9aKF60UmAQf66P8A3h/OtiseD/XR/wC8P51sVMhh&#10;RRRUjCiiigAqtqX/ACDrr/rk38jVmq2pf8g66/65N/I0AVvDv/IHt/8AgX/oRrSrN8O/8ge3/wCB&#10;f+hGtK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q95qNpp4U3VzDbBvu+dIEz9MmrFc54ihj&#10;uPEGgRyxrLGzzZV1BB+UdjQBpf8ACSaT/wBBSy/8CE/xo/4STSf+gpZf+BCf40/+w9O/6B9r/wB+&#10;V/wo/sPTv+gfa/8Aflf8KAGf8JJpP/QUsv8AwIT/ABo/4STSf+gpZf8AgQn+NP8A7D07/oH2v/fl&#10;f8KP7D07/oH2v/flf8KAGf8ACSaT/wBBSy/8CE/xqzaaha6grNa3MNyqnDGGQMB9cVD/AGHp3/QP&#10;tf8Avyv+FZPhWJINW1+ONFjRbhQFUYA+X0oA6S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3xF/yB7j/gP/oQqzpv/IOtf+uS/wAhVbxF/wAge4/4D/6EKs6b/wAg61/65L/IUAWaKKKACiii&#10;gAooooAxpv8AXy/7x/nSLSzf6+X/AHj/ADpFrUkcvWihetFJgEH+uj/3h/OtiseD/XR/7w/nWxUy&#10;GFFFFSMKKKKACq2pf8g66/65N/I1ZqtqX/IOuv8Ark38jQBW8O/8ge3/AOBf+hGtKs3w7/yB7f8A&#10;4F/6Ea0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XP+Rk8P8A+/N/6AK6Cuf1z/kZPD/+&#10;/N/6AKAOgooooAKKKKACud8N/wDIa8Qf9fK/+g10Vc74b/5DXiD/AK+V/wDQaAOi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N8Rf8ge4/wCA/wDoQqzpv/IOtf8Arkv8hVbxF/yB7j/gP/oQ&#10;qzpv/IOtf+uS/wAhQBZooooAKKKKACiiigDGm/18v+8f50i0s3+vl/3j/OkWtSRy9aKF60UmAQf6&#10;6P8A3h/OtiseD/XR/wC8P51sVMhhRRRUjCiiigAqtqX/ACDrr/rk38jVmq2pf8g66/65N/I0AVvD&#10;v/IHt/8AgX/oRrSrN8O/8ge3/wCBf+hGtK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uf1z/&#10;AJGTw/8A783/AKAK6Cuf1z/kZPD/APvzf+gCgDoKKKKACiiigArnfDf/ACGvEH/Xyv8A6DXRVzvh&#10;v/kNeIP+vlf/AEGgDo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fEX/IHuP+A/8AoQqz&#10;pv8AyDrX/rkv8hVbxF/yB7j/AID/AOhCrOm/8g61/wCuS/yFAFmiiigAooooAKKKKAMab/Xy/wC8&#10;f50i0s3+vl/3j/OkWtSRy9aKF60UmAQf66P/AHh/OtiseD/XR/7w/nWxUyGFFFFSMKKKKACq2pf8&#10;g66/65N/I1ZqtqX/ACDrr/rk38jQBW8O/wDIHt/+Bf8AoRrSrN8O/wDIHt/+Bf8AoRrS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n9c/5GTw//AL83/oAroK5/XP8AkZPD/wDvzf8AoAoA6Cii&#10;igAooooAK53w3/yGvEH/AF8r/wCg10Vc74b/AOQ14g/6+V/9BoA6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3xF/wAge4/4D/6EKs6b/wAg61/65L/IVW8Rf8ge4/4D/wChCrOm/wDIOtf+&#10;uS/yFAFmiiigAooooAKKKKAMab/Xy/7x/nSLSzf6+X/eP86Ra1JHL1ooXrRSYBB/ro/94fzrYrHg&#10;/wBdH/vD+dbFTIYUUUVIwooooAKral/yDrr/AK5N/I1ZqtqX/IOuv+uTfyNAFbw7/wAge3/4F/6E&#10;a0qzfDv/ACB7f/gX/oRrS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P1XQrHW/K+2QmXysl&#10;MOy4z16EelaFFAGB/wAILon/AD6P/wCBEv8A8VR/wguif8+j/wDgRL/8VW/RQBgf8ILon/Po/wD4&#10;ES//ABVH/CC6J/z6P/4ES/8AxVb9FAGB/wAILon/AD6P/wCBEv8A8VWhpeh2WirItnCYhIdzZdmy&#10;R9Sav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ZviL/kD3H/Af/QhVnTf+Qda/9cl/&#10;kKreIv8AkD3H/Af/AEIVZ03/AJB1r/1yX+QoAs0UUUAFFFFABRRRQBjTf6+X/eP86RaWb/Xy/wC8&#10;f50i1qSOXrRQvWikwCD/AF0f+8P51sVjwf66P/eH862KmQwoooqRhRRRQAVW1L/kHXX/AFyb+Rqz&#10;VbUv+Qddf9cm/kaAK3h3/kD2/wDwL/0I1pVm+Hf+QPb/APAv/QjW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m&#10;+Iv+QPcf8B/9CFWdN/5B1r/1yX+Qqt4i/wCQPcf8B/8AQhVnTf8AkHWv/XJf5CgCzRRRQAUUUUAF&#10;FFFAGNN/r5f94/zpFpZv9fL/ALx/nSLWpI5etFC9aKTAIP8AXR/7w/nWxWPB/ro/94fzrYqZDCii&#10;ipGFFFFABVbUv+Qddf8AXJv5GrNVtS/5B11/1yb+RoAreHf+QPb/APAv/QjWlWb4d/5A9v8A8C/9&#10;CNa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b4i/5A9x/wH/0IVZ03/kHWv8A1yX+Qqt4i/5A9x/wH/0IVZ03&#10;/kHWv/XJf5CgCzRRRQAUUUUAFFFFAGNN/r5f94/zpFpZv9fL/vH+dItakjl60UL1opMAg/10f+8P&#10;51sVjwf66P8A3h/OtipkMKKKKkYUUUUAFVtS/wCQddf9cm/kas1W1L/kHXX/AFyb+RoAreHf+QPb&#10;/wDAv/QjWlWb4d/5A9v/AMC/9CNa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ZviL/AJA9x/wH/wBCFWdN/wCQda/9cl/k&#10;KreIv+QPcf8AAf8A0IVZ03/kHWv/AFyX+QoAs0UUUAFFFFABRRRQBjTf6+X/AHj/ADpFpZv9fL/v&#10;H+dItakjl60UL1opMAg/10f+8P51sVjwf66P/eH862KmQwoooqRhRRRQAVW1L/kHXX/XJv5GrNVt&#10;S/5B11/1yb+RoAreHf8AkD2//Av/AEI1pVm+Hf8AkD2//Av/AEI1p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Z&#10;viL/AJA9x/wH/wBCFWdN/wCQda/9cl/kKreIv+QPcf8AAf8A0IVZ03/kHWv/AFyX+QoAs0UUUAFF&#10;FFABRRRQBjTf6+X/AHj/ADpFpZv9fL/vH+dItakjl60UL1opMAg/10f+8P51sVjwf66P/eH862Km&#10;QwoooqRhRRRQAVW1L/kHXX/XJv5GrNVtS/5B11/1yb+RoAreHf8AkD2//Av/AEI1pVm+Hf8AkD2/&#10;/Av/AEI1p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ZviL/AJA9x/wH/wBCFWdN/wCQda/9cl/kKreIv+QPcf8A&#10;Af8A0IVZ03/kHWv/AFyX+QoAs0UUUAFFFFABRRRQBjTf6+X/AHj/ADpFpZv9fL/vH+dItakjl60U&#10;L1opMAg/10f+8P51sVjwf66P/eH862KmQwoooqRhRRRQAVW1L/kHXX/XJv5GrNVtS/5B11/1yb+R&#10;oAreHf8AkD2//Av/AEI1pVm+Hf8AkD2//Av/AEI1p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ZviL/AJA9x/wH&#10;/wBCFWdN/wCQda/9cl/kKreIv+QPcf8AAf8A0IVZ03/kHWv/AFyX+QoAs0UUUAFFFFABRRRQBjTf&#10;6+X/AHj/ADpFpZv9fL/vH+dItakjl60UL1opMAg/10f+8P51sVjwf66P/eH862KmQwoooqRhRRRQ&#10;AVW1L/kHXX/XJv5GrNVtS/5B11/1yb+RoAreHf8AkD2//Av/AEI1pVm+Hf8AkD2//Av/AEI1p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viL/AJA9x/wH/wBCFWdN/wCQda/9cl/kKreIv+QPcf8AAf8A0IVZ03/k&#10;HWv/AFyX+QoAs0UUUAFFFFABRRRQBjTf6+X/AHj/ADpFpZv9fL/vH+dItakjl60UL1opMAg/10f+&#10;8P51sVjwf66P/eH862KmQwoooqRhRRRQAVW1L/kHXX/XJv5GrNVtS/5B11/1yb+RoAreHf8AkD2/&#10;/Av/AEI1pVm+Hf8AkD2//Av/AEI1p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ZviL/AJA9x/wH/wBCFWdN/wCQ&#10;da/9cl/kKreIv+QPcf8AAf8A0IVZ03/kHWv/AFyX+QoAs0UUUAFFFFABRRRQBjTf6+X/AHj/ADpF&#10;pZv9fL/vH+dItakjl60UL1opMAg/10f+8P51sVjwf66P/eH862KmQwoooqRhRRRQAVW1L/kHXX/X&#10;Jv5GrNVtS/5B11/1yb+RoAreHf8AkD2//Av/AEI1pVm+Hf8AkD2//Av/AEI1p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viL/AJA9x/wH/wBCFWdN/wCQda/9cl/kKreIv+QPcf8AAf8A0IVZ03/kHWv/AFyX+QoA&#10;s0UUUAFFFFABRRRQBjTf6+X/AHj/ADpFpZv9fL/vH+dItakjl60UL1opMAg/10f+8P51sVjwf66P&#10;/eH862KmQwoooqRhRRRQAVW1L/kHXX/XJv5GrNVtS/5B11/1yb+RoAreHf8AkD2//Av/AEI1pVm+&#10;Hf8AkD2//Av/AEI1p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ab/Xy/&#10;7x/nSLSzf6+X/eP86Ra1JHL1ooXrRSYBB/ro/wDeH862Kx4P9dH/ALw/nWxUyGFFFFS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ab/Xy/7x/nSLSzf6+X/eP86Ra1&#10;JHL1ooXrRSYBB/ro/wDeH862Kx4P9dH/ALw/nWxUyGFFFFS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ab/Xy/7x/nSLSzf6+X/eP86Ra1JHL1ooXrRSYBB/ro/wDe&#10;H862Kx4P9dH/ALw/nWxUyGFFFFSM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ab/Xy/7x/nSLSzf6+X/eP86Ra1JHr1ooWipYCQf66P/eH862KKKUhhRRRU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Hm/10n+8f501aKK1JHrRRRUsG&#10;f//ZUEsDBAoAAAAAAAAAIQDYPpDE0loCANJaAgAVAAAAZHJzL21lZGlhL2ltYWdlMi5qcGVn/9j/&#10;4AAQSkZJRgABAQEA8ADwAAD/2wBDAAMCAgMCAgMDAwMEAwMEBQgFBQQEBQoHBwYIDAoMDAsKCwsN&#10;DhIQDQ4RDgsLEBYQERMUFRUVDA8XGBYUGBIUFRT/2wBDAQMEBAUEBQkFBQkUDQsNFBQUFBQUFBQU&#10;FBQUFBQUFBQUFBQUFBQUFBQUFBQUFBQUFBQUFBQUFBQUFBQUFBQUFBT/wAARCAXPD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QKKKKs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&#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deR+XLkcBuah3Vb1D/AJZ/j/Sq&#10;daLYRc0//lp+H9auVS03/lp+H9au1D3GFFFFI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pal/yz/H+lU81b1L/AJZ/j/SqVaLYRd03/lp+H9avVR03/lp+H9avVD3AK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o6l/yz/H+lUqu6l1i/H+lUq0WxLLum/8ALT8P61eqjpv/&#10;AC0/D+tXqh7jQUUUUh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oap/yy/H+lU6uap/yy/H+lU61WxLLum/8tPw/rV6q&#10;Om/8tPw/rV6s3uNB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DVP8All+P9Kp1&#10;c1T/AJZfj/SqdarYll3Tf+Wn4f1q9VHTf+Wn4f1q9Wb3Ggooop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hqn/LL8f6VTq5qn/LL8f6VTrVbEsu6b/wAtPw/rV6qOm/8ALT8P61erN7jQ&#10;UUUU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Q1T/ll+P9Kp1c1T/ll+P9Kp1qtiWX&#10;dN/5afh/Wr1UdN/5afh/Wr1ZvcaCiiik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DVP+WX4/wBKp1c1T/ll+P8ASqdarYll3Tf+Wn4f1q9VHTf+Wn4f1q9Wb3Gg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hqn/LL8f6VTq5qn/LL8f6VTrVbEsu6b/y0/D+&#10;tXqo6b/y0/D+tXqze40F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UNU/5Zfj/S&#10;qdXNU/5Zfj/SqdarYll3Tf8Alp+H9avVR03/AJafh/Wr1ZvcaCiiikMKKKKACiiigAoryD41fH5/&#10;hzrmj+EfDPh648a/EDWkaWy0S3lWFI4V4aeeU8Rxjnk9SO3WuQk8WftQeH4ZNV1HwX8P/EdhGN50&#10;bQ9RuoL8r1KrJMDGWH057ZoA+jqKx/B/iCTxV4W0rWJtLvtElvbdJ307UovLubYsMlJF7MK2KACi&#10;uW+J3xF0r4TeBNX8W62lxJpelxCWdbRA8pBYL8oJAJyR1Iro7O6S+tILiPPlzIsi5GDgjIoAm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B8cf8ive/8A/9DWt6sHxx/wAive/8&#10;A/8AQ1rep9BdQooopDCiiigAooooAoap/wAsvx/pVOrmqf8ALL8f6VTrVbEsu6b/AMtPw/rV6qOm&#10;/wDLT8P61erN7jQUUUUhhRRRQAUUUUAYPgf/AJFey/4H/wChtW9WD4H/AORXsx3G8H/vtq3qct2J&#10;bBRRRS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OeL/8Al0/4H/7LXR1zni//AJdP+B/+y10dABRRRQAUUUUAFFFFAFDVP+WX&#10;4/0qnVzVP+WX4/0qnWq2JZd03/lp+H9avVR03/lp+H9avVm9xoKKKKQwooooAKKKKAOc8If8vf8A&#10;wD/2aujrnPCH/L3/AMA/9mro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c8X/8un/A/wD2WujrnPF//Lp/wP8A9lro6ACiiigAoooo&#10;AKKKKAKGqf8ALL8f6VTq5qn/ACy/H+lU61WxLLum/wDLT8P61eqjpv8Ay0/D+tXqze40FFFFIYUU&#10;UUAFFFFAHOeEP+Xv/gH/ALNXR1znhD/l7/4B/wCzV0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OeL/wDl0/4H/wCy10dc54v/AOXT&#10;/gf/ALLXR0AFFFFABRRRQAUUUUAUNU/5Zfj/AEqnVzVP+WX4/wBKp1qtiWXdN/5afh/Wr1UdN/5a&#10;fh/Wr1ZvcaCiiikMKKKKACiiigDnPCH/AC9/8A/9mro65zwh/wAvf/AP/Zq6O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nPF//AC6f&#10;8D/9lro65zxf/wAun/A//Za6OgAooooAKKKKACiiigChqn/LL8f6VTq5qn/LL8f6VTrVbEsu6b/y&#10;0/D+tXqo6b/y0/D+tXqze40FFFFIYUUUUAFFFFAHOeEP+Xv/AIB/7NXR1znhD/l7/wCAf+zV0d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OeL/APl0/wCB/wDstdHXOeL/APl0/wCB/wDstdHQAUUUUAFFFFABRRRQBQ1T/ll+P9Kp1c1T&#10;/ll+P9Kp1qtiWXdN/wCWn4f1q9VHTf8Alp+H9avVm9xoKKKKQwooooAKKKKAOc8If8vf/AP/AGau&#10;jrnPCH/L3/wD/wBmro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c8X/wDLp/wP/wBlro65zxf/AMun/A//AGWujoAKKKKACiiigAoo&#10;ooAoap/yy/H+lU6uap/yy/H+lU61WxLLum/8tPw/rV6qOm/8tPw/rV6s3uNBRRRSGFFFFABRRRQB&#10;znhD/l7/AOAf+zV0dc54Q/5e/wDgH/s1d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zni//l0/4H/7LXR1zni//l0/4H/7LXR0AFFF&#10;FABRRRQAUUUUAUNU/wCWX4/0qnVzVP8All+P9Kp1qtiWXdN/5afh/Wr1UdN/5afh/Wr1ZvcaCiii&#10;kMKKKKACiiigDnPCH/L3/wAA/wDZq6Ouc8If8vf/AAD/ANmro6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c8X/APLp/wAD/wDZa6Ou&#10;c8X/APLp/wAD/wDZa6OgAooooAKKKKACiiigChqn/LL8f6VTq5qn/LL8f6VTrVbEsu6b/wAtPw/r&#10;V6qOm/8ALT8P61erN7jQUUUUhhRRRQAUUUUAc54Q/wCXv/gH/s1dHXOeEP8Al7/4B/7NXR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XNz6rrF1r19Y2AsVjtlRt1yrkncM9jUu3xR/f0j/viX/GgDfo&#10;rA2+KP7+kf8AfEv+NG3xR/f0j/viX/GgDforA2+KP7+kf98S/wCNG3xR/f0j/viX/GgDforA0fVN&#10;Sk1u50/UBakxQrKGtlYdTj+I1v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OeL/8Al0/4H/7LXR1z&#10;ni//AJdP+B/+y10dABRRRQAUUUUAFFFFAFDVP+WX4/0qnVzVP+WX4/0qnWq2JZd03/lp+H9avVR0&#10;3/lp+H9avVm9xoKKKKQwooooAKKKKAOc8If8vf8AwD/2aujrnPCH/L3/AMA/9mro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NK/5HTXP+ucP/oNdHXOaV/yOmuf9c4f/Qa6OgAooooAKKKKAOds/wDk&#10;edQ/69I/510Vc7Z/8jzqH/XpH/Oui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c8X/wDLp/wP/wBl&#10;ro65zxf/AMun/A//AGWujoAKKKKACiiigAooooAoap/yy/H+lU6uap/yy/H+lU61WxLLum/8tPw/&#10;rV6qOm/8tPw/rV6s3uNBRRRSGFFFFABRRRQBznhD/l7/AOAf+zV0dc54Q/5e/wDgH/s1dH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5pX/I6a5/1zh/9Bro65zSv+R01z/rnD/6DXR0AFFFFABRRRQBz&#10;tn/yPOof9ekf866Kuds/+R51D/r0j/nXR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OeL/wDl0/4H&#10;/wCy10dc54v/AOXT/gf/ALLXR0AFFFFABRRRQAUUUUAUNU/5Zfj/AEqnVzVP+WX4/wBKp1qtiWXd&#10;N/5afh/Wr1UdN/5afh/Wr1ZvcaCiiikMKKKKACiiigDnPCH/AC9/8A/9mro65zwh/wAvf/AP/Zq6&#10;O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zSv+R01z/rnD/6DXR1zmlf8jprn/XOH/wBBro6ACiii&#10;gAooooA52z/5HnUP+vSP+ddFXO2f/I86h/16R/zroq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PF&#10;/wDy6f8AA/8A2WujrnPF/wDy6f8AA/8A2WujoAKKKKACiiigAooooAoap/yy/H+lU6uap/yy/H+l&#10;U61WxLLum/8ALT8P61eqjpv/AC0/D+tXqze40FFFFIYUUUUAFFFFAHOeEP8Al7/4B/7NXR1znhD/&#10;AJe/+Af+zV0d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mlf8jprn/XOH/wBBro6yL/wnpep3b3Vz&#10;bF53ADMJXXOBgcAiq/8Awguif8+j/wDgRL/8VQBv0Vgf8ILon/Po/wD4ES//ABVH/CC6J/z6P/4E&#10;S/8AxVAG/RWB/wAILon/AD6P/wCBEv8A8VR/wguif8+j/wDgRL/8VQAyz/5HnUP+vSP+ddFWbpfh&#10;3T9FmeWzgMUjrtZjIzZH4k1p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OeL/APl0/wCB/wDstdHX&#10;OeL/APl0/wCB/wDstdHQAUUUUAFFFFABRRRQBQ1T/ll+P9Kp1c1T/ll+P9Kp1qtiWXdN/wCWn4f1&#10;q9VHTf8Alp+H9avVm9xoKKKKQwooooAKKKKAOc8If8vf/AP/AGaujrnPCH/L3/wD/wBmro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c8X/wDLp/wP/wBlro65zxf/AMun/A//AGWujoAKKKKACiiigAooooAoap/yy/H+lU6uap/yy/H+&#10;lU61WxLLum/8tPw/rV6qOm/8tPw/rV6s3uNBRRRSGFFFFABRRRQBznhD/l7/AOAf+zV0dc54Q/5e&#10;/wDgH/s1dH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i//l0/4H/7LXR1zni//l0/4H/7LXR0AFFFFABRRRQAUUUUAUNU/wCWX4/0&#10;qnVzVP8All+P9Kp1qtiWXdN/5afh/Wr1UdN/5afh/Wr1ZvcaCiiikMKKKKACiiigDnPCH/L3/wAA&#10;/wDZq6Ouc8If8vf/AAD/ANmro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zni//l0/4H/7LXR1zni//l0/4H/7LXR0AFFFFABRRRQAUUUUAUNU/wCWX4/0&#10;qnVzVP8All+P9Kp1qtiWXdN/5afh/Wr1UdN/5afh/Wr1ZvcaCiiikMKKKKACiiigDnPCH/L3/wAA&#10;/wDZq6Ouc8If8vf/AAD/ANmro6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&#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ni/wD5dP8Agf8A7LXR1zni/wD5&#10;dP8Agf8A7LXR0AFFFFABRRRQAUUUUAUNU/5Zfj/SqdXNU/5Zfj/SqdarYll3Tf8Alp+H9avVR03/&#10;AJafh/Wr1ZvcaCiiikMKKKKACiiigDnPCH/L3/wD/wBmro65zwh/y9/8A/8AZq6O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PF/8A&#10;y6f8D/8AZa6Ouc8X/wDLp/wP/wBlro6ACiiigAooooAKKKKAKGqf8svx/pVOrmqf8svx/pVOtVsS&#10;y7pv/LT8P61eqjpv/LT8P61erN7jQUUUUhhRRRQAUUUUAc54Q/5e/wDgH/s1dHXOeEP+Xv8A4B/7&#10;NXR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54v/5dP+B/+y10dc54v/5dP+B/+y10dABRRRQAUUUUAFFFFAFDVP8All+P9Kp1c1T/&#10;AJZfj/SqdarYll3Tf+Wn4f1q9VHTf+Wn4f1q9Wb3GgooopDCiiigAooooA5zwh/y9/8AAP8A2auj&#10;rnPCH/L3/wAA/wDZq6O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PF/wDy6f8AA/8A2WujrnPF/wDy6f8AA/8A2WujoAKKKKACiiig&#10;AooooAoap/yy/H+lU6uap/yy/H+lU61WxLLum/8ALT8P61eqjpv/AC0/D+tXqze40FFFFIYUUUUA&#10;FFFFAHOeEP8Al7/4B/7NXR1znhD/AJe/+Af+zV0d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eL/8Al0/4H/7LXR1zni//AJdP+B/+&#10;y10dABRRRQAUUUUAFFFFAFDVP+WX4/0qnVzVP+WX4/0qnWq2JZd03/lp+H9avVR03/lp+H9avVm9&#10;xoKKKKQwooooAKKKKAOc8If8vf8AwD/2aujrnPCH/L3/AMA/9mro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c8X/8un/A/wD2Wujr&#10;nPF//Lp/wP8A9lro6ACiiigAooooAKKKKAKGqf8ALL8f6VTq5qn/ACy/H+lU61WxLLum/wDLT8P6&#10;1eqjpv8Ay0/D+tXqze40FFFFIYUUUUAFFFFAHOeEP+Xv/gH/ALNXR1znhD/l7/4B/wCzV0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eL/wDl0/4H/wCy10dc54v/AOXT/gf/ALLXR0AFFFFABRRRQAUUUUAUNU/5Zfj/AEqnVzVP+WX4&#10;/wBKp1qtiWXdN/5afh/Wr1UdN/5afh/Wr1ZvcaCiiikMKKKKACiiigDnPCH/AC9/8A/9mro65zwh&#10;/wAvf/AP/Zq6O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PF//AC6f8D/9lro65zxf/wAun/A//Za6OgAooooAKKKKACiiigChqn/L&#10;L8f6VTq5qn/LL8f6VTrVbEsu6b/y0/D+tXqo6b/y0/D+tXqze40FFFFIYUUUUAFFFFAHOeEP+Xv/&#10;AIB/7NXR1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HR0Vzn/CIf9Pf/kP/AOvR/wAIh/09/wDk&#10;P/69AHR0Vzn/AAiH/T3/AOQ//r0f8Ih/09/+Q/8A69AB4v8A+XT/AIH/AOy10dc5/wAIh/09/wDk&#10;P/69dHQAUUUUAFFFFABRRRQBQ1T/AJZfj/SqdXNU/wCWX4/0qnWq2JZd03/lp+H9avVR03/lp+H9&#10;avVm9xo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oap/yy/H+lU6uap/yy/H+l&#10;U61WxLLum/8ALT8P61eqjpv/AC0/D+tXqze40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Q1T/ll+P9Kp1c1T/ll+P9Kp1q&#10;tiWXdN/5afh/Wr1UdN/5afh/Wr1ZvcaCiii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g+OP8AkV73/gH/AKGtb1YPjj/kV73/AIB/6Gtb&#10;1PoLqFFFFIYUUUUAFFFFAFDVP+WX4/0qnVzVP+WX4/0qnWq2JZd03/lp+H9avVR03/lp+H9avVm9&#10;xoKKKKQwooooAKKKKAMHwP8A8ivZf8D/APQ2rerB8D/8ivZf8D/9Dat6nLdiWwUUUUh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YPjj/kV73/&#10;AIB/6Gtb1YPjj/kV73/gH/oa1vU+guoUUUUhhRRRQAUUUUAUNU/5Zfj/AEqnVzVP+WX4/wBKp1qt&#10;iWXdN/5afh/Wr1UdN/5afh/Wr1ZvcaCiiikMKKKKACiiigDB8D/8ivZf8D/9Dat6sHwP/wAivZf8&#10;D/8AQ2repy3YlsFFFFI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Q1T/ll+P8ASqdXNU/5Zfj/AEqnWq2J&#10;Zd03/lp+H9avVR03/lp+H9avVm9xoKKKKQ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oap/yy/H+lU6uap/yy/H+lU61WxLLum/8tPw/rV6qOm/8tPw/rV6s3uNBRRRS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Q1T/ll+P9Kp&#10;1c1T/ll+P9Kp1qtiWXdN/wCWn4f1q9VHTf8Alp+H9avVm9xoK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D44/5Fe9/4B/6Gtb1YPjj/kV73/gH/oa1vU+guoUUUUhh&#10;RRRQAUUUUAUNU/5Zfj/SqdXNU/5Zfj/SqdarYll3Tf8Alp+H9avVR03/AJafh/Wr1ZvcaCiiikMK&#10;KKKACiiigDB8D/8AIr2X/A//AENq3qwfA/8AyK9l/wAD/wDQ2repy3YlsFFFFI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D44/5Fe9/4B/6G&#10;tb1YPjj/AJFe9/4B/wChrW9T6C6hRRRSGFFFFABRRRQBQ1T/AJZfj/SqdXNU/wCWX4/0qnWq2JZd&#10;03/lp+H9avVR03/lp+H9avVm9xoKKKKQwooooAKKKKAMHwP/AMivZf8AA/8A0Nq3qwfA/wDyK9l/&#10;wP8A9Dat6nLdiWw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Pjj/AJFe9/4B/wChrW9WD44/5Fe9/wCAf+hrW9T6C6hRRRSGFFFFABRR&#10;RQBQ1T/ll+P9Kp1c1T/ll+P9Kp1qtiWXdN/5afh/Wr1UdN/5afh/Wr1ZvcaCiiikMKKKKACiiigD&#10;B8D/APIr2X/A/wD0Nq3qwfA//Ir2X/A//Q2repy3YlsFFFFI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D44/5Fe9/wCAf+hrW9WD44/5Fe9/&#10;4B/6Gtb1PoLqFFFFIYUUUUAFFFFAFDVP+WX4/wBKp1c1T/ll+P8ASqdarYll3Tf+Wn4f1q9VHTf+&#10;Wn4f1q9Wb3GgooopDCiiigAooooAwfA//Ir2X/A//Q2rerB8D/8AIr2X/A//AENq3qct2JbBRRRS&#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g+OP+RXvf+Af+hrW9WD44/5Fe9/4B/6Gtb1PoLqFFFFIYUUUUAFFFFAFDVP+WX4/0qnVzVP+WX4/&#10;0qnWq2JZd03/AJafh/Wr1UdN/wCWn4f1q9Wb3GgooopDCiiigAooooAwfA//ACK9l/wP/wBDat6s&#10;HwP/AMivZf8AA/8A0Nq3qct2JbBRRRS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g+OP+RXvf+Af+hrW9WD44/wCRXvf+Af8Aoa1vU+guoUUU&#10;UhhRRRQAUUUUAUNU/wCWX4/0qnVzVP8All+P9Kp1qtiWXdN/5afh/Wr1UdN/5afh/Wr1ZvcaCiii&#10;kMKKKKACiiigDB8D/wDIr2X/AAP/ANDat6sHwP8A8ivZf8D/APQ2repy3Yls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D44/wCRXvf+&#10;Af8Aoa1vVg+OP+RXvf8AgH/oa1vU+guoUUUUhhRRRQAUUUUAUNU/5Zfj/SqdXNU/5Zfj/SqdarYl&#10;l3Tf+Wn4f1q9VHTf+Wn4f1q9Wb3GgooopDCiiigAooooAwfA/wDyK9l/wP8A9Dat6sHwP/yK9l/w&#10;P/0Nq3qct2JbBRRRS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g+OP+RXvf8AgH/oa1vVg+OP+RXvf+Af+hrW9T6C6hRRRSGFFFFABRRRQBQ1&#10;T/ll+P8ASqdXNU/5Zfj/AEqnWq2JZd03/lp+H9avVR03/lp+H9avVm9xoKKKKQwooooAKKKKAMHw&#10;P/yK9l/wP/0Nq3qwfA//ACK9l/wP/wBDat6nLdiWwUUUUh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YPjj/kV73/gH/oa1vVg+OP+RXvf+Af+&#10;hrW9T6C6hRRRSGFFFFABRRRQBQ1T/ll+P9Kp1c1T/ll+P9Kp1qtiWXdN/wCWn4f1q9VHTf8Alp+H&#10;9avVm9xoKKKKQwooooAKKKKAMHwP/wAivZf8D/8AQ2rerB8D/wDIr2X/AAP/ANDat6nLdiWw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YPjj/kV73/gH/oa1vVg+OP8AkV73/gH/AKGtb1PoLqFFFFIYUUUUAFFFFAFDVP8All+P9Kp1c1T/&#10;AJZfj/SqdarYll3Tf+Wn4f1q9VHTf+Wn4f1q9Wb3GgooopDCiiigAooooAwfA/8AyK9l/wAD/wDQ&#10;2rerB8D/APIr2X/A/wD0Nq3qct2JbB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g+OP8AkV73/gH/AKGtb1YPjj/kV73/AIB/6Gtb1PoL&#10;qFFFFIYUUUUAFFFFAFDVP+WX4/0qnVzVP+WX4/0qnWq2JZd03/lp+H9avVR03/lp+H9avVm9xoKK&#10;KKQwooooAKKKKAMHwP8A8ivZf8D/APQ2rerB8D/8ivZf8D/9Dat6nLdiWwUUUUh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">
                <v:shape id="Picture 16" o:spid="_x0000_s1027" type="#_x0000_t75" style="position:absolute;top:27736;width:57238;height:3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">
                  <v:imagedata r:id="rId83" o:title="produit2"/>
                  <v:path arrowok="t"/>
                </v:shape>
                <v:shape id="Picture 17" o:spid="_x0000_s1028" type="#_x0000_t75" style="position:absolute;left:152;width:57226;height:2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">
                  <v:imagedata r:id="rId84" o:title="produit1"/>
                  <v:path arrowok="t"/>
                </v:shape>
              </v:group>
            </w:pict>
          </mc:Fallback>
        </mc:AlternateContent>
      </w: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center"/>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8B6C6F">
      <w:pPr>
        <w:spacing w:line="360" w:lineRule="auto"/>
        <w:ind w:firstLine="708"/>
        <w:jc w:val="both"/>
      </w:pPr>
    </w:p>
    <w:p w:rsidR="008B6C6F" w:rsidRDefault="005D6A93">
      <w:pPr>
        <w:pStyle w:val="Titre3"/>
        <w:numPr>
          <w:ilvl w:val="0"/>
          <w:numId w:val="10"/>
        </w:numPr>
        <w:spacing w:line="360" w:lineRule="auto"/>
        <w:rPr>
          <w:rFonts w:ascii="Times New Roman" w:hAnsi="Times New Roman"/>
          <w:b/>
          <w:color w:val="auto"/>
          <w:sz w:val="28"/>
        </w:rPr>
      </w:pPr>
      <w:bookmarkStart w:id="43" w:name="_Toc146657998"/>
      <w:r>
        <w:rPr>
          <w:rFonts w:ascii="Times New Roman" w:hAnsi="Times New Roman"/>
          <w:b/>
          <w:color w:val="auto"/>
          <w:sz w:val="28"/>
        </w:rPr>
        <w:t>Espace commande :</w:t>
      </w:r>
      <w:bookmarkEnd w:id="43"/>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   La page contenant des détails sur la commande effectuée par le client, des détails sur le client.  L'administrateur peut afficher, supprimer des commandes.</w:t>
      </w:r>
    </w:p>
    <w:p w:rsidR="008B6C6F" w:rsidRDefault="007B7250">
      <w:pPr>
        <w:tabs>
          <w:tab w:val="left" w:pos="8055"/>
        </w:tabs>
        <w:ind w:right="-1276"/>
      </w:pPr>
      <w:r w:rsidRPr="00CF0F4B">
        <w:rPr>
          <w:noProof/>
          <w:lang w:eastAsia="fr-FR"/>
        </w:rPr>
        <w:drawing>
          <wp:inline distT="0" distB="0" distL="0" distR="0">
            <wp:extent cx="5760720" cy="3284220"/>
            <wp:effectExtent l="0" t="0" r="0" b="0"/>
            <wp:docPr id="2" name="Picture 26" descr="C:\Users\AdMin\AppData\Local\Microsoft\Windows\INetCache\Content.Word\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Word\e1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284220"/>
                    </a:xfrm>
                    <a:prstGeom prst="rect">
                      <a:avLst/>
                    </a:prstGeom>
                    <a:noFill/>
                    <a:ln>
                      <a:noFill/>
                    </a:ln>
                  </pic:spPr>
                </pic:pic>
              </a:graphicData>
            </a:graphic>
          </wp:inline>
        </w:drawing>
      </w:r>
    </w:p>
    <w:p w:rsidR="008B6C6F" w:rsidRDefault="008B6C6F">
      <w:pPr>
        <w:tabs>
          <w:tab w:val="left" w:pos="8055"/>
        </w:tabs>
        <w:ind w:left="-709" w:right="-1276"/>
      </w:pPr>
    </w:p>
    <w:p w:rsidR="008B6C6F" w:rsidRDefault="007B7250">
      <w:pPr>
        <w:spacing w:line="360" w:lineRule="auto"/>
        <w:ind w:firstLine="708"/>
        <w:jc w:val="both"/>
      </w:pPr>
      <w:r>
        <w:rPr>
          <w:noProof/>
          <w:lang w:eastAsia="fr-FR"/>
        </w:rPr>
        <w:drawing>
          <wp:anchor distT="0" distB="0" distL="114300" distR="114300" simplePos="0" relativeHeight="251653632" behindDoc="0" locked="0" layoutInCell="1" allowOverlap="1">
            <wp:simplePos x="0" y="0"/>
            <wp:positionH relativeFrom="column">
              <wp:posOffset>-17780</wp:posOffset>
            </wp:positionH>
            <wp:positionV relativeFrom="paragraph">
              <wp:posOffset>667385</wp:posOffset>
            </wp:positionV>
            <wp:extent cx="5750560" cy="3278505"/>
            <wp:effectExtent l="0" t="0" r="0" b="0"/>
            <wp:wrapTopAndBottom/>
            <wp:docPr id="21" name="Picture 27" descr="C:\Users\AdMin\AppData\Local\Microsoft\Windows\INetCache\Content.Wor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Word\e1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0560" cy="327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 xml:space="preserve">L'administrateur peut modifier le statut de la commande (la commande est </w:t>
      </w:r>
      <w:r w:rsidR="005D6A93">
        <w:rPr>
          <w:rFonts w:ascii="Times New Roman" w:hAnsi="Times New Roman" w:cs="Times New Roman"/>
          <w:sz w:val="28"/>
          <w:szCs w:val="28"/>
        </w:rPr>
        <w:lastRenderedPageBreak/>
        <w:t>en attente, confirmée, en cours de livraison, livrée, annuler).</w:t>
      </w: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5D6A93">
      <w:pPr>
        <w:pStyle w:val="Titre3"/>
        <w:numPr>
          <w:ilvl w:val="0"/>
          <w:numId w:val="10"/>
        </w:numPr>
        <w:spacing w:line="360" w:lineRule="auto"/>
        <w:rPr>
          <w:rFonts w:ascii="Times New Roman" w:hAnsi="Times New Roman"/>
          <w:b/>
          <w:color w:val="auto"/>
          <w:sz w:val="28"/>
        </w:rPr>
      </w:pPr>
      <w:bookmarkStart w:id="44" w:name="_Toc146657999"/>
      <w:r>
        <w:rPr>
          <w:rFonts w:ascii="Times New Roman" w:hAnsi="Times New Roman"/>
          <w:b/>
          <w:color w:val="auto"/>
          <w:sz w:val="28"/>
        </w:rPr>
        <w:t>Espace shipping :</w:t>
      </w:r>
      <w:bookmarkEnd w:id="44"/>
    </w:p>
    <w:p w:rsidR="008B6C6F" w:rsidRDefault="007B7250">
      <w:pPr>
        <w:spacing w:line="360" w:lineRule="auto"/>
        <w:ind w:firstLine="708"/>
        <w:jc w:val="both"/>
      </w:pPr>
      <w:r>
        <w:rPr>
          <w:noProof/>
          <w:lang w:eastAsia="fr-FR"/>
        </w:rPr>
        <w:drawing>
          <wp:anchor distT="0" distB="0" distL="114300" distR="114300" simplePos="0" relativeHeight="251660800" behindDoc="0" locked="0" layoutInCell="1" allowOverlap="1">
            <wp:simplePos x="0" y="0"/>
            <wp:positionH relativeFrom="margin">
              <wp:posOffset>93980</wp:posOffset>
            </wp:positionH>
            <wp:positionV relativeFrom="paragraph">
              <wp:posOffset>1224915</wp:posOffset>
            </wp:positionV>
            <wp:extent cx="5758180" cy="3263265"/>
            <wp:effectExtent l="0" t="0" r="0" b="0"/>
            <wp:wrapTight wrapText="bothSides">
              <wp:wrapPolygon edited="0">
                <wp:start x="0" y="0"/>
                <wp:lineTo x="0" y="21436"/>
                <wp:lineTo x="21509" y="21436"/>
                <wp:lineTo x="21509" y="0"/>
                <wp:lineTo x="0" y="0"/>
              </wp:wrapPolygon>
            </wp:wrapTight>
            <wp:docPr id="20"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180" cy="326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L'espace Shipping permet à l'administrateur de définir les tarifs de livraison pour chaque pays de manière personnalisée. En tant qu'administrateur, vous avez le contrôle complet sur la tarification de livraison, ce qui vous permet d'ajuster les coûts d'expédition en fonction des destinations.</w:t>
      </w: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ind w:firstLine="708"/>
        <w:jc w:val="both"/>
      </w:pPr>
    </w:p>
    <w:p w:rsidR="008B6C6F" w:rsidRDefault="005D6A93">
      <w:pPr>
        <w:pStyle w:val="Titre3"/>
        <w:numPr>
          <w:ilvl w:val="0"/>
          <w:numId w:val="10"/>
        </w:numPr>
        <w:spacing w:line="360" w:lineRule="auto"/>
        <w:rPr>
          <w:rFonts w:ascii="Times New Roman" w:hAnsi="Times New Roman"/>
          <w:b/>
          <w:color w:val="auto"/>
          <w:sz w:val="28"/>
        </w:rPr>
      </w:pPr>
      <w:bookmarkStart w:id="45" w:name="_Toc146658000"/>
      <w:r>
        <w:rPr>
          <w:rFonts w:ascii="Times New Roman" w:hAnsi="Times New Roman"/>
          <w:b/>
          <w:color w:val="auto"/>
          <w:sz w:val="28"/>
        </w:rPr>
        <w:t>Espace coupon :</w:t>
      </w:r>
      <w:bookmarkEnd w:id="45"/>
    </w:p>
    <w:p w:rsidR="008B6C6F" w:rsidRDefault="007B7250">
      <w:pPr>
        <w:spacing w:line="360" w:lineRule="auto"/>
        <w:ind w:firstLine="708"/>
        <w:jc w:val="both"/>
      </w:pPr>
      <w:r>
        <w:rPr>
          <w:noProof/>
          <w:lang w:eastAsia="fr-FR"/>
        </w:rPr>
        <w:drawing>
          <wp:anchor distT="0" distB="0" distL="114300" distR="114300" simplePos="0" relativeHeight="251661824" behindDoc="0" locked="0" layoutInCell="1" allowOverlap="1">
            <wp:simplePos x="0" y="0"/>
            <wp:positionH relativeFrom="column">
              <wp:posOffset>130810</wp:posOffset>
            </wp:positionH>
            <wp:positionV relativeFrom="paragraph">
              <wp:posOffset>1585595</wp:posOffset>
            </wp:positionV>
            <wp:extent cx="5756910" cy="1734820"/>
            <wp:effectExtent l="0" t="0" r="0" b="0"/>
            <wp:wrapTopAndBottom/>
            <wp:docPr id="19"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
                    <pic:cNvPicPr>
                      <a:picLocks noChangeAspect="1" noChangeArrowheads="1"/>
                    </pic:cNvPicPr>
                  </pic:nvPicPr>
                  <pic:blipFill>
                    <a:blip r:embed="rId88" cstate="print">
                      <a:extLst>
                        <a:ext uri="{28A0092B-C50C-407E-A947-70E740481C1C}">
                          <a14:useLocalDpi xmlns:a14="http://schemas.microsoft.com/office/drawing/2010/main" val="0"/>
                        </a:ext>
                      </a:extLst>
                    </a:blip>
                    <a:srcRect t="11649"/>
                    <a:stretch>
                      <a:fillRect/>
                    </a:stretch>
                  </pic:blipFill>
                  <pic:spPr bwMode="auto">
                    <a:xfrm>
                      <a:off x="0" y="0"/>
                      <a:ext cx="5756910" cy="173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sz w:val="28"/>
          <w:szCs w:val="28"/>
        </w:rPr>
        <w:t>L'espace Coupon est une section dédiée qui permet à l'administrateur de gérer et de créer des coupons de réduction pour les clients. Grâce à cette fonctionnalité, l'administrateur peut définir divers types de coupons, tels que des réductions en pourcentage ou en montant fixe, des codes promotionnels uniques, des dates d'expiration, et même des conditions spécifiques d'utilisation.</w:t>
      </w:r>
    </w:p>
    <w:p w:rsidR="008B6C6F" w:rsidRDefault="007B7250">
      <w:pPr>
        <w:pStyle w:val="Paragraphedeliste"/>
        <w:tabs>
          <w:tab w:val="left" w:pos="8055"/>
        </w:tabs>
        <w:ind w:left="-993" w:right="-1276"/>
        <w:jc w:val="center"/>
      </w:pPr>
      <w:r>
        <w:rPr>
          <w:noProof/>
          <w:lang w:eastAsia="fr-FR"/>
        </w:rPr>
        <w:lastRenderedPageBreak/>
        <mc:AlternateContent>
          <mc:Choice Requires="wpg">
            <w:drawing>
              <wp:anchor distT="0" distB="0" distL="114300" distR="114300" simplePos="0" relativeHeight="251672064" behindDoc="0" locked="0" layoutInCell="1" allowOverlap="1">
                <wp:simplePos x="0" y="0"/>
                <wp:positionH relativeFrom="column">
                  <wp:posOffset>56515</wp:posOffset>
                </wp:positionH>
                <wp:positionV relativeFrom="paragraph">
                  <wp:posOffset>1965960</wp:posOffset>
                </wp:positionV>
                <wp:extent cx="5942965" cy="5478145"/>
                <wp:effectExtent l="0" t="0" r="0" b="0"/>
                <wp:wrapTight wrapText="bothSides">
                  <wp:wrapPolygon edited="0">
                    <wp:start x="0" y="0"/>
                    <wp:lineTo x="0" y="21557"/>
                    <wp:lineTo x="21533" y="21557"/>
                    <wp:lineTo x="21533" y="0"/>
                    <wp:lineTo x="0" y="0"/>
                  </wp:wrapPolygon>
                </wp:wrapTight>
                <wp:docPr id="32" name="Groupe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2965" cy="5478145"/>
                          <a:chOff x="0" y="0"/>
                          <a:chExt cx="5942969" cy="5478143"/>
                        </a:xfrm>
                      </wpg:grpSpPr>
                      <pic:pic xmlns:pic="http://schemas.openxmlformats.org/drawingml/2006/picture">
                        <pic:nvPicPr>
                          <pic:cNvPr id="33" name="Image 43" descr="C:\Users\AdMin\AppData\Local\Microsoft\Windows\INetCache\Content.Word\coupon1.jpg">
                            <a:extLst>
                              <a:ext uri="{FF2B5EF4-FFF2-40B4-BE49-F238E27FC236}">
                                <a16:creationId xmlns:a16="http://schemas.microsoft.com/office/drawing/2014/main" id="{00000000-0000-0000-0000-000000000000}"/>
                              </a:ext>
                            </a:extLst>
                          </pic:cNvPr>
                          <pic:cNvPicPr>
                            <a:picLocks noChangeAspect="1"/>
                          </pic:cNvPicPr>
                        </pic:nvPicPr>
                        <pic:blipFill>
                          <a:blip r:embed="rId89"/>
                          <a:srcRect/>
                          <a:stretch>
                            <a:fillRect/>
                          </a:stretch>
                        </pic:blipFill>
                        <pic:spPr>
                          <a:xfrm>
                            <a:off x="0" y="0"/>
                            <a:ext cx="5933605" cy="3529391"/>
                          </a:xfrm>
                          <a:prstGeom prst="rect">
                            <a:avLst/>
                          </a:prstGeom>
                          <a:noFill/>
                          <a:ln>
                            <a:noFill/>
                            <a:prstDash/>
                          </a:ln>
                        </pic:spPr>
                      </pic:pic>
                      <pic:pic xmlns:pic="http://schemas.openxmlformats.org/drawingml/2006/picture">
                        <pic:nvPicPr>
                          <pic:cNvPr id="34" name="Image 42" descr="C:\Users\AdMin\AppData\Local\Microsoft\Windows\INetCache\Content.Word\coupon2.jpg">
                            <a:extLst>
                              <a:ext uri="{FF2B5EF4-FFF2-40B4-BE49-F238E27FC236}">
                                <a16:creationId xmlns:a16="http://schemas.microsoft.com/office/drawing/2014/main" id="{00000000-0000-0000-0000-000000000000}"/>
                              </a:ext>
                            </a:extLst>
                          </pic:cNvPr>
                          <pic:cNvPicPr>
                            <a:picLocks noChangeAspect="1"/>
                          </pic:cNvPicPr>
                        </pic:nvPicPr>
                        <pic:blipFill>
                          <a:blip r:embed="rId90"/>
                          <a:srcRect/>
                          <a:stretch>
                            <a:fillRect/>
                          </a:stretch>
                        </pic:blipFill>
                        <pic:spPr>
                          <a:xfrm>
                            <a:off x="8093" y="3596281"/>
                            <a:ext cx="5934876" cy="1881862"/>
                          </a:xfrm>
                          <a:prstGeom prst="rect">
                            <a:avLst/>
                          </a:prstGeom>
                          <a:noFill/>
                          <a:ln>
                            <a:noFill/>
                            <a:prstDash/>
                          </a:ln>
                        </pic:spPr>
                      </pic:pic>
                    </wpg:wgp>
                  </a:graphicData>
                </a:graphic>
                <wp14:sizeRelH relativeFrom="page">
                  <wp14:pctWidth>0</wp14:pctWidth>
                </wp14:sizeRelH>
                <wp14:sizeRelV relativeFrom="page">
                  <wp14:pctHeight>0</wp14:pctHeight>
                </wp14:sizeRelV>
              </wp:anchor>
            </w:drawing>
          </mc:Choice>
          <mc:Fallback>
            <w:pict>
              <v:group w14:anchorId="4CA00E21" id="Groupe 44" o:spid="_x0000_s1026" style="position:absolute;margin-left:4.45pt;margin-top:154.8pt;width:467.95pt;height:431.35pt;z-index:251672064" coordsize="59429,54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Ciiit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J8&#10;Tfft/wDgf9K1qyfE337f/gf9KqHxITM2iiitiDe0X/kGx/8AAv8A0I1aqrov/INj/wCBf+hGrVYS&#10;+I0Ciiik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J8Tfft/+B/0rWrJ8Tfft/wDgf9KqHxITM2iiitiDe0X/AJBs&#10;f/Av/QjVqqui/wDINj/4F/6EatVhL4jQKKKK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3xZ/wAglP8Ar+tf/SiO&#10;tKs3xZ/yCU/6/rX/ANKI6ANKiiigAooooAKKKKACiiigAooooAKKKKACiiigAooooAKyfE337f8A&#10;4H/StasnxN9+3/4H/Sqh8SEzNooorYg3tF/5Bsf/AAL/ANCNWqq6L/yDY/8AgX/oRq1WEviNArM8&#10;S9LD/sJRf1rTrM8S9LD/ALCUX9aQGn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viz/kEp/1/Wv8A&#10;6UR1pVm+LP8AkEp/1/Wv/pRHQBpUUUUAFFFFABRRRQAUUUUAFFFFABRRRQAUUUUAFFFFABWT4m+/&#10;b/8AA/6VrVk+Jvv2/wDwP+lVD4kJmbRRRWxBvaL/AMg2P/gX/oRq1VXRf+QbH/wL/wBCNWqwl8Ro&#10;FZniXpYf9hKL+tadZniXpYf9hKL+tID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3xZ/yCU/6/rX&#10;/wBKI60qzfFn/IJT/r+tf/SiOgDSooooAKKKKACiiigAooooAKKKKACiiigAooooAKKKKACsnxN9&#10;+3/4H/StasnxN9+3/wCB/wBKqHxITM2iiitiDe0X/kGx/wDAv/QjVqqui/8AINj/AOBf+hGrVYS+&#10;I0CszxL0sP8AsJRf1rTrM8S9LD/sJRf1pAad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m+LP+QSn/&#10;AF/Wv/pRHWlWb4s/5BKf9f1r/wClEdAGlRRRQAUUUUAFFFFABRRRQAUUUUAFFFFABRRRQAUUUUAF&#10;ZPib79v/AMD/AKVrVk+Jvv2//A/6VUPiQmZtFFFbEG9ov/INj/4F/wChGrVVdF/5Bsf/AAL/ANCN&#10;Wqwl8RoFZniXpYf9hKL+tadZniXpYf8AYSi/rSA0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N8Wf&#10;8glP+v61/wDSiOtKs3xZ/wAglP8Ar+tf/SiOgDSooooAKKKKACiiigAooooAKKKKACiiigAooooA&#10;KKKKACsnxN9+3/4H/StasnxN9+3/AOB/0qofEhMzaKKK2IN7Rf8AkGx/8C/9CNWqq6L/AMg2P/gX&#10;/oRq1WEviNArM8S9LD/sJRf1rTrM8S9LD/sJRf1pAad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n8OdZv+A/1rVrK8OdZv8AgP8A&#10;WtWql8QkFFFFS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&#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&#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k+J/vW/wBW/pWtWT4n+9b/AFb+lVD4gKCfdooT7tFbAaHhzrN/&#10;wH+tatZXhzrN/wAB/rWrWMviEgoxnqKKKkYYHpRgelFFABgelGB6UUUAGB6UYHpRRQAYHpRgelFF&#10;ABgelGB6UUUAGB6UYHpRRQAUY9qKKADpw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k+J/vW/1b+la1ZPif71v9W/pVQ+ICgn3aKE+7RWwGh4c6zf8B/rWrWX4e+9N/wAB/rWpWMviAKKK&#10;Kk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">
                <v:shape id="Image 43" o:spid="_x0000_s1027" type="#_x0000_t75" style="position:absolute;width:59336;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">
                  <v:imagedata r:id="rId91" o:title="coupon1"/>
                  <v:path arrowok="t"/>
                </v:shape>
                <v:shape id="Image 42" o:spid="_x0000_s1028" type="#_x0000_t75" style="position:absolute;left:80;top:35962;width:59349;height:18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">
                  <v:imagedata r:id="rId92" o:title="coupon2"/>
                  <v:path arrowok="t"/>
                </v:shape>
                <w10:wrap type="tight"/>
              </v:group>
            </w:pict>
          </mc:Fallback>
        </mc:AlternateContent>
      </w:r>
    </w:p>
    <w:p w:rsidR="008B6C6F" w:rsidRDefault="005D6A93">
      <w:pPr>
        <w:pStyle w:val="Titre3"/>
        <w:numPr>
          <w:ilvl w:val="0"/>
          <w:numId w:val="10"/>
        </w:numPr>
        <w:spacing w:line="360" w:lineRule="auto"/>
        <w:rPr>
          <w:rFonts w:ascii="Times New Roman" w:hAnsi="Times New Roman"/>
          <w:b/>
          <w:color w:val="auto"/>
          <w:sz w:val="28"/>
        </w:rPr>
      </w:pPr>
      <w:bookmarkStart w:id="46" w:name="_Toc146658001"/>
      <w:r>
        <w:rPr>
          <w:rFonts w:ascii="Times New Roman" w:hAnsi="Times New Roman"/>
          <w:b/>
          <w:color w:val="auto"/>
          <w:sz w:val="28"/>
        </w:rPr>
        <w:t>Espace utilisateur :</w:t>
      </w:r>
      <w:bookmarkEnd w:id="46"/>
    </w:p>
    <w:p w:rsidR="008B6C6F" w:rsidRDefault="005D6A93">
      <w:pPr>
        <w:spacing w:line="360" w:lineRule="auto"/>
        <w:ind w:firstLine="708"/>
        <w:jc w:val="both"/>
      </w:pPr>
      <w:r>
        <w:rPr>
          <w:rFonts w:ascii="Times New Roman" w:hAnsi="Times New Roman" w:cs="Times New Roman"/>
          <w:sz w:val="28"/>
          <w:szCs w:val="28"/>
        </w:rPr>
        <w:t>L'Espace Utilisateur offre à l'administrateur une vue complète sur les utilisateurs enregistrés dans la plateforme. Cela inclut la possibilité d'accéder à la liste des utilisateurs, de visualiser leurs informations de profil, et surtout, de modifier les rôles attribués à chaque utilisateur. Cette fonctionnalité donne à l'administrateur un contrôle précieux sur les autorisations et les niveaux d'accès des utilisateurs, ce qui est essentiel pour maintenir la sécurité et la gestion efficace de la plateforme. En ajustant les rôles des utilisateurs, l'administrateur peut garantir que chaque personne ait l'accès approprié aux fonctionnalités et aux données de la plateforme, contribuant ainsi à une expérience utilisateur sécurisée et optimale.</w:t>
      </w:r>
    </w:p>
    <w:p w:rsidR="008B6C6F" w:rsidRDefault="007B7250">
      <w:pPr>
        <w:pStyle w:val="Sansinterligne"/>
        <w:spacing w:before="240" w:line="360" w:lineRule="auto"/>
      </w:pPr>
      <w:r>
        <w:rPr>
          <w:noProof/>
          <w:lang w:eastAsia="fr-FR"/>
        </w:rPr>
        <mc:AlternateContent>
          <mc:Choice Requires="wpg">
            <w:drawing>
              <wp:anchor distT="0" distB="0" distL="114300" distR="114300" simplePos="0" relativeHeight="251671040" behindDoc="0" locked="0" layoutInCell="1" allowOverlap="1">
                <wp:simplePos x="0" y="0"/>
                <wp:positionH relativeFrom="column">
                  <wp:posOffset>172720</wp:posOffset>
                </wp:positionH>
                <wp:positionV relativeFrom="paragraph">
                  <wp:posOffset>179070</wp:posOffset>
                </wp:positionV>
                <wp:extent cx="5932805" cy="3988435"/>
                <wp:effectExtent l="0" t="0" r="0" b="0"/>
                <wp:wrapNone/>
                <wp:docPr id="3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2805" cy="3988435"/>
                          <a:chOff x="0" y="0"/>
                          <a:chExt cx="5932800" cy="3988439"/>
                        </a:xfrm>
                      </wpg:grpSpPr>
                      <pic:pic xmlns:pic="http://schemas.openxmlformats.org/drawingml/2006/picture">
                        <pic:nvPicPr>
                          <pic:cNvPr id="36" name="Picture 8" descr="C:\Users\AdMin\AppData\Local\Microsoft\Windows\INetCache\Content.Word\user2.jpg">
                            <a:extLst>
                              <a:ext uri="{FF2B5EF4-FFF2-40B4-BE49-F238E27FC236}">
                                <a16:creationId xmlns:a16="http://schemas.microsoft.com/office/drawing/2014/main" id="{00000000-0000-0000-0000-000000000000}"/>
                              </a:ext>
                            </a:extLst>
                          </pic:cNvPr>
                          <pic:cNvPicPr>
                            <a:picLocks noChangeAspect="1"/>
                          </pic:cNvPicPr>
                        </pic:nvPicPr>
                        <pic:blipFill>
                          <a:blip r:embed="rId93"/>
                          <a:srcRect/>
                          <a:stretch>
                            <a:fillRect/>
                          </a:stretch>
                        </pic:blipFill>
                        <pic:spPr>
                          <a:xfrm>
                            <a:off x="25402" y="2062485"/>
                            <a:ext cx="5866762" cy="1925954"/>
                          </a:xfrm>
                          <a:prstGeom prst="rect">
                            <a:avLst/>
                          </a:prstGeom>
                          <a:noFill/>
                          <a:ln>
                            <a:noFill/>
                            <a:prstDash/>
                          </a:ln>
                        </pic:spPr>
                      </pic:pic>
                      <pic:pic xmlns:pic="http://schemas.openxmlformats.org/drawingml/2006/picture">
                        <pic:nvPicPr>
                          <pic:cNvPr id="37" name="Picture 9" descr="C:\Users\AdMin\AppData\Local\Microsoft\Windows\INetCache\Content.Word\user1.jpg">
                            <a:extLst>
                              <a:ext uri="{FF2B5EF4-FFF2-40B4-BE49-F238E27FC236}">
                                <a16:creationId xmlns:a16="http://schemas.microsoft.com/office/drawing/2014/main" id="{00000000-0000-0000-0000-000000000000}"/>
                              </a:ext>
                            </a:extLst>
                          </pic:cNvPr>
                          <pic:cNvPicPr>
                            <a:picLocks noChangeAspect="1"/>
                          </pic:cNvPicPr>
                        </pic:nvPicPr>
                        <pic:blipFill>
                          <a:blip r:embed="rId94"/>
                          <a:srcRect/>
                          <a:stretch>
                            <a:fillRect/>
                          </a:stretch>
                        </pic:blipFill>
                        <pic:spPr>
                          <a:xfrm>
                            <a:off x="0" y="0"/>
                            <a:ext cx="5932800" cy="1924683"/>
                          </a:xfrm>
                          <a:prstGeom prst="rect">
                            <a:avLst/>
                          </a:prstGeom>
                          <a:noFill/>
                          <a:ln>
                            <a:noFill/>
                            <a:prstDash/>
                          </a:ln>
                        </pic:spPr>
                      </pic:pic>
                    </wpg:wgp>
                  </a:graphicData>
                </a:graphic>
                <wp14:sizeRelH relativeFrom="page">
                  <wp14:pctWidth>0</wp14:pctWidth>
                </wp14:sizeRelH>
                <wp14:sizeRelV relativeFrom="page">
                  <wp14:pctHeight>0</wp14:pctHeight>
                </wp14:sizeRelV>
              </wp:anchor>
            </w:drawing>
          </mc:Choice>
          <mc:Fallback>
            <w:pict>
              <v:group w14:anchorId="4948E7A7" id="Group 10" o:spid="_x0000_s1026" style="position:absolute;margin-left:13.6pt;margin-top:14.1pt;width:467.15pt;height:314.05pt;z-index:251671040" coordsize="59328,39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Aoooq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JGJUKmn0UAZHKsQaWlm/wBdJ/vH+dNU1oIWnLTaWkMdRRRQAjU2lPWkoAGptK1NaqEa0P8A&#10;qY/90fyp9Rwf6mP/AHR/KpKy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kTf6&#10;+T/eP86Sif8A10n+8f50laiH0Ui0tSA5elFC0UANooooAaaa1OprdaoRrQf6mP8A3R/KpKjg/wBT&#10;H/uj+VSVk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jz/AOuk/wB4/wA6RelL&#10;N/rpP94/zpq1qSPWlpq9adSYxaKSikMKKKKAG0yn0yqJNeD/AFMf+6P5VJUcH+pj/wB0fyqSsi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jTf8fEn+8f50i9aWb/j4k/3j/OkXrWpI&#10;6nU2nUmMKKKKQwooooAbTKfTKoRrwf6mP/dH8qkqOD/Ux/7o/lUlZ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xpv+PiT/eP86RetLN/x8Sf7x/nSL1rUkdTqbTqTGFFFFIYUUUUA&#10;NplPplUI14P9TH/uj+VSVHB/qY/90fyqSs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03/HxJ/vH+dIvWlm/4+JP94/zpF61qSOp1Np1JjCiiikMKKKKAG0yn0yqEa8H+pj/AN0f&#10;yqSo4P8AUx/7o/lUlZ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xpv+PiT/eP&#10;86RetLN/x8Sf7x/nSL1rUkdTqbTqTGFFFFIYUUUUANplPplUI14P9TH/ALo/lUlRwf6mP/dH8qkr&#10;I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Y03/AB8Sf7x/nSL1pZv+PiT/AHj/ADpF61qSOp1Np1JjCiiikMKK&#10;KKAG0yn0yqEa8H+pj/3R/KpKjg/1Mf8Auj+VSVk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Gm/4+JP8AeP8AOkXrSzf8fEn+8f50i9a1JHU6m06kxhRRRSGFFFFADaZT6ZVCNeD/&#10;AFMf+6P5VJUcH+pj/wB0fyqSsh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Y03&#10;/HxJ/vH+dIvWlm/4+JP94/zpF61qSOp1Np1JjCiiikMKKKKAG0yn0yqEa8H+pj/3R/KpKjg/1Mf+&#10;6P5VJWQwooooAKKKKACiisHx5r1x4X8D+INZtEjkutP0+e6iSYEoWSNmAYAg4yOcEUAb1FfOP7Gv&#10;7WDftIeGb6DXbS10jxjpxElxZWiPHFNbuf3c0SuzNt/hPJ5GehFdP8fvjRrfwr8XfCzS9JtdPuLf&#10;xVry6XetexuzxxHb80RV1AbnqwYe1AHs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xpv+PiT/AHj/ADpF&#10;60s3/HxJ/vH+dIvWtSR1OptOpMYUUUUhhRRRQA2mU+mVQjXg/wBTH/uj+VSVHB/qY/8AdH8qkrIY&#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YPhT/mMf9hKb+lb1YPhT/mMf9hKb+lP&#10;oLqb1FFFIYUUUUAFFFFABRRRQAUUUUAFFFFABRRRQAUUUUAFFFFABRRRQAUUUUAFFFFABRRRQAUU&#10;UUAFFFFABRRRQAUUUUAFFFFABRRRQBjTf8fEn+8f50i9aWb/AI+JP94/zpF61qSOp1Np1JjCiiik&#10;MKKKKAG0yn0yqEa8H+pj/wB0fyqSo4P9TH/uj+VSVkMKKKKACiiigArB8V/8wf8A7CUP9a3qwfFf&#10;/MH/AOwlD/WmtxM3qKKK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NN/x8Sf7x/nSL1pZv+Pi&#10;T/eP86RetakjqdTadSYwooopDCiiigBtMp9MqhGvB/qY/wDdH8qkqOD/AFMf+6P5VJW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ab/j4k/wB4/wA6RetLN/x8Sf7x/nSL1rUkdTqbTqTGFFFFIYUUUUANplPplUI1&#10;4P8AUx/7o/lUlRwf6mP/AHR/KpKy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ab/AI+JP94/&#10;zpF60s3/AB8Sf7x/nSL1rUkdTqbTqTGFFFFIYUUUUANplPplUI14P9TH/uj+VSVHB/qY/wDdH8qk&#10;r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NN/x8Sf7x/nSL1p&#10;Zv8Aj4k/3j/OkXrWpI6nU2nUmMKKKKQwooooAbTKfTKoRrwf6mP/AHR/KpKjg/1Mf+6P5VJWQwoo&#10;ooAKKKKACiiigAqnrGk2mvaTeaZfwi4sbyF7eeEkgPGylWXIORkE9KuUUAcX8Lvg34L+C2jTaV4L&#10;0C30Kznk82YRs8kkrdi8jsztjtknHatnxp4N0f4heFtS8OeILP8AtDRtRi8m6tvNePzEyDjchDDk&#10;DoRW3RQBT0fSbTQNJstMsIvIsbOFLeCLcW2RooVRkkk4AHJO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N/x8Sf7x/nSL1pZv+PiT/eP86RetakjqdTadSYwo&#10;oopDCiiigBtMp9MqhGvB/qY/90fyqSo4P9TH/uj+VSVk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Gm/4+JP94/zpF60s3/HxJ/vH+dIvWtSR1OptOpMYUUUUhhRRRQA2mU+mVQjX&#10;g/1Mf+6P5VJUcH+pj/3R/KpKy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jTf&#10;8fEn+8f50i9aWb/j4k/3j/OkXrWpI6nU2nUmMKKKKQwooooAbTKfTKoRrwf6mP8A3R/KpKjg/wBT&#10;H/uj+VSVk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Gm/4+JP94/zpF60s3/H&#10;xJ/vH+dIvWtSR1OptOpMYUUUUhhRRRQA2mU+mVQjXg/1Mf8Auj+VSVHB/qY/90fyqSs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83+&#10;ul/3j/OmrTpv9dJ/vH+dItakir1p1IvWlpMYUUUUhinrSUrUlAhp60jU5qbVAatv/qI/90VJVOxn&#10;BXyz1HSrlZsYUUUU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GtRQ1FAD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rUUNRQA6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a1FDUUA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&#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T9A07Sr/UL20tI4LvUHWS6mQfNMyrtBP0ArQoooAKKKKAG+Wm/fsXf&#10;/exzTqKKAGtGrMGKqWHQkcinUUUAN8td+/au/wDvY5pSobGRnvS0UAFNEaKxYKoY9TjmnUUAFFFF&#10;ABRRRQA1qKGooAd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NaihqKAH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CA3BGRVW4tBgtGMH+7VuimBkg0U64XZM4HrmmiqEFPFMpV&#10;oGDUUNRQA6mtTqZQAUjUtNNNCJrP/j4T8f5VpVmWn/Hyn4/yrTqZbgFFFFS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MvP8Aj5f8P5VFUl5/x9P+H8qjrXoI&#10;dRQtFSApopM0UAONNpzU2gYU2nN0ptNCJLP/AI+k/H+ValZdl/x8p+P8q1KmW4BRRRU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y73/j5f8AD+VRL0qS8/4+&#10;n/D+QqJa1JHrS00dadSYxGooaikMe3am0rdqSgBGpp6U5qa3SmiSWy/4+U/H+ValZdl/x8p+P8q1&#10;KmW40FFFFS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yb3/j7f8P5VFUt7/x9v+H8qirXoT1H06m06kxiNRQ1&#10;FIY5u1JSt2pKAEamtTmprVSJJbL/AI+U/H+ValZdl/x8p+P8q1KiW40FFFFS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Jvf+Pt/w/lUVS3v/AB9v+H8qirXo&#10;T1H06m06kxiNRQ1FIY5u1JSt2pKAEamtTmprVSJJbL/j5T8f5VqVl2X/AB8p+P8AKtSoluNBRRRU&#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yb3/AI+3/D+V&#10;RVLe/wDH2/4fyqKtehPUfTqbTqTGI1FDUUhjm7UlK3akoARqa1OamtVIklsv+PlPx/lWpWXZf8fK&#10;fj/KtSoluNBRRRU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yb3/j7f8AD+VRVLe/8fb/AIfyqKtehPUfTqbTqTGI1FDUUhjm7UlK3akoARqa1OamtVIklsv+&#10;PlPx/lWpWXZf8fKfj/KtSoluNBRRRU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yb3/j7f8P5VFUt7/x9v+H8qirXoT1H06m06kxiNRQ1FIY5u1JSt2pKAEam&#10;tTmprVSJJbL/AI+U/H+ValZdl/x8p+P8q1KiW40FFFFS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Jvf+Pt/w/lUVS3v/AB9v+H8qirXoT1H06m06kxiNRQ1F&#10;IY5u1JSt2pKAEamtTmprVSJJbL/j5T8f5VqVl2X/AB8p+P8AKtSoluNBRRRU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yb3/AI+3/D+VRVLe/wDH2/4fyqKt&#10;ehPUfTqbTqTGI1FDUUhjm7UlK3akoARqa1OamtVIkktQTcKAdp55x7VoeXJ/z1/8dFULL/j5T8f5&#10;VqVEhoi8uT/nr/46KPLk/wCev/joqWipG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b3/j7f8P5VFUt7/wAfb/h/Koq16E9R9OptOpMYjUUNRSGObtSUrdqSgBGp&#10;rU5qa1UiSWy/4+U/H+ValZdl/wAfKfj/ACrUqJbjQUUUVI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m9/wCPt/w/lUVS3v8Ax9v+H8qirXoT1H06m06kxiNR&#10;Q1FIY5u1JSt2pKAEamtTmprVSJJbL/j5T8f5VqVl2X/Hyn4/yrUqJbjQUUUVI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m9/4+3/AA/lUVS3v/H2/wCH8qir&#10;XoT1H06m06kxiNRQ1FIY5u1JSt2pKAEamtTmprVSJJbL/j5T8f5VqVl2X/Hyn4/yrUqJbjQUUUVI&#10;wooooAKKKKAMXUP+PyT8P5Cq1WdQ/wCPyT8P5Cq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Z0/8A4/I/&#10;x/ka2qxdP/4/I/x/ka2qACiiigAooooAKKKKAMm9/wCPt/w/lUVS3v8Ax9v+H8qirXoT1H06m06k&#10;xiNRQ1FIY5u1JSt2pKAEamtTmprVSJJbL/j5T8f5VqVl2X/Hyn4/yrUqJbjQUUUVIwooooAKKKKA&#10;MXUP+PyT8P5Cq1WdQ/4/JPw/kKr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WdP8A+PyP8f5GtqsXT/8Aj8j/AB/ka2qACiiigAooooAKKKKA&#10;Mm9/4+3/AA/lUVS3v/H2/wCH8qirXoT1H06m06kxiNRQ1FIY5u1JSt2pKAEamtTmprVSJJbL/j5T&#10;8f5VqVl2X/Hyn4/yrUqJbjQUUUVIwooooAKKKKAMXUP+PyT8P5Cq1WdQ/wCPyT8P5Cq1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0/8A4/I/x/ka2qxdP/4/I/x/ka2qACiiigAooooAKKKKAMm9/wCPt/w/&#10;lUVS3v8Ax9v+H8qirXoT1H06m06kxiNRQ1FIY5u1JSt2pKAEamtTmprVSJJbL/j5T8f5VqVl2X/H&#10;yn4/yrUqJbjQUUUVIwooooAKKKKAMXUP+PyT8P5Cq1WdQ/4/JPw/kKr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0/8A4/I/x/ka2qxd&#10;P/4/I/x/ka2qACiiigAooooAKKKKAMm9/wCPt/w/lUVS3v8Ax9v+H8qirXoT1H06m06kxiNRQ1FI&#10;Y5u1JSt2pKAEamtTmprVSJJbL/j5T8f5VqVl2X/Hyn4/yrUqJbjQUUUVIwooooAKKKKAMXUP+PyT&#10;8P5Cq1WdQ/4/JPw/kKr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m&#10;9/4+3/D+VRCprz/j7f8AD+QqJeta9CR1OptOpMYjUUNRSGObtSU5qbQAjU1ulOam00SS2X/Hyn4/&#10;yrUrLsv+PlPx/lWpUy3GgoooqR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V5/wAfT/h/IVEvWpbz/j6k/D+VRLWpI6nU2nUmMRqKGopDHtTacabQAHpTadTa&#10;aESWf/H0n4/yrUrKt22XCE9M1q1MgC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">
                <v:shape id="Picture 8" o:spid="_x0000_s1027" type="#_x0000_t75" style="position:absolute;left:254;top:20624;width:58667;height:19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">
                  <v:imagedata r:id="rId95" o:title="user2"/>
                  <v:path arrowok="t"/>
                </v:shape>
                <v:shape id="Picture 9" o:spid="_x0000_s1028" type="#_x0000_t75" style="position:absolute;width:59328;height:1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">
                  <v:imagedata r:id="rId96" o:title="user1"/>
                  <v:path arrowok="t"/>
                </v:shape>
              </v:group>
            </w:pict>
          </mc:Fallback>
        </mc:AlternateContent>
      </w: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8B6C6F">
      <w:pPr>
        <w:pStyle w:val="Sansinterligne"/>
        <w:spacing w:before="240" w:line="360" w:lineRule="auto"/>
        <w:rPr>
          <w:rFonts w:ascii="Times New Roman" w:hAnsi="Times New Roman" w:cs="Times New Roman"/>
          <w:b/>
          <w:bCs/>
          <w:sz w:val="28"/>
          <w:szCs w:val="28"/>
        </w:rPr>
      </w:pPr>
    </w:p>
    <w:p w:rsidR="008B6C6F" w:rsidRDefault="005D6A93">
      <w:pPr>
        <w:pStyle w:val="Titre3"/>
        <w:numPr>
          <w:ilvl w:val="0"/>
          <w:numId w:val="10"/>
        </w:numPr>
        <w:spacing w:line="360" w:lineRule="auto"/>
        <w:rPr>
          <w:rFonts w:ascii="Times New Roman" w:hAnsi="Times New Roman"/>
          <w:b/>
          <w:color w:val="auto"/>
          <w:sz w:val="28"/>
        </w:rPr>
      </w:pPr>
      <w:bookmarkStart w:id="47" w:name="_Toc146658002"/>
      <w:r>
        <w:rPr>
          <w:rFonts w:ascii="Times New Roman" w:hAnsi="Times New Roman"/>
          <w:b/>
          <w:color w:val="auto"/>
          <w:sz w:val="28"/>
        </w:rPr>
        <w:t>Espace paramètre :</w:t>
      </w:r>
      <w:bookmarkEnd w:id="47"/>
    </w:p>
    <w:p w:rsidR="008B6C6F" w:rsidRDefault="007B7250">
      <w:pPr>
        <w:spacing w:line="360" w:lineRule="auto"/>
        <w:ind w:firstLine="708"/>
        <w:jc w:val="both"/>
      </w:pPr>
      <w:r>
        <w:rPr>
          <w:noProof/>
          <w:lang w:eastAsia="fr-FR"/>
        </w:rPr>
        <mc:AlternateContent>
          <mc:Choice Requires="wpg">
            <w:drawing>
              <wp:anchor distT="0" distB="0" distL="114300" distR="114300" simplePos="0" relativeHeight="251670016" behindDoc="0" locked="0" layoutInCell="1" allowOverlap="1">
                <wp:simplePos x="0" y="0"/>
                <wp:positionH relativeFrom="column">
                  <wp:posOffset>381000</wp:posOffset>
                </wp:positionH>
                <wp:positionV relativeFrom="paragraph">
                  <wp:posOffset>924560</wp:posOffset>
                </wp:positionV>
                <wp:extent cx="5319395" cy="7738745"/>
                <wp:effectExtent l="0" t="0" r="0" b="0"/>
                <wp:wrapNone/>
                <wp:docPr id="3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9395" cy="7738745"/>
                          <a:chOff x="0" y="0"/>
                          <a:chExt cx="5319394" cy="7738740"/>
                        </a:xfrm>
                      </wpg:grpSpPr>
                      <pic:pic xmlns:pic="http://schemas.openxmlformats.org/drawingml/2006/picture">
                        <pic:nvPicPr>
                          <pic:cNvPr id="39" name="Picture 3" descr="C:\Users\AdMin\AppData\Local\Microsoft\Windows\INetCache\Content.Word\setting1.jpg">
                            <a:extLst>
                              <a:ext uri="{FF2B5EF4-FFF2-40B4-BE49-F238E27FC236}">
                                <a16:creationId xmlns:a16="http://schemas.microsoft.com/office/drawing/2014/main" id="{00000000-0000-0000-0000-000000000000}"/>
                              </a:ext>
                            </a:extLst>
                          </pic:cNvPr>
                          <pic:cNvPicPr>
                            <a:picLocks noChangeAspect="1"/>
                          </pic:cNvPicPr>
                        </pic:nvPicPr>
                        <pic:blipFill>
                          <a:blip r:embed="rId97"/>
                          <a:srcRect/>
                          <a:stretch>
                            <a:fillRect/>
                          </a:stretch>
                        </pic:blipFill>
                        <pic:spPr>
                          <a:xfrm>
                            <a:off x="1902" y="0"/>
                            <a:ext cx="5317492" cy="2270756"/>
                          </a:xfrm>
                          <a:prstGeom prst="rect">
                            <a:avLst/>
                          </a:prstGeom>
                          <a:noFill/>
                          <a:ln>
                            <a:noFill/>
                            <a:prstDash/>
                          </a:ln>
                        </pic:spPr>
                      </pic:pic>
                      <pic:pic xmlns:pic="http://schemas.openxmlformats.org/drawingml/2006/picture">
                        <pic:nvPicPr>
                          <pic:cNvPr id="40" name="Picture 4" descr="C:\Users\AdMin\AppData\Local\Microsoft\Windows\INetCache\Content.Word\seting2.jpg">
                            <a:extLst>
                              <a:ext uri="{FF2B5EF4-FFF2-40B4-BE49-F238E27FC236}">
                                <a16:creationId xmlns:a16="http://schemas.microsoft.com/office/drawing/2014/main" id="{00000000-0000-0000-0000-000000000000}"/>
                              </a:ext>
                            </a:extLst>
                          </pic:cNvPr>
                          <pic:cNvPicPr>
                            <a:picLocks noChangeAspect="1"/>
                          </pic:cNvPicPr>
                        </pic:nvPicPr>
                        <pic:blipFill>
                          <a:blip r:embed="rId98"/>
                          <a:srcRect/>
                          <a:stretch>
                            <a:fillRect/>
                          </a:stretch>
                        </pic:blipFill>
                        <pic:spPr>
                          <a:xfrm>
                            <a:off x="1902" y="2401572"/>
                            <a:ext cx="5315580" cy="2520314"/>
                          </a:xfrm>
                          <a:prstGeom prst="rect">
                            <a:avLst/>
                          </a:prstGeom>
                          <a:noFill/>
                          <a:ln>
                            <a:noFill/>
                            <a:prstDash/>
                          </a:ln>
                        </pic:spPr>
                      </pic:pic>
                      <pic:pic xmlns:pic="http://schemas.openxmlformats.org/drawingml/2006/picture">
                        <pic:nvPicPr>
                          <pic:cNvPr id="41" name="Picture 5" descr="C:\Users\AdMin\AppData\Local\Microsoft\Windows\INetCache\Content.Word\setting3.jpg">
                            <a:extLst>
                              <a:ext uri="{FF2B5EF4-FFF2-40B4-BE49-F238E27FC236}">
                                <a16:creationId xmlns:a16="http://schemas.microsoft.com/office/drawing/2014/main" id="{00000000-0000-0000-0000-000000000000}"/>
                              </a:ext>
                            </a:extLst>
                          </pic:cNvPr>
                          <pic:cNvPicPr>
                            <a:picLocks noChangeAspect="1"/>
                          </pic:cNvPicPr>
                        </pic:nvPicPr>
                        <pic:blipFill>
                          <a:blip r:embed="rId99"/>
                          <a:srcRect/>
                          <a:stretch>
                            <a:fillRect/>
                          </a:stretch>
                        </pic:blipFill>
                        <pic:spPr>
                          <a:xfrm>
                            <a:off x="0" y="4911087"/>
                            <a:ext cx="5317492" cy="2827653"/>
                          </a:xfrm>
                          <a:prstGeom prst="rect">
                            <a:avLst/>
                          </a:prstGeom>
                          <a:noFill/>
                          <a:ln>
                            <a:noFill/>
                            <a:prstDash/>
                          </a:ln>
                        </pic:spPr>
                      </pic:pic>
                    </wpg:wgp>
                  </a:graphicData>
                </a:graphic>
                <wp14:sizeRelH relativeFrom="page">
                  <wp14:pctWidth>0</wp14:pctWidth>
                </wp14:sizeRelH>
                <wp14:sizeRelV relativeFrom="page">
                  <wp14:pctHeight>0</wp14:pctHeight>
                </wp14:sizeRelV>
              </wp:anchor>
            </w:drawing>
          </mc:Choice>
          <mc:Fallback>
            <w:pict>
              <v:group w14:anchorId="66742397" id="Group 7" o:spid="_x0000_s1026" style="position:absolute;margin-left:30pt;margin-top:72.8pt;width:418.85pt;height:609.35pt;z-index:251670016" coordsize="53193,773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pulLCP30f+8P50jdKWD/XR/wC8P51qSa22m7akorIoi20bKkwKNtAEWyjbUu2jbQBF&#10;to21Lto20ARbaNtS7aNtAEW2jbUu2jbQBFto21Lto20ARbaNtS7aNtAEW2jbUu2jbQBFto21Lto2&#10;0ARbaNtS7aNtAEW2jbUu2jbQBFto21Lto20ARbaNtS7aNtAEW2jbUu2jbQBF5dLtqTbRtFADNtKF&#10;9qdS0AN206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7j/USf7p/lUlR3H+ok/wB0/wAqa3Ax1py0&#10;1actaskVulLB/ro/94fzpG6UsH+uj/3h/OkBsUUUVkU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uP9RJ/un+VSVHcf6iT/dP8qa3Ax1py01actaskVulLB/ro/wDeH86RulLB&#10;/ro/94fzpAbFFFFZF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tS/5&#10;B11/1yb+RqzVbUv+Qddf9cm/kaAM7wn/AMg6T/rqf5CtqsXwn/yDpP8Arqf5CtqgAooooAKKKKAC&#10;o7j/AFEn+6f5VJUdx/qJP90/yprcDHWnLTVpy1qyRW6UsH+uj/3h/OkbpSwf66P/AHh/OkBsUUUV&#10;kUFFFFABRRRQAVzmtf8AIxWP/bP/ANDNdHXOa1/yMVj/ANs//QzQB0d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W1L/AJB11/1yb+RqzVbUv+Qddf8AXJv5GgDO&#10;8J/8g6T/AK6n+QrarF8J/wDIOk/66n+QraoAKKKKACiiigAqO4/1En+6f5VJUdx/qJP90/yprcDH&#10;WnLTVpy1qyRW6UsH+uj/AN4fzpG6UsH+uj/3h/OkBsUUUVkUFFFFABRRRQAVzmtf8jFY/wDbP/0M&#10;10dc5rX/ACMVj/2z/wDQzQB0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2p&#10;f8g66/65N/I1ZqtqX/IOuv8Ark38jQBneE/+QdJ/11P8hW1WL4T/AOQdJ/11P8hW1QAUUUUAFFFF&#10;ABUdx/qJP90/yqSo7j/USf7p/lTW4GOtOWmrTlrVkit0pYP9dH/vD+dI3Slg/wBdH/vD+dIDYooo&#10;rIoKKKKACiiigArnNa/5GKx/7Z/+hmujrnNa/wCRisf+2f8A6GaAOj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ral/wAg66/65N/I1ZqtqX/IOuv+uTfyNAGd4T/5B0n/AF1P8hW1WL4T/wCQ&#10;dJ/11P8AIVtUAFFFFABRRRQAVHcf6iT/AHT/ACqSo7j/AFEn+6f5U1uBjrTlpq05a1ZIrdKWD/XR&#10;/wC8P50jdKWD/XR/7w/nSA2KKKKyKCiiigAooooAK5zWv+Risf8Atn/6Ga6Ouc1r/kYrH/tn/wCh&#10;mgDo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VbUv8AkHXX/XJv5GrNVtS/5B11/wBcm/kaAM7wn/yDpP8Arqf5CtqsXwn/AMg6T/rqf5CtqgAo&#10;oooAKKKKACo7j/USf7p/lUlR3H+ok/3T/KmtwMdactNWnLWrJFbpSwf66P8A3h/OkbpSwf66P/eH&#10;86QGxRRRWRQUUUUAFFFFABXOa1/yMVj/ANs//QzXR1zmtf8AIxWP/bP/ANDNAHR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2pf8g66/65N/I1ZqtqX/ACDrr/rk38jQBneE/wDkHSf9dT/I&#10;VtVi+E/+QdJ/11P8hW1QAUUUUAFFFFABUdx/qJP90/yqSo7j/USf7p/lTW4GOtOWmrTlrVkit0pY&#10;P9dH/vD+dI3Slg/10f8AvD+dIDYooorIoKKKKACiiigArnNa/wCRisf+2f8A6Ga6Ouc1r/kYrH/t&#10;n/6GaAOj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bUv+Qddf9cm/kas1W1L/AJB11/1yb+RoAzvCf/IOk/66n+QrarF8J/8AIOk/66n+QraoAKKKKACi&#10;iigAqO4/1En+6f5VJUdx/qJP90/yprcDHWnLTVpy1qyRW6UsH+uj/wB4fzpG6UsH+uj/AN4fzpAb&#10;FFFFZFBRRRQAUUUUAFc5rX/IxWP/AGz/APQzXR1zmtf8jFY/9s//AEM0Ad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2pf8AIOuv+uTfyNWaral/yDrr/rk38jQBneE/+QdJ&#10;/wBdT/IVtVi+E/8AkHSf9dT/ACFbVABRRRQAUUUUAFR3H+ok/wB0/wAqkqO4/wBRJ/un+VNbgY60&#10;5aatOWtWSK3Slg/10f8AvD+dI3Slg/10f+8P50gNiiiisigooooAKKKKACuc1r/kYrH/ALZ/+hmu&#10;jrnNa/5GKx/7Z/8AoZoA6O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tqX/IOuv8Ark38jVmq2pf8g66/65N/I0AZ&#10;3hP/AJB0n/XU/wAhW1WL4T/5B0n/AF1P8hW1QAUUUUAFFFFABUdx/qJP90/yqSo7j/USf7p/lTW4&#10;GOtOWmrTlrVkit0pYP8AXR/7w/nSN0pYP9dH/vD+dIDYooorIoKKKKACiiigArnNa/5GKx/7Z/8A&#10;oZro65zWv+Risf8Atn/6GaAOj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VtS/5B11/1yb+RqzVbUv+Qddf9cm/kaAM7wn/AMg6T/rqf5CtqsXwn/yDpP8A&#10;rqf5CtqgAooooAKKKKACo7j/AFEn+6f5VJUdx/qJP90/yprcDHWnLTVpy1qyRW6UsH+uj/3h/Okb&#10;pSwf66P/AHh/OkBsUUUVkUFFFFABRRRQAVzmtf8AIxWP/bP/ANDNdHXOa1/yMVj/ANs//QzQB0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tqX/IOuv+uTfyNWaral/yDrr/AK5N/I0A&#10;Z3hP/kHSf9dT/IVtVi+E/wDkHSf9dT/IVtUAFFFFABRRRQAVHcf6iT/dP8qkqO4/1En+6f5U1uBj&#10;rTlpq05a1ZIrdKWD/XR/7w/nSN0pYP8AXR/7w/nSA2KKKKyKCiiigAooooAK5zWv+Risf+2f/oZr&#10;o65zWv8AkYrH/tn/AOhmgDo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q2pf8g66/wCuTfyNWaral/yDrr/rk38j&#10;QBneE/8AkHSf9dT/ACFbVYvhP/kHSf8AXU/yFbVABRRRQAUUUUAFR3H+ok/3T/KpKjuP9RJ/un+V&#10;NbgY605aatOWtWSK3Slg/wBdH/vD+dI3Slg/10f+8P50gNiiiisigooooAKKKKACuc1r/kYrH/tn&#10;/wChmujrnNa/5GKx/wC2f/oZoA6O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2pf8AIOuv+uTfyNWaral/yDrr/rk38jQBneE/+QdJ/wBdT/IVtVi+&#10;E/8AkHSf9dT/ACFbVABRRRQAUUUUAFR3H+ok/wB0/wAqkqO4/wBRJ/un+VNbgY605aatOWtWSK3S&#10;lg/10f8AvD+dI3Slg/10f+8P50gNiiiisigooooAKKKKACuc1r/kYrH/ALZ/+hmujrnNa/5GKx/7&#10;Z/8AoZoA6O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ral/yDrr/AK5N/I1Z&#10;qtqX/IOuv+uTfyNAGd4T/wCQdJ/11P8AIVtVi+E/+QdJ/wBdT/IVtUAFFFFABRRRQAVHcf6iT/dP&#10;8qkqO4/1En+6f5U1uBjrTlpq05a1ZIrdKWD/AF0f+8P50jdKWD/XR/7w/nSA2KKKKyKCiiigAooo&#10;oAK5zWv+Risf+2f/AKGa6Ouc1r/kYrH/ALZ/+hmgDo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tqX/ACDrr/rk38jVmq2pf8g66/65N/I0AZ3hP/kHSf8AXU/yFbVYvhP/AJB0n/XU/wAh&#10;W1QAUUUUAFFFFABUdx/qJP8AdP8AKpKjuP8AUSf7p/lTW4GOtOWmrTlrVkit0pYP9dH/ALw/nSN0&#10;pYP9dH/vD+dIDYooorIoKKKKACiiigArnNa/5GKx/wC2f/oZro65zWv+Risf+2f/AKGaAOj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VbUv+Qddf9cm/kas&#10;1W1L/kHXX/XJv5GgDO8J/wDIOk/66n+QrarF8J/8g6T/AK6n+QraoAKKKKACiiigAqO4/wBRJ/un&#10;+VSVHcf6iT/dP8qa3Ax1py01actaskVulLB/ro/94fzpG6UsH+uj/wB4fzpAbFFFFZFBRRRQAUUU&#10;UAFc5rX/ACMVj/2z/wDQzXR1zmtf8jFY/wDbP/0M0Ad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VtS/wCQddf9cm/kas1W1L/kHXX/AFyb+RoAzvCf/IOk&#10;/wCup/kK2qxfCf8AyDpP+up/kK2qACiiigAooooAKjuP9RJ/un+VSVHcf6iT/dP8qa3Ax1py01ac&#10;taskVulLB/ro/wDeH86RulLB/ro/94fzpAbFFFFZFBRRRQAUUUUAFc5rX/IxWP8A2z/9DNdHXOa1&#10;/wAjFY/9s/8A0M0Ad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VtS/5B11/1yb+RqzVbUv+Qddf9cm/kaAM7wn/AMg6T/rqf5CtqsXwn/yDpP8Arqf5Ctqg&#10;AooooAKKKKACo7j/AFEn+6f5VJUdx/qJP90/yprcDHWnLTVpy1qyRW6UsH+uj/3h/OkbpSwf66P/&#10;AHh/OkBsUUUVkUFFFFABRRRQAVzmtf8AIxWP/bP/ANDNdHXOa1/yMVj/ANs//QzQB0d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W1L&#10;/kHXX/XJv5GrNVtS/wCQddf9cm/kaAM7wn/yDpP+up/kK2qxfCf/ACDpP+up/kK2qACiiigAoooo&#10;AKjuP9RJ/un+VSVHcf6iT/dP8qa3Ax1py01actaskVulLB/ro/8AeH86RulLB/ro/wDeH86QGxRR&#10;RWRQUUUUAFFFFABXOa1/yMVj/wBs/wD0M10dc5rX/IxWP/bP/wBDNAHR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q2pf8g66/wCuTfyNWaral/yDrr/r&#10;k38jQBneE/8AkHSf9dT/ACFbVYvhP/kHSf8AXU/yFbVABRRRQAUUUUAFR3H+ok/3T/KpKjuP9RJ/&#10;un+VNbgY605aatOWtWSK3Slg/wBdH/vD+dI3Slg/10f+8P50gNiiiisigooooAKKKKACuc1r/kYr&#10;H/tn/wChmujrnNa/5GKx/wC2f/oZoA6O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VtS/5B11/1yb+RqzV&#10;bUv+Qddf9cm/kaAM7wn/AMg6T/rqf5CtqsXwn/yDpP8Arqf5CtqgAooooAKKKKACo7j/AFEn+6f5&#10;VJUdx/qJP90/yprcDHWnLTVpy1qyRW6UsH+uj/3h/OkbpSwf66P/AHh/OkBsUUUVkUFFFFABRRRQ&#10;AVzmtf8AIxWP/bP/ANDNdHXOa1/yMVj/ANs//QzQB0d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ISFGTwKyLrxJDErfZ1N0ynBWOgDX&#10;qCe+ht1yzjHtzWGbjUb7EhcW1uesbjmqsBjjZvJR5mz1zkUAbdxrKLEWj5HvxWFceKtoYsx3f3V5&#10;qy2i3WqY80+XH/dHFX9O8M2tjzs3t33c0Aec6tZ6/wCKJtsEZjtyfvZxWronwhtrdkmvJTM/Uqwr&#10;0ZI0jGFUKPYU+gDPsdBstNUCCBUx7VfChegxS0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bUv8AkHXX/XJv5GrNVtS/5B11/wBcm/kaAM7wn/yDpP8Arqf5CtqsXwn/AMg6&#10;T/rqf5CtqgAooooAKKKKACo7j/USf7p/lUlR3H+ok/3T/KmtwMdactNWnLWrJFbpSwf66P8A3h/O&#10;kbpSwf66P/eH86QGxRRRWRQUUUUAFFFFABXOa1/yMVj/ANs//QzXR1zmtf8AIxWP/bP/ANDNAHR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T1aKWawlSA4kK8VyfgLRb7T7O7F5GplaUlWzk4ruKQADoMUAU4NPwD5jFt3Y1PDZw2/3EC/hU&#10;1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1L/kH&#10;XX/XJv5GrNVtS/5B11/1yb+RoAzvCf8AyDpP+up/kK2qxfCf/IOk/wCup/kK2qACiiigAooooAKj&#10;uP8AUSf7p/lUlR3H+ok/3T/KmtwMdactNWnLWrJFbpSwf66P/eH86RulLB/ro/8AeH86QGxRRRWR&#10;QUUUUAFFFFABXOa1/wAjFY/9s/8A0M10dc1r0iw69ZyOcIoRifYOaAOl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juP9RJ/un+VSVHc&#10;f6iT/dP8qa3Ax1py01actaskVulLB/ro/wDeH86RulLB/ro/94fzpAbFFFFZF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VtS/5B11/1yb+RqzVbUv8AkHXX/XJv5GgDO8J/8g6T/rqf5Ctq&#10;sXwn/wAg6T/rqf5CtqgAooooAKKKKACo7j/USf7p/lUlR3H+ok/3T/KmtwMdactNWnLWrJFbpSwf&#10;66P/AHh/OkbpSwf66P8A3h/OkBsUUUVkUFFFFABRRRQAVzmtf8jFY/8AbP8A9DNdHXOa1/yMVj/2&#10;z/8AQzQB0d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W1L/kHXX/XJv5GrNVtS/wCQddf9cm/kaAM7&#10;wn/yDpP+up/kK2qxfCf/ACDpP+up/kK2qACiiigAooooAKjuP9RJ/un+VSVHcf6iT/dP8qa3Ax1p&#10;y01actaskVulLB/ro/8AeH86RulLB/ro/wDeH86QGxRRRWRQUUUUAFFFFABXOa1/yMVj/wBs/wD0&#10;M10dc5rX/IxWP/bP/wBDNAHR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q2pf8g66/65N/&#10;I1ZqtqX/ACDrr/rk38jQBneE/wDkHSf9dT/IVtVi+E/+QdJ/11P8hW1QAUUUUAFFFFABUdx/qJP9&#10;0/yqSo7j/USf7p/lTW4GOtOWmrTlrVkit0pYP9dH/vD+dI3Slg/10f8AvD+dIDYooorIoKKKKACi&#10;iigArnNa/wCRisf+2f8A6Ga6Ouc1r/kYrH/tn/6GaAOj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bUv+Qddf9cm/kas1W1L/AJB11/1yb+RoAzvCf/IO&#10;k/66n+QrarF8J/8AIOk/66n+QraoAKKKKACiiigAqO4/1En+6f5VJUdx/qJP90/yprcDHWnLTVpy&#10;1qyRW6UsH+uj/wB4fzpG6UsH+uj/AN4fzpAbFFFFZFBRRRQAUUUUAFc5rX/IxWP/AGz/APQzXR1z&#10;mtf8jFY/9s//AEM0Ad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VbUv+Qddf9cm/kas1W1L/AJB11/1yb+RoAzvCf/IOk/66n+QrarF8J/8AIOk/66n+QraoAKKK&#10;KACiiigAqO4/1En+6f5VJUdx/qJP90/yprcDHWnLTVpy1qyRW6UsH+uj/wB4fzpG6UsH+uj/AN4f&#10;zpAbFFFFZFBRRRQAUUUUAFc5rX/IxWP/AGz/APQzXR1zmtf8jFY/9s//AEM0Ad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bUv+Qddf9cm/kas1W1L/AJB11/1y&#10;b+RoAzvCf/IOk/66n+QrarF8J/8AIOk/66n+QraoAKKKKACiiigAqO4/1En+6f5VJUdx/qJP90/y&#10;prcDHWnLTVpy1qyRW6UsH+uj/wB4fzpG6UsH+uj/AN4fzpAbFFFFZFBRRRQAUUUUAFc5rX/IxWP/&#10;AGz/APQzXR1zmtf8jFY/9s//AEM0Ad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VbUv8AkHXX/XJv5GrN&#10;VtS/5B11/wBcm/kaAM7wn/yDpP8Arqf5CtqsXwn/AMg6T/rqf5CtqgAooooAKKKKACo7j/USf7p/&#10;lUlR3H+ok/3T/KmtwMdactNWnLWrJFbpSwf66P8A3h/OkbpSwf66P/eH86QGxRRRWRQUUUUAFFFF&#10;ABXOa1/yMVj/ANs//QzXR1zmtf8AIxWP/bP/ANDNAHR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bUv+Qddf8A&#10;XJv5GrNVtS/5B11/1yb+RoAzvCf/ACDpP+up/kK2qxfCf/IOk/66n+QraoAKKKKACiiigAqO4/1E&#10;n+6f5VJUdx/qJP8AdP8AKmtwMdactNWnLWrJFbpSwf66P/eH86RulLB/ro/94fzpAbFFFFZFBRRR&#10;QAUUUUAFc5rX/IxWP/bP/wBDNdHXOa1/yMVj/wBs/wD0M0Ad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tqX/IOuv8Ark38jVmq2pf8g66/65N/I0AZ3hP/&#10;AJB0n/XU/wAhW1WL4T/5B0n/AF1P8hW1QAUUUUAFFFFABUdx/qJP90/yqSo7j/USf7p/lTW4GOtO&#10;WmrTlrVkit0pYP8AXR/7w/nSN0pYP9dH/vD+dIDYooorIoKKKKACiiigArnNa/5GKx/7Z/8AoZro&#10;65zWv+Risf8Atn/6GaAOj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tqX/IOuv+uTfyNWaral&#10;/wAg66/65N/I0AZ3hP8A5B0n/XU/yFbVYvhP/kHSf9dT/IVtUAFFFFABRRRQAVHcf6iT/dP8qkqO&#10;4/1En+6f5U1uBjrTlpq05a1ZIrdKWD/XR/7w/nSN0pYP9dH/ALw/nSA2KKKKyKCiiigAooooAK5z&#10;Wv8AkYrH/tn/AOhmujrnNa/5GKx/7Z/+hmgDo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bUv+Qddf9cm/kas1W1L/kHXX/XJv5GgDO8J/wDIOk/66n+QrarF8J/8g6T/AK6n+Qra&#10;oAKKKKACiiigAqO4/wBRJ/un+VSVHcf6iT/dP8qa3Ax1py01actaskVulLB/ro/94fzpG6UsH+uj&#10;/wB4fzpAbFFFFZFBRRRQAUUUUAFc5rX/ACMVj/2z/wDQzXR1zmtf8jFY/wDbP/0M0Ad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tqX/IOuv+uT&#10;fyNWaral/wAg66/65N/I0AZ3hP8A5B0n/XU/yFbVYvhP/kHSf9dT/IVtUAFFFFABRRRQAVHcf6iT&#10;/dP8qkqO4/1En+6f5U1uBjrTlpq05a1ZIrdKWD/XR/7w/nSN0pYP9dH/ALw/nSA2KKKKyKCiiigA&#10;ooooAK5zWv8AkYrH/tn/AOhmujrnNa/5GKx/7Z/+hmgDo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bUv+Qddf9cm/kas1W1L/AJB1&#10;1/1yb+RoAzvCf/IOk/66n+QrarF8J/8AIOk/66n+QraoAKKKKACiiigAqO4/1En+6f5VJUdx/qJP&#10;90/yprcDHWnLTVpy1qyRW6UsH+uj/wB4fzpG6UsH+uj/AN4fzpAbFFFFZFBRRRQAUUUUAFc5rX/I&#10;xWP/AGz/APQzXR1zmtf8jFY/9s//AEM0Ad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W1L&#10;/kHXX/XJv5GrNVtS/wCQddf9cm/kaAM7wn/yDpP+up/kK2qxfCf/ACDpP+up/kK2qACiiigAoooo&#10;AKjuP9RJ/un+VSVHcf6iT/dP8qa3Ax1py01actaskVulLB/ro/8AeH86RulLB/ro/wDeH86QGxRR&#10;RWRQUUUUAFFFFABXOa1/yMVj/wBs/wD0M10dc5rX/IxWP/bP/wBDNAHR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q2pf8g66/wCuTfyNWaral/yDrr/rk38jQBneE/8AkHSf9dT/ACFbVYvhP/kH&#10;Sf8AXU/yFbVABRRRQAUUUUAFR3H+ok/3T/KpKjuP9RJ/un+VNbgY605aatOWtWSK3Slg/wBdH/vD&#10;+dI3Slg/10f+8P50gNiiiisigooooAKKKKACuc1r/kYrH/tn/wChmujrnNa/5GKx/wC2f/oZoA6O&#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W1L/&#10;AJB11/1yb+RqzVbUv+Qddf8AXJv5GgDO8J/8g6T/AK6n+QrarF8J/wDIOk/66n+QraoAKKKKACii&#10;igAqO4/1En+6f5VJUdx/qJP90/yprcDHWnLTVpy1qyRW6UsH+uj/AN4fzpG6UsH+uj/3h/OkBsUU&#10;UVkUFFFFABRRRQAVzmtf8jFY/wDbP/0M10dc5rX/ACMVj/2z/wDQzQB0d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q2pf8g66/65N/I1ZqtqX/ACDrr/rk38jQBneE/wDkHSf9dT/I&#10;VtVi+E/+QdJ/11P8hW1QAUUUUAFFFFABUdx/qJP90/yqSo7j/USf7p/lTW4GOtOWmrTlrVkit0pY&#10;P9dH/vD+dI3Slg/10f8AvD+dIDYooorIoKKKKACiiigArnNa/wCRisf+2f8A6Ga6Ouc1r/kYrH/t&#10;n/6GaAOj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tqX/ACDrr/rk38jV&#10;mq2pf8g66/65N/I0AZ3hP/kHSf8AXU/yFbVYvhP/AJB0n/XU/wAhW1QAUUUUAFFFFABUdx/qJP8A&#10;dP8AKpKjuP8AUSf7p/lTW4GOtOWmrTlrVkit0pYP9dH/ALw/nSN0pYP9dH/vD+dIDYooorIoKKKK&#10;ACiiigArnNa/5GKx/wC2f/oZro65zWv+Risf+2f/AKGaAOj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W1L/kHXX/XJv5GrNVt&#10;S/5B11/1yb+RoAzvCf8AyDpP+up/kK2qxfCf/IOk/wCup/kK2qACiiigAooooAKjuP8AUSf7p/lU&#10;lR3H+ok/3T/KmtwMdactNWnLWrJFbpSwf66P/eH86RulLB/ro/8AeH86QGxRRRWRQUUUUAFFFFAB&#10;XOa1/wAjFY/9s/8A0M10dc5rX/IxWP8A2z/9DNAHR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VtS/5B11/1yb+RqzVb&#10;Uv8AkHXX/XJv5GgDO8J/8g6T/rqf5CtqsXwn/wAg6T/rqf5CtqgAooooAKKKKACo7j/USf7p/lUl&#10;R3H+ok/3T/KmtwMdactNWnLWrJFbpSwf66P/AHh/OkbpSwf66P8A3h/OkBsUUUVkUFFFFABRRRQA&#10;Vzmtf8jFY/8AbP8A9DNdHXOa1/yMVj/2z/8AQzQB0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ral/yDrr&#10;/rk38jVmq2pf8g66/wCuTfyNAGd4T/5B0n/XU/yFbVYvhP8A5B0n/XU/yFbVABRRRQAUUUUAFR3H&#10;+ok/3T/KpKjuP9RJ/un+VNbgY605aatOWtWSK3Slg/10f+8P50jdKWD/AF0f+8P50gNiiiisigoo&#10;ooAKKKKACuc1r/kYrH/tn/6Ga6Ouc1r/AJGKx/7Z/wDoZoA6O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tqX/IOuv+uTfyNWaral/yDrr/AK5N&#10;/I0AZ3hP/kHSf9dT/IVtVi+E/wDkHSf9dT/IVtUAFFFFABRRRQAVHcf6iT/dP8qkqO4/1En+6f5U&#10;1uBjrTlpq05a1ZIrdKWD/XR/7w/nSN0pYP8AXR/7w/nSA2KKKKyKCiiigAooooAK5zWv+Risf+2f&#10;/oZro65zWv8AkYrH/tn/AOhmgDo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q2pf8g66/65N/I1ZqtqX/IOuv8Ark38jQBneE/+QdJ/11P8hW1WL4T/AOQdJ/11&#10;P8hW1QAUUUUAFFFFABUdx/qJP90/yqSo7j/USf7p/lTW4GOtOWmrTlrVkit0pYP9dH/vD+dI3Slg&#10;/wBdH/vD+dIDYooorIoKKKKACiiigArnNa/5GKx/7Z/+hmujrnNa/wCRisf+2f8A6GaAOj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Hcf6iT/&#10;AHT/ACqSo7j/AFEn+6f5U1uBjrTlpq05a1ZIrdKWD/XR/wC8P50jdKWD/XR/7w/nSA2KKKKyK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2pf8AIOuv+uTf&#10;yNWaral/yDrr/rk38jQBneE/+QdJ/wBdT/IVtVi+E/8AkHSf9dT/ACFbVABRRRQAUUUUAFR3H+ok&#10;/wB0/wAqkqO4/wBRJ/un+VNbgY605aatOWtWSK3Slg/10f8AvD+dI3Slg/10f+8P50gNiiiisigo&#10;oooAKKKKACuc1r/kYrH/ALZ/+hmujrnNa/5GKx/7Z/8AoZoA6O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W1L/kHXX/XJv5Gr&#10;NVtS/wCQddf9cm/kaAM7wn/yDpP+up/kK2qxfCf/ACDpP+up/kK2qACiiigAooooAKjuP9RJ/un+&#10;VSVHcf6iT/dP8qa3Ax1py01actaskVulLB/ro/8AeH86RulLB/ro/wDeH86QGxRRRWRQUUUUAFFF&#10;FABXOa1/yMVj/wBs/wD0M10dc5rX/IxWP/bP/wBDNAHR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tS/5B11/1yb+RqzVbUv+Qddf9cm/kaAM7wn/AMg6T/rqf5Ct&#10;qsXwn/yDpP8Arqf5CtqgAooooAKKKKACo7j/AFEn+6f5VJUdx/qJP90/yprcDHWnLTVpy1qyRW6U&#10;sH+uj/3h/OkbpSwf66P/AHh/OkBsUUUVkUFFFFABRRRQAVzmtf8AIxWP/bP/ANDNdHXOa1/yMVj/&#10;ANs//QzQB0d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bUv+Qddf9cm/kas1W1L/AJB11/1yb+RoAzvCf/IO&#10;k/66n+QrarF8J/8AIOk/66n+QraoAKKKKACiiigAqO4/1En+6f5VJUdx/qJP90/yprcDHWnLTVpy&#10;1qyRW6UsH+uj/wB4fzpG6UsH+uj/AN4fzpAbFFFFZFBRRRQAUUUUAFc5rX/IxWP/AGz/APQzXR1z&#10;mtf8jFY/9s//AEM0Ad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q2pf8g66/65N/I1ZqtqX/ACDrr/rk38jQBneE/wDkHSf9dT/IVtVi&#10;+E/+QdJ/11P8hW1QAUUUUAFFFFABUdx/qJP90/yqSo7j/USf7p/lTW4GOtOWmrTlrVkit0pYP9dH&#10;/vD+dI3Slg/10f8AvD+dIDYooorIoKKKKACiiigArnNa/wCRisf+2f8A6Ga6Ouc1r/kYrH/tn/6G&#10;aAOj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2pf8g66/65N/I1ZqtqX/ACDrr/rk38jQBneE/wDkHSf9dT/IVtVi+E/+QdJ/11P8hW1Q&#10;AUUUUAFFFFABUdx/qJP90/yqSo7j/USf7p/lTW4GOtOWmrTlrVkit0pYP9dH/vD+dI3Slg/10f8A&#10;vD+dIDYooorIoKKKKACiiigArnNa/wCRisf+2f8A6Ga6Ouc1r/kYrH/tn/6GaAO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tqX/ACDrr/rk38jVmq2pf8g66/65N/I0AZ3hP/kHSf8AXU/yFbVYvhP/AJB0n/XU&#10;/wAhW1QAUUUUAFFFFABUdx/qJP8AdP8AKpKjuP8AUSf7p/lTW4GOtOWmrTlrVkit0pYP9dH/ALw/&#10;nSN0pYP9dH/vD+dIDYooorIoKKKKACiiigArnNa/5GKx/wC2f/oZro65zWv+Risf+2f/AKGaAOj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VtS/5B11/1yb+RqzVb&#10;Uv8AkHXX/XJv5GgDO8J/8g6T/rqf5CtqsXwn/wAg6T/rqf5CtqgAooooAKKKKACo7j/USf7p/lUl&#10;R3H+ok/3T/KmtwMdactNWnLWrJFbpSwf66P/AHh/OkbpSwf66P8A3h/OkBsUUUVkUFFFFABRRRQA&#10;Vzmtf8jFY/8AbP8A9DNdHXOa1/yMVj/2z/8AQzQB0d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ral/wAg66/65N/I1ZqtqX/IOuv+uTfyNAGd4T/5B0n/AF1P8hW1WL4T&#10;/wCQdJ/11P8AIVtUAFFFFABRRRQAVHcf6iT/AHT/ACqSo7j/AFEn+6f5U1uBjrTlpq05a1ZIrdKW&#10;D/XR/wC8P50jdKWD/XR/7w/nSA2KKKKyKCiiigAooooAK5zWv+Risf8Atn/6Ga6Ouc1r/kYrH/tn&#10;/wChmgDo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W1L/AJB11/1yb+RqzVbUv+Qddf8AXJv5GgDO8J/8g6T/AK6n&#10;+QrarF8J/wDIOk/66n+QraoAKKKKACiiigAqO4/1En+6f5VJUdx/qJP90/yprcDHWnLTVpy1qyRW&#10;6UsH+uj/AN4fzpG6UsH+uj/3h/OkBsUUUVkUFFFFABRRRQAVzmtf8jFY/wDbP/0M10dc5rX/ACMV&#10;j/2z/wDQzQB0d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2pf8g66/65N/I1Zq&#10;tqX/ACDrr/rk38jQBneE/wDkHSf9dT/IVtVi+E/+QdJ/11P8hW1QAUUUUAFFFFABUdx/qJP90/yq&#10;So7j/USf7p/lTW4GOtOWmrTlrVkit0pYP9dH/vD+dI3Slg/10f8AvD+dIDYooorIoKKKKACiiigA&#10;rnNa/wCRisf+2f8A6Ga6Ouc1r/kYrH/tn/6GaAOj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bUv8AkHXX/XJv5GrNVtS/5B11/wBc&#10;m/kaAM7wn/yDpP8Arqf5CtqsXwn/AMg6T/rqf5CtqgAooooAKKKKACo7j/USf7p/lUlR3H+ok/3T&#10;/KmtwMdactNWnLWrJFbpSwf66P8A3h/OkbpSwf66P/eH86QGxRRRWRQUUUUAFFFFABXOa1/yMVj/&#10;ANs//QzXR1zmtf8AIxWP/bP/ANDNAHR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tS/wCQddf9cm/kas1W&#10;1L/kHXX/AFyb+RoAzvCf/IOk/wCup/kK2qxfCf8AyDpP+up/kK2qACiiigAooooAKjuP9RJ/un+V&#10;SVHcf6iT/dP8qa3Ax1py01actaskVulLB/ro/wDeH86RulLB/ro/94fzpAbFFFFZFBRRRQAUUUUA&#10;Fc5rX/IxWP8A2z/9DNdHXOa1/wAjFY/9s/8A0M0Ad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ral/wAg66/65N/I1ZqtqX/IOuv+uTfyNAGd4T/5B0n/AF1P8hW1WL4T/wCQdJ/1&#10;1P8AIVtUAFFFFABRRRQAVHcf6iT/AHT/ACqSo7j/AFEn+6f5U1uBjrTlpq05a1ZIrdKWD/XR/wC8&#10;P50jdKWD/XR/7w/nSA2KKKKyKCiiigAooooAK5zWv+Risf8Atn/6Ga6Ouc1r/kYrH/tn/wChmgDo&#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Uv8AkHXX/XJv5GrNVtS/&#10;5B11/wBcm/kaAM7wn/yDpP8Arqf5CtqsXwn/AMg6T/rqf5CtqgAooooAKKKKACo7j/USf7p/lUlR&#10;3H+ok/3T/KmtwMdactNWnLWrJFbpSwf66P8A3h/OkbpSwf66P/eH86QGxRRRWRQUUUUAFFFFABXO&#10;a1/yMVj/ANs//QzXR1zmtf8AIxWP/bP/ANDNAHR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al/yDrr/rk38jVmq2pf8AIOuv&#10;+uTfyNAGd4T/AOQdJ/11P8hW1WL4T/5B0n/XU/yFbVABRRRQAUUUUAFR3H+ok/3T/KpKjuP9RJ/u&#10;n+VNbgY605aatOWtWSK3Slg/10f+8P50jdKWD/XR/wC8P50gNiiiisigooooAKKKKACuc1r/AJGK&#10;x/7Z/wDoZro65zWv+Risf+2f/oZoA6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VtS/5B11/wBcm/kas1W1L/kHXX/XJv5GgDO8J/8A&#10;IOk/66n+QrarF8J/8g6T/rqf5CtqgAooooAKKKKACo7j/USf7p/lUlR3H+ok/wB0/wAqa3Ax1py0&#10;1actaskVulLB/ro/94fzpG6UsH+uj/3h/OkBsUUUVkUFFFFABRRRQAVzmtf8jFY/9s//AEM10dc5&#10;rX/IxWP/AGz/APQzQB0d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tqX/ACDrr/rk38jVmq2pf8g66/65N/I0AZ3h&#10;P/kHSf8AXU/yFbVYvhP/AJB0n/XU/wAhW1QAUUUUAFFFFABUdx/qJP8AdP8AKpKjuP8AUSf7p/lT&#10;W4GOtOWmrTlrVkit0pYP9dH/ALw/nSN0pYP9dH/vD+dIDYooorIoKKKKACiiigArnNa/5GKx/wC2&#10;f/oZro65zWv+Risf+2f/AKGaAOj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W1L/kHXX/XJv5GrNVtS/5B11/1yb+RoAzvCf8AyDpP+up/kK2qxfCf/IOk&#10;/wCup/kK2qACiiigAooooAKjuP8AUSf7p/lUlR3H+ok/3T/KmtwMdactNWnLWrJFbpSwf66P/eH8&#10;6RulLB/ro/8AeH86QGxRRRWRQUUUUAFFFFABXOa1/wAjFY/9s/8A0M10dc5rX/IxWP8A2z/9DNAH&#10;R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tqX/IOuv+uTfyNWaral/yDrr/&#10;AK5N/I0AZ3hP/kHSf9dT/IVtVi+E/wDkHSf9dT/IVtUAFFFFABRRRQAVHcf6iT/dP8qkqO4/1En+&#10;6f5U1uBjrTlpq05a1ZIrdKWD/XR/7w/nSN0pYP8AXR/7w/nSA2KKKKyKCiiigAooooAK5zWv+Ris&#10;f+2f/oZro65zWv8AkYrH/tn/AOhmgDo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1L/kHXX/XJv5GrNVtS&#10;/wCQddf9cm/kaAM7wn/yDpP+up/kK2qxfCf/ACDpP+up/kK2qACiiigAooooAKjuP9RJ/un+VSVH&#10;cf6iT/dP8qa3Ax1py01actaskVulLB/ro/8AeH86RulLB/ro/wDeH86QGxRRRWRQUUUUAFFFFABX&#10;Oa1/yMVj/wBs/wD0M10dc5rX/IxWP/bP/wBDNAHR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ral/yDrr/rk38jVmq2pf8g66/wCuTfyNAGd4T/5B0n/XU/yFbVYv&#10;hP8A5B0n/XU/yFbVABRRRQAUUUUAFR3H+ok/3T/KpKjuP9RJ/un+VNbgY605aatOWtWSK3Slg/10&#10;f+8P50jdKWD/AF0f+8P50gNiiiisigooooAKKKKACuc1r/kYrH/tn/6Ga6Ouc1r/AJGKx/7Z/wDo&#10;ZoA6O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cf6iT/dP8qkqO4/1En+6f5U1uBjrTlpq05a1ZIrdKWD/AF0f+8P5&#10;0jdKWD/XR/7w/nSA2KKKKyK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O4/wBRJ/un&#10;+VSVHcf6iT/dP8qa3Ax1py01actaskVulLB/ro/94fzpG6UsH+uj/wB4fzpAbFFFFZF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Hcf6iT/dP8qkqO4/1En+6f5U1uBjrTlpq05a1ZIp6U&#10;sH+uj/3h/OkpYP8AXR/7w/nSA2KKKKy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O&#10;4/1En+6f5VJUdx/qJP8AdP8AKmtwMdactNXpT1rVkhSwf66P/eH86KIP9dH/ALw/nSGbFFFFZ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O4/1En+6f5VJUdx/qJP90/yprcDHHSnrTac&#10;Olaki0sP/HxH/vD+dJQrbXVvQ5pDNiikB3AEdKWs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umU+mVqI14P9TH/uj+VSVHB/qY/wDdH8qkr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NN/wAfEn+8f50i0s3/AB8Sf7x/nSLWpI6mU+mUDNeD/Ux/7o/lUlRw&#10;f6mP/dH8qkr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D/zPX/cN/8Aatb1YP8AzPX/AHDf/atb1NiQUUUUhhRRRQAUUUUA&#10;Y03/AB8Sf7x/nSLSzf8AHxJ/vH+dItakjqZT6ZQM14P9TH/uj+VSVHB/qY/90fyqSshhRRRQAUUU&#10;UAFYPiv/AJg//YSh/rW9WD4r/wCYP/2Eof601uJm9RRRS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xpv+PiT/eP86RaWb/j4k/3j/OkWtSR1Mp9MoGa8H+pj/wB0fyqSo4P9TH/uj+VSV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Gm/wCPiT/eP86RaWb/AI+JP94/zpFrUkdTKfTK&#10;BmvB/qY/90fyqSo4P9TH/uj+VSVk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Y03/HxJ/vH&#10;+dItLN/x8Sf7x/nSLWpI6mU+mUDNeD/Ux/7o/lUlRwf6mP8A3R/KpKy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g/8AM9f9w3/2rW9W&#10;D/zPX/cN/wDatb1NiQUUUUhhRRRQAUUUUAY03/HxJ/vH+dItLN/x8Sf7x/nSLWpI6mU+mUDNeD/U&#10;x/7o/lUlRwf6mP8A3R/KpKyGFFFFABRRRQAVg+K/+YP/ANhKH+tb1YPiv/mD/wDYSh/rTW4mb1FF&#10;FI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g/wDM9f8AcN/9q1vVg/8AM9f9w3/2rW9TYkFFFFIYUUUUAFFFFAGNN/x8Sf7x/nSLSzf8&#10;fEn+8f50i1qSOplPplAzXg/1Mf8Auj+VSVHB/qY/90fyqSshhRRRQAUUUUAFYPiv/mD/APYSh/rW&#10;9WD4r/5g/wD2Eof601uJm9RRRS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YP/M9f9w3/wBq1vVg/wDM9f8AcN/9q1vU2JBRRRSGFFFF&#10;ABRRRQBjTf8AHxJ/vH+dItLN/wAfEn+8f50i1qSOplPplAzXg/1Mf+6P5VJUcH+pj/3R/KpKyGFF&#10;FFABRRRQAVg+K/8AmD/9hKH+tb1YPiv/AJg//YSh/rTW4mb1FFFI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g/8z1/3Df8A2rW9WD/z&#10;PX/cN/8Aatb1NiQUUUUhhRRRQAUUUUAY03/HxJ/vH+dItLN/x8Sf7x/nSLWpI6mU+mUDNeD/AFMf&#10;+6P5VJUcH+pj/wB0fyqSshhRRRQAUUUUAFYPiv8A5g//AGEof61vVg+K/wDmD/8AYSh/rTW4mb1F&#10;FFI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g/8AM9f9w3/2rW9WD/zPX/cN/wDatb1NiQUUUUhhRRRQAUUUUAY03/HxJ/vH+dItLN/x&#10;8Sf7x/nSLWpI6mU+mUDNeD/Ux/7o/lUlRwf6mP8A3R/KpKyGFFFFABRRRQAVg+K/+YP/ANhKH+tb&#10;1YPiv/mD/wDYSh/rTW4mb1FFFI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g/wDM9f8AcN/9q1vVg/8AM9f9w3/2rW9TYkFFFFIYUUUU&#10;AFFFFAGNN/x8Sf7x/nSLSzf8fEn+8f50i1qSOplPplAzXg/1Mf8Auj+VSVHB/qY/90fyqSshhRRR&#10;QAUUUUAFYPiv/mD/APYSh/rW9WD4r/5g/wD2Eof601uJm9RRRS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YP/M9f9w3/wBq1vVg/wDM&#10;9f8AcN/9q1vU2JBRRRSGFFFFABRRRQBjTf8AHxJ/vH+dItLN/wAfEn+8f50i1qSOplPplAzXg/1M&#10;f+6P5VJUcH+pj/3R/KpKyGFFFFABRRRQAVg+K/8AmD/9hKH+tb1YPiv/AJg//YSh/rTW4mb1FFFI&#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g/8z1/3Df8A2rW9WD/zPX/cN/8Aatb1NiQUUUUhhRRRQAUUUUAY03/HxJ/vH+dItLN/x8Sf&#10;7x/nSLWpI6mU+mUDNeD/AFMf+6P5VJUcH+pj/wB0fyqSshhRRRQAUUUUAFYPiv8A5g//AGEof61v&#10;Vg+K/wDmD/8AYSh/rTW4mb1FFFI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g/8AM9f9w3/2rW9WD/zPX/cN/wDatb1NiQUUUUhhRRRQ&#10;AUUUUAY03/HxJ/vH+dItLN/x8Sf7x/nSLWpI6mU+mUDNeD/Ux/7o/lUlRwf6mP8A3R/KpKyGFFFF&#10;ABRRRQAVg+K/+YP/ANhKH+tb1YPiv/mD/wDYSh/rTW4mb1FFFI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g/wDM9f8AcN/9q1vVg/8A&#10;M9f9w3/2rW9TYkFFFFIYUUUUAFFFFAGNN/x8Sf7x/nSLSzf8fEn+8f50i1qSOplPplAzXg/1Mf8A&#10;uj+VSVHB/qY/90fyqSshhRRRQAUUUUAFYPiv/mD/APYSh/rW9WD4r/5g/wD2Eof601uJm9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xpv+PiT/eP86RaWb/j4k/3j/OkW&#10;tSR1Mp9MoGa8H+pj/wB0fyqSo4P9TH/uj+VSVk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Gm/wCPiT/eP86RaWb/AI+JP94/zpFrUkdTKfTKBmvB/qY/90fyqSo4P9TH/uj+VSV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Gm/4+JP94/zpFpZv+PiT/eP86Ra1&#10;JHUyn0ygZrwf6mP/AHR/KpKjg/1Mf+6P5VJWQ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ab/AI+J&#10;P94/zpFpZv8Aj4k/3j/OkWtSR1Mp9MoGa8H+pj/3R/KpKjg/1Mf+6P5VJWQ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ab/AI+JP94/zpFpZv8Aj4k/3j/OkWtSR1Mp9MoGa8H+pj/3R/KpKjg/&#10;1Mf+6P5VJW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ab/j4k/3j/OkWlm/4&#10;+JP94/zpFrUkdTKfTKBmvB/qY/8AdH8qkqOD/Ux/7o/lUlZDCiiigAooooAKy/EWpS6bp6m3ANzP&#10;IsEO7pubof51qVg+K/8AmD/9hKH+tNbiew2PwVYSKGvvNv7g8tLLKwyfYA8Cnf8ACD6J/wA+X/kV&#10;/wD4qt6ijmY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g/8AM9f9w3/2rW9WD/zPX/cN/wDatb1NiQUUUUhhRRRQAUUU&#10;UAY03/HxJ/vH+dItLN/x8Sf7x/nSLWpI6mU+mUDNeD/Ux/7o/lUlRwf6mP8A3R/KpKyGFFFFABRR&#10;RQAVg+K/+YP/ANhKH+tb1YPiv/mD/wDYSh/rTW4mb1FFFI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03/HxJ/vH+dItLN/x8Sf7x/nSLWpI6mU+mUDNeD/Ux/7o/lUlRwf6mP8A3R/KpKy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NN/x8Sf7x/nSLSzf8fEn+&#10;8f50i1qSOplPplAzXg/1Mf8Auj+VSVHB/qY/90fyqSsh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Gm/4+JP94/zpFpZv+PiT/eP86Ra1JHUyn0ygZrwf6mP/AHR/KpKjg/1Mf+6P5VJWQ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ab/j4k/wB4/wA6RaWb/j4k/wB4/wA6Ra1JHUyn0ygZrwf6mP8A3R/K&#10;pKjg/wBTH/uj+VSV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g/8z1/3Df/AGrW9WD/AMz1/wBw&#10;3/2rW9TYkFFFFIYUUUUAFFFFAGNN/wAfEn+8f50i0s3/AB8Sf7x/nSLWpI6mU+mUDNeD/Ux/7o/l&#10;UlRwf6mP/dH8qkrIYUUUUAFFFFABWD4r/wCYP/2Eof61vVg+MMx2Vnc4JjtbyKeTAydoJB/nTW4n&#10;sb1FMjlSaNZI2DowyrKcgin0h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ab/AI+JP94/zpFpZv8Aj4k/3j/OkWtS&#10;R1Mp9MoGa8H+pj/3R/KpKjg/1Mf+6P5VJWQ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wf+Z6/7hv8A7VrerB/5nr/uG/8AtWt6mxIKKKKQwooooAKK&#10;KKAMab/j4k/3j/OkWlm/4+JP94/zpFrUkdTKfTKBmvB/qY/90fyqSo4P9TH/ALo/lUlZDCiiigAo&#10;oooAKwfFf/MH/wCwlD/Wt6sHxadselOeETUIWY+g55prcTN6iiik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jTf8fEn+8f&#10;50i0s3/HxJ/vH+dItakjqZT6ZQM14P8AUx/7o/lUlRwf6mP/AHR/KpKyGFFFFABRRRQAUUVW1K/i&#10;0rTrq9n3eTbRPM+0ZO1QScfgKALNFc18NviBpvxT8C6L4s0dLiPTNWtxcQJdoElVSSMMASAcg9Ca&#10;6WgAooooAKKZNNHbQyTTSLFFGpd5HICqoGSST0AFQaXqllren29/p13Bf2FyglgurWVZIpUPIZWU&#10;kMD6igC1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&#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QKKKKs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uT+IXxM0X4b6atxqcrSXc3y2thbjdPcN0AVfTPc8fjgVnUqRpRc5uyR0YfD1sXVjQoRcpPZI6yiv&#10;DV+KXxD8JGPxF4u8NRp4UvDlrexy11pi/wALSjuCOuen+yflPsWg+INO8UaVBqWlXkV9YzjKTRHI&#10;PsfQjuDyO9YUcVTrtxV0+zVnbv6Ho47KcRgIqpO0oPTmi1KN+sW1s1267q61NCiiius8Y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G4gEyf&#10;7Q6GpqKAMgGlom/1z/7xpFrQQtNpWptCA07P/j3T8f51NUFn/wAeyfj/ADqeoe4wooop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TMf30n+8f502lm/18n+8f50laiButI1Kaa1AGnZf8&#10;eyfj/Op6gsv+PZPx/nU9ZvcYUUUUg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Hn/10&#10;n+8f50i9KWb/AF0n+8f501a1JHU1utOprdaANOy/49k/H+dT1BZf8eyfj/Op6ze5QUUUU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Y03/&#10;AB8Sf7x/nTadN/x8Sf7x/nTa1JQ+mU+mUAall/x7J+P86nqCy/49k/H+dT1m9ygooopAFFFFABRR&#10;RQAUUUUAFFFFABRRRQAUUUUAFFFFABRRRQAVDeWkN/azWtzEk9vMjRyRSDKupGCpHcEGpqKAPgj4&#10;jf8ABI3wb4j1u5vvCfjPUPCdtPIZPsFxZLfxRZOdsZ8yNgo7Bix966T4E/8ABLzwP8J/Fen+I/EG&#10;v3njbUdPlWe1t5LVbS0WRTlXaPc7MVIBAL4yOQa+06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ab/AI+JP94/zptOm/4+JP8AeP8AOm1qSh9Mp9MoA1LL&#10;/j2T8f51PUFl/wAeyfj/ADqes3uUF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x&#10;pv8Aj4k/3j/Om06b/j4k/wB4/wA6bWpKH0yn0ygDUsv+PZPx/nU9QWX/AB7J+P8AOp6ze5QU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Gm/wCPiT/eP86bTpv+PiT/AHj/ADptakof&#10;TKfTKANSy/49k/H+dT1BZf8AHsn4/wA6nrN7lBRRRS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Gm/4+JP94/zptOm/wCPiT/eP86b&#10;WpKH0yn0ygDUsv8Aj2T8f51PUFl/x7J+P86nrN7lBRRRS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ab/j4k/3j/Om06b/AI+JP94/zptakofTKfTKANSy/wCPZPx/nU9QWX/Hsn4/zqes&#10;3uUFFFFI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5ov/IxX3/bT/wBDFdHXOaL/AMjFff8AbT/0MV0dABRRRQAUUUUAFFFFAGNN/wAfEn+8f502nTf8&#10;fEn+8f502tSUPplPplAGpZf8eyfj/Op6gsv+PZPx/nU9ZvcoKKKKQBRRRQAVm+Iv+QPcf8B/9CFa&#10;VZviL/kD3H/Af/QhQAeHf+QPb/8AAv8A0I1pVm+Hf+QPb/8AAv8A0I1p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5ov8AyMV9/wBt&#10;P/QxXR1zmi/8jFff9tP/AEMV0dABRRRQAUUUUAFFFFAGNN/x8Sf7x/nTadN/x8Sf7x/nTa1JQ+mU&#10;+mUAall/x7J+P86nqCy/49k/H+dT1m9ygooopAFFFFABWb4i/wCQPcf8B/8AQhWlWb4i/wCQPcf8&#10;B/8AQhQAeHf+QPb/APAv/QjWlWb4d/5A9v8A8C/9CNa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OaL/yMV9/20/8AQxXR1zmi/wDI&#10;xX3/AG0/9DFdHQAUUUUAFFFFABRRRQBjTf8AHxJ/vH+dNp03/HxJ/vH+dNrUlD6ZT6ZQBqWX/Hsn&#10;4/zqeoLL/j2T8f51PWb3KCiiikAUUUUAFZviL/kD3H/Af/QhWlWb4i/5A9x/wH/0IUAHh3/kD2//&#10;AAL/ANCNaVZvh3/kD2//AAL/ANCNa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OaL/AMjFff8AbT/0MV0dc5ov/IxX3/bT/wBDFdHQ&#10;AUUUUAFFFFABRRRQBjTf8fEn+8f502nTf8fEn+8f502tSUPplPplAGpZf8eyfj/Op6gsv+PZPx/n&#10;U9ZvcoKKKKQBRRRQAVm+Iv8AkD3H/Af/AEIVpVm+Iv8AkD3H/Af/AEIUAHh3/kD2/wDwL/0I1pVm&#10;+Hf+QPb/APAv/QjWl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mi/8jFff9tP/AEMV0dc5ov8AyMV9/wBtP/QxXR0AFFFFABRRRQAU&#10;UUUAY03/AB8Sf7x/nTadN/x8Sf7x/nTa1JQ+mU+mUAall/x7J+P86nqCy/49k/H+dT1m9ygooopA&#10;FFFFABWb4i/5A9x/wH/0IVpVm+Iv+QPcf8B/9CFAB4d/5A9v/wAC/wDQjWlWb4d/5A9v/wAC/wDQ&#10;jW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mi/wDIxX3/AG0/9DFdHXOaL/yMV9/20/8AQxXR0AFFFFABRRRQAUUUUAY03/HxJ/vH&#10;+dNp03/HxJ/vH+dNrUlD6ZT6ZQBqWX/Hsn4/zqeoLL/j2T8f51PWb3KCiiikAUUUUAFZviL/AJA9&#10;x/wH/wBCFaVZviL/AJA9x/wH/wBCFAB4d/5A9v8A8C/9CNaVZvh3/kD2/wDwL/0I1p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5ov/ACMV9/20/wDQxXR1zmi/8jFff9tP/QxXR0AFFFFABRRR&#10;QAUUUUAY03/HxJ/vH+dNp03/AB8Sf7x/nTa1JQ+mU+mUAall/wAeyfj/ADqeoLL/AI9k/H+dT1m9&#10;ygooopAFFFFABWb4i/5A9x/wH/0IVpVm+Iv+QPcf8B/9CFAB4d/5A9v/AMC/9CNaVZvh3/kD2/8A&#10;wL/0I1p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nNF/5GK+/7af8AoYro65zRf+Rivv8Atp/6GK6OgAooooAKKKKACiiigDGm/wCPiT/eP86b&#10;Tpv+PiT/AHj/ADptakofTKfTKANSy/49k/H+dT1BZf8AHsn4/wA6nrN7lBRRRSAKKKKACs3xF/yB&#10;7j/gP/oQrSrN8Rf8ge4/4D/6EKADw7/yB7f/AIF/6Ea0qzfDv/IHt/8AgX/oRrS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nNF/wCRivv+2n/oYro65zRf+Rivv+2n/oYro6ACiiigAooo&#10;oAKKKKAMab/j4k/3j/Om06b/AI+JP94/zptakofTKfTKANSy/wCPZPx/nU9QWX/Hsn4/zqes3uUF&#10;FFFIAooooAKzfEX/ACB7j/gP/oQrSrN8Rf8AIHuP+A/+hCgA8O/8ge3/AOBf+hGtKs3w7/yB7f8A&#10;4F/6Ea0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c0X/kYr7/tp/6GK6Ouc0X/AJGK+/7af+hiujoAKKKKACiiigAooooAxpv+PiT/&#10;AHj/ADptOm/4+JP94/zptakofTKfTKANSy/49k/H+dT1BZf8eyfj/Op6ze5QUUUUgCiiigArN8Rf&#10;8ge4/wCA/wDoQrSrN8Rf8ge4/wCA/wDoQoAPDv8AyB7f/gX/AKEa0qzfDv8AyB7f/gX/AKEa0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c0&#10;X/kYr7/tp/6GK6Ouc0X/AJGK+/7af+hiujoAKKKKACiiigAooooAxpv+PiT/AHj/ADptOm/4+JP9&#10;4/zptakofTKfTKANSy/49k/H+dT1BZf8eyfj/Op6ze5QUUUUgCiiigArN8Rf8ge4/wCA/wDoQrSr&#10;N8Rf8ge4/wCA/wDoQoAPDv8AyB7f/gX/AKEa0qzfDv8AyB7f/gX/AKEa0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NF/wCRivv+2n/oYro65zRf+Rivv+2n/oYro6ACiiig&#10;AooooAKKKKAMab/j4k/3j/Om06b/AI+JP94/zptakofTKfTKANSy/wCPZPx/nU9QWX/Hsn4/zqes&#10;3uUFFFFIAooooAKzfEX/ACB7j/gP/oQrSrN8Rf8AIHuP+A/+hCgA8O/8ge3/AOBf+hGtKs3w7/yB&#10;7f8A4F/6Ea0q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mi/8jFff9tP/AEMV0dc5ov8AyMV9/wBt&#10;P/QxXR0AFFFFABRRRQAUUUUAY03/AB8Sf7x/nTadN/x8Sf7x/nTa1JQ+mU+mUAall/x7J+P86nqC&#10;y/49k/H+dT1m9ygooopAFFFFABWb4i/5A9x/wH/0IVpVm+Iv+QPcf8B/9CFAB4d/5A9v/wAC/wDQ&#10;jWlWb4d/5A9v/wAC/wDQjWl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zRf+Rivv8Atp/6GK6Ouc0X/kYr7/tp/wChiujoAKKKKACiiigAoooo&#10;Axpv+PiT/eP86bTpv+PiT/eP86bWpKH0yn0ygDUsv+PZPx/nU9QWX/Hsn4/zqes3uUFFFFIAoooo&#10;AKzfEX/IHuP+A/8AoQrSrN8Rf8ge4/4D/wChCgA8O/8AIHt/+Bf+hGtKs3w7/wAge3/4F/6Ea0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NF/5G&#10;K+/7af8AoYro65zRf+Rivv8Atp/6GK6OgAooooAKKKKACiiigDGm/wCPiT/eP86bTpv+PiT/AHj/&#10;ADptakofTKfTKANSy/49k/H+dT1BZf8AHsn4/wA6nrN7lBRRRSAKKKKACs3xF/yB7j/gP/oQrSrN&#10;8Rf8ge4/4D/6EKADw7/yB7f/AIF/6Ea0qzfDv/IHt/8AgX/oRrS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1zptreKRNbxyZ/vIDXH658FvCPiFi15pMbse68fyruaK3p16tF3pya9Gc9XD0a6tVgpeq&#10;PHrr9lT4f3TEnSAP+Bmrmhfsz+BNBuEng0lfMU5BZia9VorslmeNkuV1pW9WefHJ8ujLmVCN/REF&#10;pZwWMKw28SxRqMBVGKnoorzW76s9dJJWQ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zmi/8jFf&#10;f9tP/QxXR1zmi/8AIxX3/bT/ANDFdHQAUUUUAFFFFABRRRQBjTf8fEn+8f502nTf8fEn+8f502tS&#10;UPplPplAGpZf8eyfj/Op6gsv+PZPx/nU9ZvcoKKKKQBRRRQAVm+Iv+QPcf8AAf8A0IVpVm+Iv+QP&#10;cf8AAf8A0IUAHh3/AJA9v/wL/wBCNaVZvh3/AJA9v/wL/wBCNa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c0X/kYr7/tp/6GK6Ouc0X/AJGK+/7af+hiujoAKKKKACiiigAooooAxpv+&#10;PiT/AHj/ADptOm/4+JP94/zptakofTKfTKANSy/49k/H+dT1BZf8eyfj/Op6ze5QUUUUgCiiigAr&#10;N8Rf8ge4/wCA/wDoQrSrN8Rf8ge4/wCA/wDoQoAPDv8AyB7f/gX/AKEa0qzfDv8AyB7f/gX/AKEa&#10;0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mi/wDIxX3/AG0/9DFdHXOaL/yMV9/20/8AQxXR0AFFFFABRRRQ&#10;AUUUUAY03/HxJ/vH+dNp03/HxJ/vH+dNrUlD6ZT6ZQBqWX/Hsn4/zqeoLL/j2T8f51PWb3KCiiik&#10;AUUUUAFZviL/AJA9x/wH/wBCFaVZviL/AJA9x/wH/wBCFAB4d/5A9v8A8C/9CNaVZvh3/kD2/wDw&#10;L/0I1p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mi/8jFff9tP/AEMV0dc5ov8AyMV9/wBtP/QxXR0A&#10;FFFFABRRRQAUUUUAY03/AB8Sf7x/nTadN/x8Sf7x/nTa1JQ+mU+mUAall/x7J+P86nqCy/49k/H+&#10;dT1m9ygooopAFFFFABWb4i/5A9x/wH/0IVpVm+Iv+QPcf8B/9CFAB4d/5A9v/wAC/wDQjWlWb4d/&#10;5A9v/wAC/wDQjW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mi/wDIxX3/AG0/9DFdHXOaL/yMV9/20/8AQxXR0AFFFFABRRRQAUUU&#10;UAY03/HxJ/vH+dNp03/HxJ/vH+dNrUlD6ZT6ZQBqWX/Hsn4/zqeoLL/j2T8f51PWb3KCiiikAUUU&#10;UAFZviL/AJA9x/wH/wBCFaVZviL/AJA9x/wH/wBCFAB4d/5A9v8A8C/9CNaVZvh3/kD2/wDwL/0I&#10;1p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5ov/IxX3/bT/wBDFdHXOaL/AMjFff8AbT/0MV0dABRRRQAUUUUAFFFFAGNN/wAfEn+8&#10;f502nTf8fEn+8f502tSUPplPplAGpZf8eyfj/Op6gsv+PZPx/nU9ZvcoKKKKQBRRRQAVm+Iv+QPc&#10;f8B/9CFaVZviL/kD3H/Af/QhQAeHf+QPb/8AAv8A0I1pVm+Hf+QPb/8AAv8A0I1p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5ov8A&#10;yMV9/wBtP/QxXR1zmi/8jFff9tP/AEMV0dABRRRQAUUUUAFFFFAGNN/x8Sf7x/nTadN/x8Sf7x/n&#10;Ta1JQ+mU+mUAall/x7J+P86nqCy/49k/H+dT1m9ygooopAFFFFABWb4i/wCQPcf8B/8AQhWlWb4i&#10;/wCQPcf8B/8AQhQAeHf+QPb/APAv/QjWlWb4d/5A9v8A8C/9CNa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OaL/yMV9/20/8AQxXR&#10;1zmi/wDIxX3/AG0/9DFdHQAUUUUAFFFFABRRRQBjTf8AHxJ/vH+dNp03/HxJ/vH+dNrUlD6ZT6ZQ&#10;BqWX/Hsn4/zqeoLL/j2T8f51PWb3KCiiikAUUUUAFZviL/kD3H/Af/QhWlWb4i/5A9x/wH/0IUAH&#10;h3/kD2//AAL/ANCNaVZvh3/kD2//AAL/ANCNa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xpv+PiT/eP86bTpv+Pi&#10;T/eP86bWpKH0yn0ygDUsv+PZPx/nU9QWX/Hsn4/zqes3uU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xpv+PiT/eP86bTpv+PiT/eP86bWpKH0yn0ygDUsv+PZPx/nU9QWX/Hsn4/z&#10;qes3uUFFFFI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5ov8AyMV9/wBtP/QxXR1zmi/8jFff9tP/AEMV0dABRRRQAUUUUAFF&#10;FFAGNN/x8Sf7x/nTadN/x8Sf7x/nTa1JQ+mU+mUAall/x7J+P86nqCy/49k/H+dT1m9ygooopAFF&#10;FFABWb4i/wCQPcf8B/8AQhWlWb4i/wCQPcf8B/8AQhQAeHf+QPb/APAv/QjWlWb4d/5A9v8A8C/9&#10;CNaV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OaL/yMV9/20/8AQxXR1zmi/wDIxX3/AG0/9DFdHQAUUUUAFFFFABRRRQBjTf8AHxJ/&#10;vH+dNp03/HxJ/vH+dNrUlD6ZT6ZQBqWX/Hsn4/zqeoLL/j2T8f51PWb3KCiiikAUUUUAFZviL/kD&#10;3H/Af/QhWlWb4i/5A9x/wH/0IUAHh3/kD2//AAL/ANCNaVZvh3/kD2//AAL/ANCNa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OaL/&#10;AMjFff8AbT/0MV0dc5ov/IxX3/bT/wBDFdHQAUUUUAFFFFABRRRQBjTf8fEn+8f502nTf8fEn+8f&#10;502tSUPplPplAGpZf8eyfj/Op6gsv+PZPx/nU9ZvcoKKKKQBRRRQAVm+Iv8AkD3H/Af/AEIVpVm+&#10;Iv8AkD3H/Af/AEIUAHh3/kD2/wDwL/0I1pVm+Hf+QPb/APAv/QjW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mi/8jFff9tP/AEMV&#10;0dc5ov8AyMV9/wBtP/QxXR0AFFFFABRRRQAUUUUAY03/AB8Sf7x/nTadN/x8Sf7x/nTa1JQ+mU+m&#10;UAall/x7J+P86nqCy/49k/H+dT1m9ygooopAFFFFABWb4i/5A9x/wH/0IVpVm+Iv+QPcf8B/9CFA&#10;B4d/5A9v/wAC/wDQjWlWb4d/5A9v/wAC/wDQjW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mi/wDIxX3/AG0/9DFdHXOaL/yMV9/2&#10;0/8AQxXR0AFFFFABRRRQAUUUUAY03/HxJ/vH+dNp03/HxJ/vH+dNrUlD6ZT6ZQBqWX/Hsn4/zqeo&#10;LL/j2T8f51PWb3KCiiikAUUUUAFZviL/AJA9x/wH/wBCFaVZviL/AJA9x/wH/wBCFAB4d/5A9v8A&#10;8C/9CNaVZvh3/kD2/wDwL/0I1p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5ov/IxX3/bT/wBDFdHXOaL/AMjFff8AbT/0MV0dABRR&#10;RQAUUUUAFFFFAGNN/wAfEn+8f502nTf8fEn+8f502tSUPplPplAGpZf8eyfj/Op6gsv+PZPx/nU9&#10;ZvcoKKKKQBRRRQAVm+Iv+QPcf8B/9CFaVZviL/kD3H/Af/QhQAeHf+QPb/8AAv8A0I1pVm+Hf+QP&#10;b/8AAv8A0I1p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5ov8AyMV9/wBtP/QxXR1zmi/8jFff9tP/AEMV0dABRRRQAUUUUAFFFFAG&#10;NN/x8Sf7x/nTadN/x8Sf7x/nTa1JQ+mU+mUAall/x7J+P86nqCy/49k/H+dT1m9ygooopAFFFFAB&#10;Wb4i/wCQPcf8B/8AQhWlWb4i/wCQPcf8B/8AQhQAeHf+QPb/APAv/QjWlWb4d/5A9v8A8C/9CNaV&#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OaL/yMV9/20/8AQxXR1zmi/wDIxX3/AG0/9DFdHQAUUUUAFFFFABRRRQBjTf8AHxJ/vH+d&#10;Np03/HxJ/vH+dNrUlD6ZT6ZQBqWX/Hsn4/zqeoLL/j2T8f51PWb3KCiiikAUUUUAFZviL/kD3H/A&#10;f/QhWlWb4i/5A9x/wH/0IUAHh3/kD2//AAL/ANCNaVZvh3/kD2//AAL/ANCNa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OaL/AMjF&#10;ff8AbT/0MV0dc5ov/IxX3/bT/wBDFdHQAUUUUAFFFFABRRRQBjTf8fEn+8f502nTf8fEn+8f502t&#10;SUPplPplAGpZf8eyfj/Op6gsv+PZPx/nU9ZvcoKKKKQBRRRQAVm+Iv8AkD3H/Af/AEIVpVm+Iv8A&#10;kD3H/Af/AEIUAHh3/kD2/wDwL/0I1pVm+Hf+QPb/APAv/QjWl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5ov/IxX3/bT/wBDFdHXOaL/AMjFff8A&#10;bT/0MV0dABRRRQAUUUUAFFFFAGNN/wAfEn+8f502nTf8fEn+8f502tSUPplPplAGpZf8eyfj/Op6&#10;gsv+PZPx/nU9ZvcoKKKKQBRRRQAVm+Iv+QPcf8B/9CFaVZviL/kD3H/Af/QhQAeHf+QPb/8AAv8A&#10;0I1pVm+Hf+QPb/8AAv8A0I1p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c0X/AJGK+/7a&#10;f+hiujrnNF/5GK+/7af+hiujoAKKKKACiiigAooooAxpv+PiT/eP86bTpv8Aj4k/3j/Om1qSh9Mp&#10;9MoA1LL/AI9k/H+dT1BZf8eyfj/Op6ze5QUUUUgCiiigArN8Rf8AIHuP+A/+hCtKs3xF/wAge4/4&#10;D/6EKADw7/yB7f8A4F/6Ea0qzfDv/IHt/wDgX/oRrS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mi/8jFff9tP/AEMV0dc5ov8AyMV9&#10;/wBtP/QxXR0AFFFFABRRRQAUUUUAY03/AB8Sf7x/nTadN/x8Sf7x/nTa1JQ+mU+mUAall/x7J+P8&#10;6nqCy/49k/H+dT1m9ygooopAFFFFABWb4i/5A9x/wH/0IVpVm+Iv+QPcf8B/9CFAB4d/5A9v/wAC&#10;/wDQjWlWb4d/5A9v/wAC/wDQjW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mi/8jFff9tP/AEMV0dc5ov8AyMV9/wBtP/QxXR0AFFFF&#10;ABRRRQAUUUUAY03/AB8Sf7x/nTadN/x8Sf7x/nTa1JQ+mU+mUAall/x7J+P86nqCy/49k/H+dT1m&#10;9ygooopAFFFFABWb4i/5A9x/wH/0IVpVm+Iv+QPcf8B/9CFAB4d/5A9v/wAC/wDQjWlWb4d/5A9v&#10;/wAC/wDQjW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0X/AJGK+/7af+hiujrnNF/5GK+/7af+hiujoAKKKKACiiigAooooAxpv+PiT/eP86bTpv8Aj4k/&#10;3j/Om1qSh9Mp9MoA1LL/AI9k/H+dT1BZf8eyfj/Op6ze5QUUUUgCiiigArN8Rf8AIHuP+A/+hCtK&#10;s3xF/wAge4/4D/6EKADw7/yB7f8A4F/6Ea0qzfDv/IHt/wDgX/oRrS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Rf+Rivv+2n/oYr&#10;o65zRf8AkYr7/tp/6GK6OgAooooAKKKKACiiigDGm/4+JP8AeP8AOm06b/j4k/3j/Om1qSh9Mp9M&#10;oA1LL/j2T8f51PUFl/x7J+P86nrN7lBRRRSAKKKKACs3xF/yB7j/AID/AOhCtKs3xF/yB7j/AID/&#10;AOhCgA8O/wDIHt/+Bf8AoRrSrN8O/wDIHt/+Bf8AoRrS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5zRf8AkYr7/tp/6GK6Ouc0X/kY&#10;r7/tp/6GK6OgAooooAKKKKACiiigDGm/4+JP94/zptOm/wCPiT/eP86bWpKH0yn0ygDUsv8Aj2T8&#10;f51PUFl/x7J+P86nrN7lBRRRSAKKKKACs3xF/wAge4/4D/6EK0qzfEX/ACB7j/gP/oQoAPDv/IHt&#10;/wDgX/oRrSrN8O/8ge3/AOBf+hGt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NF/5GK+/7af+hiujrnNF/wCRivv+2n/oYro6ACii&#10;igAooooAKKKKAMab/j4k/wB4/wA6bTpv+PiT/eP86bWpKH0yn0ygDUsv+PZPx/nU9QWX/Hsn4/zq&#10;es3uUFFFFIAooooAKzfEX/IHuP8AgP8A6EK0qzfEX/IHuP8AgP8A6EKADw7/AMge3/4F/wChGtKs&#10;3w7/AMge3/4F/wChGtK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NF/wCRivv+2n/oYro65zRf+Rivv+2n/oYro6ACiiigAooooAKK&#10;KKAMab/j4k/3j/Om06b/AI+JP94/zptakofTKfTKANSy/wCPZPx/nU9QWX/Hsn4/zqes3uUFFFFI&#10;AooooAKzfEX/ACB7j/gP/oQrSrN8Rf8AIHuP+A/+hCgA8O/8ge3/AOBf+hGtKs3w7/yB7f8A4F/6&#10;Ea0q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c0X/kYr7/tp/6GK6Ouc0X/AJGK+/7af+hiujoAKKKKACiiigAooooAxpv+PiT/AHj/&#10;ADptOm/4+JP94/zptakofTKfTKANSy/49k/H+dT1BZf8eyfj/Op6ze5QUUUUgCiiigArN8Rf8ge4&#10;/wCA/wDoQrSrN8Rf8ge4/wCA/wDoQoAPDv8AyB7f/gX/AKEa0qzfDv8AyB7f/gX/AKEa0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c0X/AJGK+/7af+hiujrnNF/5GK+/7af+hiujoAKKKKACiiigAooooAxpv+PiT/eP86bTpv8Aj4k/&#10;3j/Om1qSh9Mp9MoA1LL/AI9k/H+dT1BZf8eyfj/Op6ze5QUUUUgCiiigArN8Rf8AIHuP+A/+hCtK&#10;s3xF/wAge4/4D/6EKADw7/yB7f8A4F/6Ea0qzfDv/IHt/wDgX/oRrS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zRf+Rivv+2n/oYr&#10;o65zRf8AkYr7/tp/6GK6OgAooooAKKKKACiiigDGm/4+JP8AeP8AOm06b/j4k/3j/Om1qSh9Mp9M&#10;oA1LL/j2T8f51PUFl/x7J+P86nrN7lBRRRSAKKKKACs3xF/yB7j/AID/AOhCtKs3xF/yB7j/AID/&#10;AOhCgA8O/wDIHt/+Bf8AoRrSrN8O/wDIHt/+Bf8AoRrS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5zRf8AkYr7/tp/6GK6Ouc0X/kY&#10;r7/tp/6GK6OgAooooAKKKKACiiigDGm/4+JP94/zptOm/wCPiT/eP86bWpKH0yn0ygDUsv8Aj2T8&#10;f51PUFl/x7J+P86nrN7lBRRRSAKKKKACs3xF/wAge4/4D/6EK0qzfEX/ACB7j/gP/oQoAPDv/IHt&#10;/wDgX/oRrSrN8O/8ge3/AOBf+hGt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03/HxJ&#10;/vH+dNp03/HxJ/vH+dNrUlD6ZRRQBqWX/Hsn4/zqeiis3uUFFF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">
                <v:shape id="Picture 3" o:spid="_x0000_s1027" type="#_x0000_t75" style="position:absolute;left:19;width:53174;height:22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">
                  <v:imagedata r:id="rId100" o:title="setting1"/>
                  <v:path arrowok="t"/>
                </v:shape>
                <v:shape id="Picture 4" o:spid="_x0000_s1028" type="#_x0000_t75" style="position:absolute;left:19;top:24015;width:53155;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">
                  <v:imagedata r:id="rId101" o:title="seting2"/>
                  <v:path arrowok="t"/>
                </v:shape>
                <v:shape id="Picture 5" o:spid="_x0000_s1029" type="#_x0000_t75" style="position:absolute;top:49110;width:53174;height:28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">
                  <v:imagedata r:id="rId102" o:title="setting3"/>
                  <v:path arrowok="t"/>
                </v:shape>
              </v:group>
            </w:pict>
          </mc:Fallback>
        </mc:AlternateContent>
      </w:r>
      <w:r w:rsidR="005D6A93">
        <w:rPr>
          <w:rFonts w:ascii="Times New Roman" w:hAnsi="Times New Roman" w:cs="Times New Roman"/>
          <w:sz w:val="28"/>
          <w:szCs w:val="28"/>
        </w:rPr>
        <w:t>L'Espace paramètre, dans ce contexte, est une section spécifiquement dédiée à la personnalisation et à la configuration des éléments visuels et des informations générales du site web.</w:t>
      </w:r>
    </w:p>
    <w:p w:rsidR="008B6C6F" w:rsidRDefault="008B6C6F">
      <w:pPr>
        <w:pStyle w:val="Paragraphedeliste"/>
        <w:tabs>
          <w:tab w:val="left" w:pos="8055"/>
        </w:tabs>
        <w:ind w:left="-993" w:right="-1276"/>
        <w:jc w:val="center"/>
      </w:pPr>
    </w:p>
    <w:p w:rsidR="008B6C6F" w:rsidRDefault="008B6C6F">
      <w:pPr>
        <w:pStyle w:val="Paragraphedeliste"/>
        <w:tabs>
          <w:tab w:val="left" w:pos="8055"/>
        </w:tabs>
        <w:ind w:left="-993" w:right="-1276"/>
        <w:jc w:val="center"/>
      </w:pPr>
    </w:p>
    <w:p w:rsidR="008B6C6F" w:rsidRDefault="008B6C6F">
      <w:pPr>
        <w:pStyle w:val="Paragraphedeliste"/>
        <w:tabs>
          <w:tab w:val="left" w:pos="8055"/>
        </w:tabs>
        <w:ind w:left="-993" w:right="-1276"/>
        <w:jc w:val="center"/>
        <w:rPr>
          <w:rFonts w:ascii="Arial Rounded MT Bold" w:hAnsi="Arial Rounded MT Bold"/>
          <w:sz w:val="32"/>
          <w:szCs w:val="32"/>
        </w:rPr>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8B6C6F">
      <w:pPr>
        <w:pStyle w:val="Default"/>
      </w:pPr>
    </w:p>
    <w:p w:rsidR="008B6C6F" w:rsidRDefault="007B7250">
      <w:pPr>
        <w:pStyle w:val="Titre2"/>
        <w:numPr>
          <w:ilvl w:val="0"/>
          <w:numId w:val="9"/>
        </w:numPr>
        <w:spacing w:line="360" w:lineRule="auto"/>
      </w:pPr>
      <w:bookmarkStart w:id="48" w:name="_Toc146658003"/>
      <w:r>
        <w:rPr>
          <w:noProof/>
          <w:lang w:eastAsia="fr-FR"/>
        </w:rPr>
        <w:drawing>
          <wp:anchor distT="0" distB="0" distL="114300" distR="114300" simplePos="0" relativeHeight="251668992" behindDoc="0" locked="0" layoutInCell="1" allowOverlap="1">
            <wp:simplePos x="0" y="0"/>
            <wp:positionH relativeFrom="margin">
              <wp:align>right</wp:align>
            </wp:positionH>
            <wp:positionV relativeFrom="paragraph">
              <wp:posOffset>235585</wp:posOffset>
            </wp:positionV>
            <wp:extent cx="777240" cy="524510"/>
            <wp:effectExtent l="0" t="0" r="0" b="0"/>
            <wp:wrapTight wrapText="bothSides">
              <wp:wrapPolygon edited="0">
                <wp:start x="6353" y="0"/>
                <wp:lineTo x="0" y="3138"/>
                <wp:lineTo x="0" y="20397"/>
                <wp:lineTo x="1588" y="21182"/>
                <wp:lineTo x="6882" y="21182"/>
                <wp:lineTo x="21176" y="19613"/>
                <wp:lineTo x="21176" y="5492"/>
                <wp:lineTo x="10059" y="0"/>
                <wp:lineTo x="6353" y="0"/>
              </wp:wrapPolygon>
            </wp:wrapTight>
            <wp:docPr id="9" name="Image 106" descr="C:\Users\AdMin\Desktop\1200px-Larav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 descr="C:\Users\AdMin\Desktop\1200px-Laravel.svg.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77240" cy="524510"/>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b/>
          <w:color w:val="auto"/>
          <w:sz w:val="28"/>
        </w:rPr>
        <w:t>Les Outils de développement</w:t>
      </w:r>
      <w:bookmarkEnd w:id="48"/>
      <w:r w:rsidR="005D6A93">
        <w:rPr>
          <w:rFonts w:ascii="Times New Roman" w:hAnsi="Times New Roman"/>
          <w:b/>
          <w:color w:val="auto"/>
          <w:sz w:val="28"/>
        </w:rPr>
        <w:t xml:space="preserve"> </w:t>
      </w:r>
    </w:p>
    <w:p w:rsidR="008B6C6F" w:rsidRDefault="005D6A93">
      <w:pPr>
        <w:pStyle w:val="Sansinterligne"/>
        <w:numPr>
          <w:ilvl w:val="0"/>
          <w:numId w:val="11"/>
        </w:numPr>
        <w:tabs>
          <w:tab w:val="left" w:pos="993"/>
        </w:tabs>
        <w:spacing w:line="360" w:lineRule="auto"/>
        <w:ind w:left="567" w:firstLine="142"/>
      </w:pPr>
      <w:r>
        <w:rPr>
          <w:rFonts w:ascii="Times New Roman" w:hAnsi="Times New Roman" w:cs="Times New Roman"/>
          <w:b/>
          <w:bCs/>
          <w:sz w:val="28"/>
          <w:szCs w:val="28"/>
        </w:rPr>
        <w:t>Laravel :</w:t>
      </w:r>
      <w:r>
        <w:rPr>
          <w:b/>
          <w:lang w:eastAsia="fr-FR"/>
        </w:rPr>
        <w:t xml:space="preserve"> </w:t>
      </w:r>
    </w:p>
    <w:p w:rsidR="008B6C6F" w:rsidRDefault="005D6A93">
      <w:p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Laravel est un framework de développement web open source écrit en PHP. Il offre une structure et des composants préconçus qui simplifient le processus de développement d'applications web modernes et robustes. Laravel a été créé par Taylor Otwell et est devenu l'un des frameworks PHP les plus populaires et les plus utilisés dans l'industrie du développement web.</w:t>
      </w:r>
    </w:p>
    <w:p w:rsidR="008B6C6F" w:rsidRDefault="007B7250">
      <w:pPr>
        <w:spacing w:line="360" w:lineRule="auto"/>
        <w:ind w:firstLine="142"/>
        <w:jc w:val="both"/>
      </w:pPr>
      <w:r>
        <w:rPr>
          <w:noProof/>
          <w:lang w:eastAsia="fr-FR"/>
        </w:rPr>
        <w:drawing>
          <wp:anchor distT="0" distB="0" distL="114300" distR="114300" simplePos="0" relativeHeight="251662848" behindDoc="0" locked="0" layoutInCell="1" allowOverlap="1">
            <wp:simplePos x="0" y="0"/>
            <wp:positionH relativeFrom="margin">
              <wp:posOffset>5189220</wp:posOffset>
            </wp:positionH>
            <wp:positionV relativeFrom="paragraph">
              <wp:posOffset>158750</wp:posOffset>
            </wp:positionV>
            <wp:extent cx="708660" cy="533400"/>
            <wp:effectExtent l="0" t="0" r="0" b="0"/>
            <wp:wrapTight wrapText="bothSides">
              <wp:wrapPolygon edited="0">
                <wp:start x="0" y="0"/>
                <wp:lineTo x="0" y="20829"/>
                <wp:lineTo x="20903" y="20829"/>
                <wp:lineTo x="20903" y="0"/>
                <wp:lineTo x="0" y="0"/>
              </wp:wrapPolygon>
            </wp:wrapTight>
            <wp:docPr id="8"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8660"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5D6A93">
      <w:pPr>
        <w:pStyle w:val="Sansinterligne"/>
        <w:numPr>
          <w:ilvl w:val="0"/>
          <w:numId w:val="11"/>
        </w:numPr>
        <w:tabs>
          <w:tab w:val="left" w:pos="993"/>
        </w:tabs>
        <w:spacing w:line="360" w:lineRule="auto"/>
        <w:ind w:left="567" w:firstLine="142"/>
        <w:rPr>
          <w:rFonts w:ascii="Times New Roman" w:hAnsi="Times New Roman" w:cs="Times New Roman"/>
          <w:b/>
          <w:bCs/>
          <w:sz w:val="28"/>
          <w:szCs w:val="28"/>
        </w:rPr>
      </w:pPr>
      <w:r>
        <w:rPr>
          <w:rFonts w:ascii="Times New Roman" w:hAnsi="Times New Roman" w:cs="Times New Roman"/>
          <w:b/>
          <w:bCs/>
          <w:sz w:val="28"/>
          <w:szCs w:val="28"/>
        </w:rPr>
        <w:t>Xampp :</w:t>
      </w:r>
    </w:p>
    <w:p w:rsidR="008B6C6F" w:rsidRDefault="005D6A93">
      <w:p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 xml:space="preserve">XAMPP est un ensemble de logiciels permettant de mettre en place facilement un serveur Web local, un serveur FTP et un serveur de messagerie électronique. Il s'agit d'une distribution de logiciels libres (X (cross) Apache </w:t>
      </w:r>
      <w:r>
        <w:rPr>
          <w:rFonts w:ascii="Times New Roman" w:hAnsi="Times New Roman" w:cs="Times New Roman"/>
          <w:sz w:val="28"/>
          <w:szCs w:val="28"/>
        </w:rPr>
        <w:lastRenderedPageBreak/>
        <w:t>MariaDB Perl PHP) offrant une bonne souplesse d'utilisation, réputée pour son installation simple et rapide.</w:t>
      </w:r>
    </w:p>
    <w:p w:rsidR="008B6C6F" w:rsidRDefault="007B7250">
      <w:pPr>
        <w:spacing w:line="360" w:lineRule="auto"/>
        <w:ind w:firstLine="142"/>
        <w:jc w:val="both"/>
      </w:pPr>
      <w:r>
        <w:rPr>
          <w:noProof/>
          <w:lang w:eastAsia="fr-FR"/>
        </w:rPr>
        <w:drawing>
          <wp:anchor distT="0" distB="0" distL="114300" distR="114300" simplePos="0" relativeHeight="251663872" behindDoc="0" locked="0" layoutInCell="1" allowOverlap="1">
            <wp:simplePos x="0" y="0"/>
            <wp:positionH relativeFrom="margin">
              <wp:posOffset>5323840</wp:posOffset>
            </wp:positionH>
            <wp:positionV relativeFrom="paragraph">
              <wp:posOffset>194945</wp:posOffset>
            </wp:positionV>
            <wp:extent cx="624840" cy="502920"/>
            <wp:effectExtent l="0" t="0" r="0" b="0"/>
            <wp:wrapTight wrapText="bothSides">
              <wp:wrapPolygon edited="0">
                <wp:start x="0" y="0"/>
                <wp:lineTo x="0" y="20455"/>
                <wp:lineTo x="21073" y="20455"/>
                <wp:lineTo x="21073" y="0"/>
                <wp:lineTo x="0" y="0"/>
              </wp:wrapPolygon>
            </wp:wrapTight>
            <wp:docPr id="7"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4840" cy="502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5D6A93">
      <w:pPr>
        <w:pStyle w:val="Sansinterligne"/>
        <w:numPr>
          <w:ilvl w:val="0"/>
          <w:numId w:val="11"/>
        </w:numPr>
        <w:tabs>
          <w:tab w:val="left" w:pos="993"/>
        </w:tabs>
        <w:spacing w:line="360" w:lineRule="auto"/>
        <w:ind w:left="567" w:firstLine="142"/>
        <w:rPr>
          <w:rFonts w:ascii="Times New Roman" w:hAnsi="Times New Roman" w:cs="Times New Roman"/>
          <w:b/>
          <w:bCs/>
          <w:sz w:val="28"/>
          <w:szCs w:val="28"/>
        </w:rPr>
      </w:pPr>
      <w:r>
        <w:rPr>
          <w:rFonts w:ascii="Times New Roman" w:hAnsi="Times New Roman" w:cs="Times New Roman"/>
          <w:b/>
          <w:bCs/>
          <w:sz w:val="28"/>
          <w:szCs w:val="28"/>
        </w:rPr>
        <w:t xml:space="preserve">HTML : </w:t>
      </w:r>
    </w:p>
    <w:p w:rsidR="008B6C6F" w:rsidRDefault="005D6A93">
      <w:p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t>L’HypertextMarkupLanguage, généralement abrégé HTML, est le format de données conçu pour représenter les pages web. C’est un langage de balisage permettant d’écrire de l’hypertexte, d’où son nom. HTML permet également de structurer sémantiquement et de mettre en forme le contenu des pages, d’inclure des ressources multimédias dont des images, des formulaires de saisie, et des programmes informatiques. Il est souvent utilisé conjointement avec des langages de programmation (PHP, JavaScript…) et des formats de présentation (feuilles de style en cascade).</w:t>
      </w:r>
    </w:p>
    <w:p w:rsidR="008B6C6F" w:rsidRDefault="008B6C6F">
      <w:pPr>
        <w:spacing w:line="360" w:lineRule="auto"/>
        <w:ind w:firstLine="708"/>
        <w:jc w:val="both"/>
        <w:rPr>
          <w:rFonts w:ascii="Times New Roman" w:hAnsi="Times New Roman" w:cs="Times New Roman"/>
          <w:sz w:val="28"/>
          <w:szCs w:val="28"/>
        </w:rPr>
      </w:pPr>
    </w:p>
    <w:p w:rsidR="008B6C6F" w:rsidRDefault="008B6C6F">
      <w:pPr>
        <w:spacing w:line="360" w:lineRule="auto"/>
        <w:jc w:val="both"/>
        <w:rPr>
          <w:rFonts w:ascii="Times New Roman" w:hAnsi="Times New Roman" w:cs="Times New Roman"/>
          <w:sz w:val="28"/>
          <w:szCs w:val="28"/>
        </w:rPr>
      </w:pPr>
    </w:p>
    <w:p w:rsidR="008B6C6F" w:rsidRDefault="008B6C6F">
      <w:pPr>
        <w:spacing w:line="360" w:lineRule="auto"/>
        <w:jc w:val="both"/>
        <w:rPr>
          <w:rFonts w:ascii="Times New Roman" w:hAnsi="Times New Roman" w:cs="Times New Roman"/>
          <w:sz w:val="28"/>
          <w:szCs w:val="28"/>
        </w:rPr>
      </w:pPr>
    </w:p>
    <w:p w:rsidR="008B6C6F" w:rsidRDefault="007B7250">
      <w:pPr>
        <w:spacing w:line="360" w:lineRule="auto"/>
        <w:jc w:val="both"/>
      </w:pPr>
      <w:r>
        <w:rPr>
          <w:noProof/>
          <w:lang w:eastAsia="fr-FR"/>
        </w:rPr>
        <w:drawing>
          <wp:anchor distT="0" distB="0" distL="114300" distR="114300" simplePos="0" relativeHeight="251664896" behindDoc="0" locked="0" layoutInCell="1" allowOverlap="1">
            <wp:simplePos x="0" y="0"/>
            <wp:positionH relativeFrom="column">
              <wp:posOffset>5278120</wp:posOffset>
            </wp:positionH>
            <wp:positionV relativeFrom="paragraph">
              <wp:posOffset>212725</wp:posOffset>
            </wp:positionV>
            <wp:extent cx="650875" cy="430530"/>
            <wp:effectExtent l="0" t="0" r="0" b="0"/>
            <wp:wrapThrough wrapText="bothSides">
              <wp:wrapPolygon edited="0">
                <wp:start x="0" y="0"/>
                <wp:lineTo x="0" y="21027"/>
                <wp:lineTo x="20862" y="21027"/>
                <wp:lineTo x="20862" y="0"/>
                <wp:lineTo x="0" y="0"/>
              </wp:wrapPolygon>
            </wp:wrapThrough>
            <wp:docPr id="6"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0875" cy="430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5D6A93">
      <w:pPr>
        <w:pStyle w:val="Sansinterligne"/>
        <w:numPr>
          <w:ilvl w:val="0"/>
          <w:numId w:val="11"/>
        </w:numPr>
        <w:tabs>
          <w:tab w:val="left" w:pos="993"/>
        </w:tabs>
        <w:spacing w:line="360" w:lineRule="auto"/>
        <w:ind w:left="567" w:firstLine="142"/>
        <w:rPr>
          <w:rFonts w:ascii="Times New Roman" w:hAnsi="Times New Roman" w:cs="Times New Roman"/>
          <w:b/>
          <w:bCs/>
          <w:sz w:val="28"/>
          <w:szCs w:val="28"/>
        </w:rPr>
      </w:pPr>
      <w:r>
        <w:rPr>
          <w:rFonts w:ascii="Times New Roman" w:hAnsi="Times New Roman" w:cs="Times New Roman"/>
          <w:b/>
          <w:bCs/>
          <w:sz w:val="28"/>
          <w:szCs w:val="28"/>
        </w:rPr>
        <w:t>PHP :</w:t>
      </w:r>
    </w:p>
    <w:p w:rsidR="008B6C6F" w:rsidRDefault="005D6A93">
      <w:pPr>
        <w:spacing w:line="360" w:lineRule="auto"/>
        <w:ind w:firstLine="142"/>
        <w:jc w:val="both"/>
      </w:pPr>
      <w:r>
        <w:rPr>
          <w:rFonts w:ascii="Times New Roman" w:hAnsi="Times New Roman" w:cs="Times New Roman"/>
          <w:sz w:val="28"/>
          <w:szCs w:val="28"/>
        </w:rPr>
        <w:t xml:space="preserve">PHP: Hypertext Preprocessor, plus connu sous son sigle PHP(acronyme récursif), est un langage de programmation principalement utilisé pour produire des pages Web dynamiques via un serveur HTTP, mais pouvant également fonctionner comme n'importe quel langage interprété de façon locale. PHP est un langage impératif orienté objet. </w:t>
      </w:r>
    </w:p>
    <w:p w:rsidR="008B6C6F" w:rsidRDefault="005D6A93">
      <w:pPr>
        <w:spacing w:line="360" w:lineRule="auto"/>
        <w:ind w:firstLine="284"/>
        <w:jc w:val="both"/>
        <w:rPr>
          <w:rFonts w:ascii="Times New Roman" w:hAnsi="Times New Roman" w:cs="Times New Roman"/>
          <w:sz w:val="28"/>
          <w:szCs w:val="28"/>
        </w:rPr>
      </w:pPr>
      <w:r>
        <w:rPr>
          <w:rFonts w:ascii="Times New Roman" w:hAnsi="Times New Roman" w:cs="Times New Roman"/>
          <w:sz w:val="28"/>
          <w:szCs w:val="28"/>
        </w:rPr>
        <w:t>PHP a permis de créer un grand nombre de sites web célèbres, comme Facebook, Wikipédia, etc. Il est considéré comme la base de la création des sites Internet dits dynamiques</w:t>
      </w:r>
    </w:p>
    <w:p w:rsidR="008B6C6F" w:rsidRDefault="007B7250">
      <w:pPr>
        <w:spacing w:line="360" w:lineRule="auto"/>
        <w:ind w:firstLine="708"/>
        <w:jc w:val="both"/>
      </w:pPr>
      <w:r>
        <w:rPr>
          <w:noProof/>
          <w:lang w:eastAsia="fr-FR"/>
        </w:rPr>
        <w:drawing>
          <wp:anchor distT="0" distB="0" distL="114300" distR="114300" simplePos="0" relativeHeight="251665920" behindDoc="0" locked="0" layoutInCell="1" allowOverlap="1">
            <wp:simplePos x="0" y="0"/>
            <wp:positionH relativeFrom="margin">
              <wp:align>right</wp:align>
            </wp:positionH>
            <wp:positionV relativeFrom="paragraph">
              <wp:posOffset>228600</wp:posOffset>
            </wp:positionV>
            <wp:extent cx="727710" cy="552450"/>
            <wp:effectExtent l="0" t="0" r="0" b="0"/>
            <wp:wrapTight wrapText="bothSides">
              <wp:wrapPolygon edited="0">
                <wp:start x="0" y="0"/>
                <wp:lineTo x="0" y="20855"/>
                <wp:lineTo x="20921" y="20855"/>
                <wp:lineTo x="20921" y="0"/>
                <wp:lineTo x="0" y="0"/>
              </wp:wrapPolygon>
            </wp:wrapTight>
            <wp:docPr id="5"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2771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6C6F" w:rsidRDefault="005D6A93">
      <w:pPr>
        <w:pStyle w:val="Sansinterligne"/>
        <w:numPr>
          <w:ilvl w:val="0"/>
          <w:numId w:val="11"/>
        </w:numPr>
        <w:tabs>
          <w:tab w:val="left" w:pos="993"/>
        </w:tabs>
        <w:spacing w:line="360" w:lineRule="auto"/>
        <w:ind w:left="567" w:firstLine="142"/>
        <w:rPr>
          <w:rFonts w:ascii="Times New Roman" w:hAnsi="Times New Roman" w:cs="Times New Roman"/>
          <w:b/>
          <w:bCs/>
          <w:sz w:val="28"/>
          <w:szCs w:val="28"/>
        </w:rPr>
      </w:pPr>
      <w:r>
        <w:rPr>
          <w:rFonts w:ascii="Times New Roman" w:hAnsi="Times New Roman" w:cs="Times New Roman"/>
          <w:b/>
          <w:bCs/>
          <w:sz w:val="28"/>
          <w:szCs w:val="28"/>
        </w:rPr>
        <w:t xml:space="preserve">JavaScript : </w:t>
      </w:r>
    </w:p>
    <w:p w:rsidR="008B6C6F" w:rsidRDefault="008B6C6F">
      <w:pPr>
        <w:pStyle w:val="Default"/>
        <w:ind w:left="720"/>
      </w:pPr>
    </w:p>
    <w:p w:rsidR="008B6C6F" w:rsidRDefault="005D6A93">
      <w:pPr>
        <w:spacing w:line="360" w:lineRule="auto"/>
        <w:ind w:firstLine="142"/>
        <w:jc w:val="both"/>
        <w:rPr>
          <w:rFonts w:ascii="Times New Roman" w:hAnsi="Times New Roman" w:cs="Times New Roman"/>
          <w:sz w:val="28"/>
          <w:szCs w:val="28"/>
        </w:rPr>
      </w:pPr>
      <w:r>
        <w:rPr>
          <w:rFonts w:ascii="Times New Roman" w:hAnsi="Times New Roman" w:cs="Times New Roman"/>
          <w:sz w:val="28"/>
          <w:szCs w:val="28"/>
        </w:rPr>
        <w:lastRenderedPageBreak/>
        <w:t>JavaScript est un langage de script orienté objet principalement utilisé dans les pages HTML. À l’opposé des langages serveur (qui s’exécutent sur le site), JavaScript est exécuté sur l’ordinateur de l’internaute par le navigateur lui-même. Ainsi, ce langage permet une interaction avec l’utilisateur en fonction de ses actions (lors du passage de la souris au-dessus d’un élément, du redimensionnement de la page…).</w:t>
      </w:r>
    </w:p>
    <w:p w:rsidR="008B6C6F" w:rsidRDefault="007B7250">
      <w:pPr>
        <w:spacing w:line="360" w:lineRule="auto"/>
        <w:ind w:firstLine="142"/>
        <w:jc w:val="both"/>
      </w:pPr>
      <w:r>
        <w:rPr>
          <w:noProof/>
          <w:lang w:eastAsia="fr-FR"/>
        </w:rPr>
        <w:drawing>
          <wp:anchor distT="0" distB="0" distL="114300" distR="114300" simplePos="0" relativeHeight="251667968" behindDoc="0" locked="0" layoutInCell="1" allowOverlap="1">
            <wp:simplePos x="0" y="0"/>
            <wp:positionH relativeFrom="column">
              <wp:posOffset>5186680</wp:posOffset>
            </wp:positionH>
            <wp:positionV relativeFrom="paragraph">
              <wp:posOffset>354330</wp:posOffset>
            </wp:positionV>
            <wp:extent cx="601980" cy="431165"/>
            <wp:effectExtent l="0" t="0" r="0" b="0"/>
            <wp:wrapThrough wrapText="bothSides">
              <wp:wrapPolygon edited="0">
                <wp:start x="12987" y="0"/>
                <wp:lineTo x="0" y="4772"/>
                <wp:lineTo x="0" y="16224"/>
                <wp:lineTo x="12987" y="20996"/>
                <wp:lineTo x="19139" y="20996"/>
                <wp:lineTo x="21190" y="20041"/>
                <wp:lineTo x="21190" y="954"/>
                <wp:lineTo x="19139" y="0"/>
                <wp:lineTo x="12987" y="0"/>
              </wp:wrapPolygon>
            </wp:wrapThrough>
            <wp:docPr id="4" name="Image 105" descr="C:\Users\AdMin\Desktop\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 descr="C:\Users\AdMin\Desktop\Visual_Studio_Code_1.35_icon.sv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98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5D6A93">
        <w:rPr>
          <w:rFonts w:ascii="Times New Roman" w:hAnsi="Times New Roman" w:cs="Times New Roman"/>
          <w:b/>
          <w:bCs/>
          <w:sz w:val="28"/>
          <w:szCs w:val="28"/>
        </w:rPr>
        <w:t>Visual Studio Code :</w:t>
      </w:r>
    </w:p>
    <w:p w:rsidR="008B6C6F" w:rsidRDefault="008B6C6F">
      <w:pPr>
        <w:pStyle w:val="Default"/>
      </w:pPr>
    </w:p>
    <w:p w:rsidR="008B6C6F" w:rsidRDefault="005D6A93">
      <w:pPr>
        <w:spacing w:line="360" w:lineRule="auto"/>
        <w:jc w:val="both"/>
        <w:rPr>
          <w:rFonts w:ascii="Times New Roman" w:hAnsi="Times New Roman" w:cs="Times New Roman"/>
          <w:sz w:val="28"/>
          <w:szCs w:val="28"/>
        </w:rPr>
      </w:pPr>
      <w:r>
        <w:rPr>
          <w:rFonts w:ascii="Times New Roman" w:hAnsi="Times New Roman" w:cs="Times New Roman"/>
          <w:sz w:val="28"/>
          <w:szCs w:val="28"/>
        </w:rPr>
        <w:t>Visual Studio Code, souvent abrégé en VS Code, est un éditeur de code source développé par Microsoft. Il est largement utilisé par les développeurs de logiciels pour écrire, éditer et déboguer du code. Voici une définition plus détaillée.</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Visual Studio Code est un environnement de développement intégré (IDE) légère et open source qui prend en charge une grande variété de langages de programmation, de frameworks et d'outils. Il est conçu pour être hautement personnalisable et extensible grâce à une large gamme d'extensions disponibles dans son écosystème</w:t>
      </w:r>
    </w:p>
    <w:p w:rsidR="008B6C6F" w:rsidRDefault="005D6A93">
      <w:pPr>
        <w:pStyle w:val="Titre1"/>
        <w:suppressAutoHyphens w:val="0"/>
        <w:spacing w:before="480" w:line="276" w:lineRule="auto"/>
        <w:jc w:val="center"/>
        <w:textAlignment w:val="auto"/>
        <w:rPr>
          <w:rFonts w:ascii="Calibri" w:hAnsi="Calibri"/>
          <w:b/>
          <w:bCs/>
          <w:color w:val="auto"/>
          <w:sz w:val="48"/>
          <w:szCs w:val="48"/>
        </w:rPr>
      </w:pPr>
      <w:bookmarkStart w:id="49" w:name="_Toc146658004"/>
      <w:r>
        <w:rPr>
          <w:rFonts w:ascii="Calibri" w:hAnsi="Calibri"/>
          <w:b/>
          <w:bCs/>
          <w:color w:val="auto"/>
          <w:sz w:val="48"/>
          <w:szCs w:val="48"/>
        </w:rPr>
        <w:t>CONCLUSION</w:t>
      </w:r>
      <w:bookmarkEnd w:id="49"/>
    </w:p>
    <w:p w:rsidR="008B6C6F" w:rsidRDefault="005D6A93">
      <w:pPr>
        <w:spacing w:before="240" w:line="360" w:lineRule="auto"/>
        <w:ind w:firstLine="708"/>
        <w:jc w:val="both"/>
        <w:rPr>
          <w:rFonts w:ascii="Times New Roman" w:hAnsi="Times New Roman" w:cs="Times New Roman"/>
          <w:sz w:val="28"/>
          <w:szCs w:val="28"/>
        </w:rPr>
      </w:pPr>
      <w:r>
        <w:rPr>
          <w:rFonts w:ascii="Times New Roman" w:hAnsi="Times New Roman" w:cs="Times New Roman"/>
          <w:sz w:val="28"/>
          <w:szCs w:val="28"/>
        </w:rPr>
        <w:t>Le projet de développement d'une plateforme e-commerce basée sur PHP Laravel est une initiative ambitieuse visant à créer une solution de commerce en ligne robuste et conviviale. En élaborant ce cahier des charges, nous avons clairement défini les objectifs, les fonctionnalités clés et les contraintes techniques pour guider le processus de développement.</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Ce projet vise à fournir une expérience d'achat en ligne exceptionnelle pour les clients en offrant une interface utilisateur attrayante, une gestion de catalogue efficace, un processus de commande fluide, des paiements sécurisés et des outils de suivi des commandes. De plus, il permettra aux administrateurs de gérer les comptes clients et de promouvoir les ventes grâce à des offres spéciales.</w:t>
      </w:r>
    </w:p>
    <w:p w:rsidR="008B6C6F" w:rsidRDefault="005D6A9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La flexibilité et la puissance du framework Laravel seront mises à profit pour garantir une mise en œuvre réussie de ces fonctionnalités. Tout au long du projet, la collaboration étroite entre les équipes de développement, de conception et de gestion de projet sera essentielle pour atteindre les objectifs fixés.</w:t>
      </w:r>
    </w:p>
    <w:p w:rsidR="008B6C6F" w:rsidRDefault="005D6A93">
      <w:pPr>
        <w:spacing w:line="360" w:lineRule="auto"/>
        <w:ind w:firstLine="708"/>
        <w:jc w:val="both"/>
      </w:pPr>
      <w:r>
        <w:rPr>
          <w:rFonts w:ascii="Times New Roman" w:hAnsi="Times New Roman" w:cs="Times New Roman"/>
          <w:sz w:val="28"/>
          <w:szCs w:val="28"/>
        </w:rPr>
        <w:t>En fin de compte, ce projet représente une opportunité de créer une plateforme e-commerce de haute qualité qui répondra aux besoins des utilisateurs, stimulera la croissance des ventes et contribuera au succès de notre entreprise dans le monde numérique en constante évolution. Le respect de ce cahier des charges et l'engagement envers l'excellence dans l'exécution du projet seront les clés de notre réussite.</w:t>
      </w:r>
    </w:p>
    <w:sectPr w:rsidR="008B6C6F">
      <w:footerReference w:type="default" r:id="rId109"/>
      <w:pgSz w:w="11906" w:h="16838"/>
      <w:pgMar w:top="709" w:right="1276" w:bottom="851" w:left="1276"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37D9" w:rsidRDefault="00E337D9">
      <w:pPr>
        <w:spacing w:after="0" w:line="240" w:lineRule="auto"/>
      </w:pPr>
      <w:r>
        <w:separator/>
      </w:r>
    </w:p>
  </w:endnote>
  <w:endnote w:type="continuationSeparator" w:id="0">
    <w:p w:rsidR="00E337D9" w:rsidRDefault="00E33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altName w:val="Arial"/>
    <w:charset w:val="00"/>
    <w:family w:val="swiss"/>
    <w:pitch w:val="variable"/>
  </w:font>
  <w:font w:name="Bahnschrift SemiBold">
    <w:panose1 w:val="020B0502040204020203"/>
    <w:charset w:val="00"/>
    <w:family w:val="swiss"/>
    <w:pitch w:val="variable"/>
    <w:sig w:usb0="A00002C7" w:usb1="00000002" w:usb2="00000000" w:usb3="00000000" w:csb0="0000019F" w:csb1="00000000"/>
  </w:font>
  <w:font w:name="Algerian">
    <w:altName w:val="Gabriola"/>
    <w:charset w:val="00"/>
    <w:family w:val="decorative"/>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6A93" w:rsidRDefault="005D6A93">
    <w:pPr>
      <w:pStyle w:val="Pieddepage"/>
      <w:jc w:val="right"/>
    </w:pPr>
  </w:p>
  <w:p w:rsidR="005D6A93" w:rsidRDefault="005D6A93">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6A93" w:rsidRDefault="005D6A93">
    <w:pPr>
      <w:pStyle w:val="Pieddepage"/>
      <w:jc w:val="right"/>
    </w:pPr>
    <w:r>
      <w:fldChar w:fldCharType="begin"/>
    </w:r>
    <w:r>
      <w:instrText xml:space="preserve"> PAGE </w:instrText>
    </w:r>
    <w:r>
      <w:fldChar w:fldCharType="separate"/>
    </w:r>
    <w:r w:rsidR="007B7250">
      <w:rPr>
        <w:noProof/>
      </w:rPr>
      <w:t>23</w:t>
    </w:r>
    <w:r>
      <w:fldChar w:fldCharType="end"/>
    </w:r>
  </w:p>
  <w:p w:rsidR="005D6A93" w:rsidRDefault="005D6A93">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37D9" w:rsidRDefault="00E337D9">
      <w:pPr>
        <w:spacing w:after="0" w:line="240" w:lineRule="auto"/>
      </w:pPr>
      <w:r>
        <w:rPr>
          <w:color w:val="000000"/>
        </w:rPr>
        <w:separator/>
      </w:r>
    </w:p>
  </w:footnote>
  <w:footnote w:type="continuationSeparator" w:id="0">
    <w:p w:rsidR="00E337D9" w:rsidRDefault="00E337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B44E6"/>
    <w:multiLevelType w:val="multilevel"/>
    <w:tmpl w:val="BD6C5654"/>
    <w:lvl w:ilvl="0">
      <w:start w:val="1"/>
      <w:numFmt w:val="decimal"/>
      <w:lvlText w:val="%1."/>
      <w:lvlJc w:val="left"/>
      <w:pPr>
        <w:ind w:left="1080" w:hanging="720"/>
      </w:pPr>
      <w:rPr>
        <w:rFonts w:ascii="Calibri" w:hAnsi="Calibri"/>
        <w:b/>
        <w:sz w:val="28"/>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BB5B8D"/>
    <w:multiLevelType w:val="multilevel"/>
    <w:tmpl w:val="D172857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A795259"/>
    <w:multiLevelType w:val="multilevel"/>
    <w:tmpl w:val="CFBC1480"/>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 w15:restartNumberingAfterBreak="0">
    <w:nsid w:val="27CD290E"/>
    <w:multiLevelType w:val="multilevel"/>
    <w:tmpl w:val="60D2DF38"/>
    <w:lvl w:ilvl="0">
      <w:numFmt w:val="bullet"/>
      <w:lvlText w:val=""/>
      <w:lvlJc w:val="left"/>
      <w:pPr>
        <w:ind w:left="2704" w:hanging="360"/>
      </w:pPr>
      <w:rPr>
        <w:rFonts w:ascii="Wingdings" w:hAnsi="Wingdings"/>
      </w:rPr>
    </w:lvl>
    <w:lvl w:ilvl="1">
      <w:numFmt w:val="bullet"/>
      <w:lvlText w:val="o"/>
      <w:lvlJc w:val="left"/>
      <w:pPr>
        <w:ind w:left="3424" w:hanging="360"/>
      </w:pPr>
      <w:rPr>
        <w:rFonts w:ascii="Courier New" w:hAnsi="Courier New" w:cs="Courier New"/>
      </w:rPr>
    </w:lvl>
    <w:lvl w:ilvl="2">
      <w:numFmt w:val="bullet"/>
      <w:lvlText w:val=""/>
      <w:lvlJc w:val="left"/>
      <w:pPr>
        <w:ind w:left="4144" w:hanging="360"/>
      </w:pPr>
      <w:rPr>
        <w:rFonts w:ascii="Wingdings" w:hAnsi="Wingdings"/>
      </w:rPr>
    </w:lvl>
    <w:lvl w:ilvl="3">
      <w:numFmt w:val="bullet"/>
      <w:lvlText w:val=""/>
      <w:lvlJc w:val="left"/>
      <w:pPr>
        <w:ind w:left="4864" w:hanging="360"/>
      </w:pPr>
      <w:rPr>
        <w:rFonts w:ascii="Symbol" w:hAnsi="Symbol"/>
      </w:rPr>
    </w:lvl>
    <w:lvl w:ilvl="4">
      <w:numFmt w:val="bullet"/>
      <w:lvlText w:val="o"/>
      <w:lvlJc w:val="left"/>
      <w:pPr>
        <w:ind w:left="5584" w:hanging="360"/>
      </w:pPr>
      <w:rPr>
        <w:rFonts w:ascii="Courier New" w:hAnsi="Courier New" w:cs="Courier New"/>
      </w:rPr>
    </w:lvl>
    <w:lvl w:ilvl="5">
      <w:numFmt w:val="bullet"/>
      <w:lvlText w:val=""/>
      <w:lvlJc w:val="left"/>
      <w:pPr>
        <w:ind w:left="6304" w:hanging="360"/>
      </w:pPr>
      <w:rPr>
        <w:rFonts w:ascii="Wingdings" w:hAnsi="Wingdings"/>
      </w:rPr>
    </w:lvl>
    <w:lvl w:ilvl="6">
      <w:numFmt w:val="bullet"/>
      <w:lvlText w:val=""/>
      <w:lvlJc w:val="left"/>
      <w:pPr>
        <w:ind w:left="7024" w:hanging="360"/>
      </w:pPr>
      <w:rPr>
        <w:rFonts w:ascii="Symbol" w:hAnsi="Symbol"/>
      </w:rPr>
    </w:lvl>
    <w:lvl w:ilvl="7">
      <w:numFmt w:val="bullet"/>
      <w:lvlText w:val="o"/>
      <w:lvlJc w:val="left"/>
      <w:pPr>
        <w:ind w:left="7744" w:hanging="360"/>
      </w:pPr>
      <w:rPr>
        <w:rFonts w:ascii="Courier New" w:hAnsi="Courier New" w:cs="Courier New"/>
      </w:rPr>
    </w:lvl>
    <w:lvl w:ilvl="8">
      <w:numFmt w:val="bullet"/>
      <w:lvlText w:val=""/>
      <w:lvlJc w:val="left"/>
      <w:pPr>
        <w:ind w:left="8464" w:hanging="360"/>
      </w:pPr>
      <w:rPr>
        <w:rFonts w:ascii="Wingdings" w:hAnsi="Wingdings"/>
      </w:rPr>
    </w:lvl>
  </w:abstractNum>
  <w:abstractNum w:abstractNumId="4" w15:restartNumberingAfterBreak="0">
    <w:nsid w:val="29FC6DD6"/>
    <w:multiLevelType w:val="multilevel"/>
    <w:tmpl w:val="F338356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2B62B9"/>
    <w:multiLevelType w:val="multilevel"/>
    <w:tmpl w:val="2FB0D5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F4A6F45"/>
    <w:multiLevelType w:val="multilevel"/>
    <w:tmpl w:val="F18C4A14"/>
    <w:lvl w:ilvl="0">
      <w:numFmt w:val="bullet"/>
      <w:lvlText w:val=""/>
      <w:lvlJc w:val="left"/>
      <w:pPr>
        <w:ind w:left="1428" w:hanging="360"/>
      </w:pPr>
      <w:rPr>
        <w:rFonts w:ascii="Wingdings" w:hAnsi="Wingdings"/>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7" w15:restartNumberingAfterBreak="0">
    <w:nsid w:val="3A907183"/>
    <w:multiLevelType w:val="multilevel"/>
    <w:tmpl w:val="D8C0C4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3736497"/>
    <w:multiLevelType w:val="multilevel"/>
    <w:tmpl w:val="A32A0944"/>
    <w:lvl w:ilvl="0">
      <w:numFmt w:val="bullet"/>
      <w:lvlText w:val=""/>
      <w:lvlJc w:val="left"/>
      <w:pPr>
        <w:ind w:left="1428" w:hanging="360"/>
      </w:pPr>
      <w:rPr>
        <w:rFonts w:ascii="Wingdings" w:hAnsi="Wingdings"/>
      </w:rPr>
    </w:lvl>
    <w:lvl w:ilvl="1">
      <w:numFmt w:val="bullet"/>
      <w:lvlText w:val="o"/>
      <w:lvlJc w:val="left"/>
      <w:pPr>
        <w:ind w:left="2148" w:hanging="360"/>
      </w:pPr>
      <w:rPr>
        <w:rFonts w:ascii="Courier New" w:hAnsi="Courier New" w:cs="Courier New"/>
      </w:rPr>
    </w:lvl>
    <w:lvl w:ilvl="2">
      <w:numFmt w:val="bullet"/>
      <w:lvlText w:val=""/>
      <w:lvlJc w:val="left"/>
      <w:pPr>
        <w:ind w:left="2868" w:hanging="360"/>
      </w:pPr>
      <w:rPr>
        <w:rFonts w:ascii="Wingdings" w:hAnsi="Wingdings"/>
      </w:rPr>
    </w:lvl>
    <w:lvl w:ilvl="3">
      <w:numFmt w:val="bullet"/>
      <w:lvlText w:val=""/>
      <w:lvlJc w:val="left"/>
      <w:pPr>
        <w:ind w:left="3588" w:hanging="360"/>
      </w:pPr>
      <w:rPr>
        <w:rFonts w:ascii="Symbol" w:hAnsi="Symbol"/>
      </w:rPr>
    </w:lvl>
    <w:lvl w:ilvl="4">
      <w:numFmt w:val="bullet"/>
      <w:lvlText w:val="o"/>
      <w:lvlJc w:val="left"/>
      <w:pPr>
        <w:ind w:left="4308" w:hanging="360"/>
      </w:pPr>
      <w:rPr>
        <w:rFonts w:ascii="Courier New" w:hAnsi="Courier New" w:cs="Courier New"/>
      </w:rPr>
    </w:lvl>
    <w:lvl w:ilvl="5">
      <w:numFmt w:val="bullet"/>
      <w:lvlText w:val=""/>
      <w:lvlJc w:val="left"/>
      <w:pPr>
        <w:ind w:left="5028" w:hanging="360"/>
      </w:pPr>
      <w:rPr>
        <w:rFonts w:ascii="Wingdings" w:hAnsi="Wingdings"/>
      </w:rPr>
    </w:lvl>
    <w:lvl w:ilvl="6">
      <w:numFmt w:val="bullet"/>
      <w:lvlText w:val=""/>
      <w:lvlJc w:val="left"/>
      <w:pPr>
        <w:ind w:left="5748" w:hanging="360"/>
      </w:pPr>
      <w:rPr>
        <w:rFonts w:ascii="Symbol" w:hAnsi="Symbol"/>
      </w:rPr>
    </w:lvl>
    <w:lvl w:ilvl="7">
      <w:numFmt w:val="bullet"/>
      <w:lvlText w:val="o"/>
      <w:lvlJc w:val="left"/>
      <w:pPr>
        <w:ind w:left="6468" w:hanging="360"/>
      </w:pPr>
      <w:rPr>
        <w:rFonts w:ascii="Courier New" w:hAnsi="Courier New" w:cs="Courier New"/>
      </w:rPr>
    </w:lvl>
    <w:lvl w:ilvl="8">
      <w:numFmt w:val="bullet"/>
      <w:lvlText w:val=""/>
      <w:lvlJc w:val="left"/>
      <w:pPr>
        <w:ind w:left="7188" w:hanging="360"/>
      </w:pPr>
      <w:rPr>
        <w:rFonts w:ascii="Wingdings" w:hAnsi="Wingdings"/>
      </w:rPr>
    </w:lvl>
  </w:abstractNum>
  <w:abstractNum w:abstractNumId="9" w15:restartNumberingAfterBreak="0">
    <w:nsid w:val="62732F7B"/>
    <w:multiLevelType w:val="multilevel"/>
    <w:tmpl w:val="988478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7CA571B"/>
    <w:multiLevelType w:val="multilevel"/>
    <w:tmpl w:val="CA327DB8"/>
    <w:lvl w:ilvl="0">
      <w:start w:val="1"/>
      <w:numFmt w:val="lowerLetter"/>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num w:numId="1">
    <w:abstractNumId w:val="2"/>
  </w:num>
  <w:num w:numId="2">
    <w:abstractNumId w:val="9"/>
  </w:num>
  <w:num w:numId="3">
    <w:abstractNumId w:val="8"/>
  </w:num>
  <w:num w:numId="4">
    <w:abstractNumId w:val="10"/>
  </w:num>
  <w:num w:numId="5">
    <w:abstractNumId w:val="6"/>
  </w:num>
  <w:num w:numId="6">
    <w:abstractNumId w:val="5"/>
  </w:num>
  <w:num w:numId="7">
    <w:abstractNumId w:val="3"/>
  </w:num>
  <w:num w:numId="8">
    <w:abstractNumId w:val="1"/>
  </w:num>
  <w:num w:numId="9">
    <w:abstractNumId w:val="4"/>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250"/>
    <w:rsid w:val="005D6A93"/>
    <w:rsid w:val="007B7250"/>
    <w:rsid w:val="008B6C6F"/>
    <w:rsid w:val="00A71F14"/>
    <w:rsid w:val="00AB76AC"/>
    <w:rsid w:val="00E337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18EC594-F707-492D-8DD3-B38BD57AD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autoSpaceDN w:val="0"/>
      <w:spacing w:after="160" w:line="244" w:lineRule="auto"/>
      <w:textAlignment w:val="baseline"/>
    </w:pPr>
    <w:rPr>
      <w:sz w:val="22"/>
      <w:szCs w:val="22"/>
      <w:lang w:eastAsia="en-US"/>
    </w:rPr>
  </w:style>
  <w:style w:type="paragraph" w:styleId="Titre1">
    <w:name w:val="heading 1"/>
    <w:basedOn w:val="Normal"/>
    <w:next w:val="Normal"/>
    <w:pPr>
      <w:keepNext/>
      <w:keepLines/>
      <w:spacing w:before="240" w:after="0"/>
      <w:outlineLvl w:val="0"/>
    </w:pPr>
    <w:rPr>
      <w:rFonts w:ascii="Calibri Light" w:eastAsia="Times New Roman" w:hAnsi="Calibri Light" w:cs="Times New Roman"/>
      <w:color w:val="2F5496"/>
      <w:sz w:val="32"/>
      <w:szCs w:val="32"/>
    </w:rPr>
  </w:style>
  <w:style w:type="paragraph" w:styleId="Titre2">
    <w:name w:val="heading 2"/>
    <w:basedOn w:val="Normal"/>
    <w:next w:val="Normal"/>
    <w:pPr>
      <w:keepNext/>
      <w:keepLines/>
      <w:spacing w:before="40" w:after="0"/>
      <w:outlineLvl w:val="1"/>
    </w:pPr>
    <w:rPr>
      <w:rFonts w:ascii="Calibri Light" w:eastAsia="Times New Roman" w:hAnsi="Calibri Light" w:cs="Times New Roman"/>
      <w:color w:val="2F5496"/>
      <w:sz w:val="26"/>
      <w:szCs w:val="26"/>
    </w:rPr>
  </w:style>
  <w:style w:type="paragraph" w:styleId="Titre3">
    <w:name w:val="heading 3"/>
    <w:basedOn w:val="Normal"/>
    <w:next w:val="Normal"/>
    <w:pPr>
      <w:keepNext/>
      <w:keepLines/>
      <w:spacing w:before="40" w:after="0"/>
      <w:outlineLvl w:val="2"/>
    </w:pPr>
    <w:rPr>
      <w:rFonts w:ascii="Calibri Light" w:eastAsia="Times New Roman" w:hAnsi="Calibri Light" w:cs="Times New Roman"/>
      <w:color w:val="1F4D78"/>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pPr>
      <w:ind w:left="720"/>
    </w:pPr>
  </w:style>
  <w:style w:type="paragraph" w:styleId="NormalWeb">
    <w:name w:val="Normal (Web)"/>
    <w:basedOn w:val="Normal"/>
    <w:pPr>
      <w:spacing w:before="100" w:after="100" w:line="240" w:lineRule="auto"/>
    </w:pPr>
    <w:rPr>
      <w:rFonts w:ascii="Times New Roman" w:eastAsia="Times New Roman" w:hAnsi="Times New Roman" w:cs="Times New Roman"/>
      <w:sz w:val="24"/>
      <w:szCs w:val="24"/>
      <w:lang w:eastAsia="fr-FR"/>
    </w:rPr>
  </w:style>
  <w:style w:type="paragraph" w:customStyle="1" w:styleId="msonormal0">
    <w:name w:val="msonormal"/>
    <w:basedOn w:val="Normal"/>
    <w:pPr>
      <w:spacing w:before="100" w:after="100" w:line="240" w:lineRule="auto"/>
    </w:pPr>
    <w:rPr>
      <w:rFonts w:ascii="Times New Roman" w:eastAsia="Times New Roman" w:hAnsi="Times New Roman" w:cs="Times New Roman"/>
      <w:sz w:val="24"/>
      <w:szCs w:val="24"/>
      <w:lang w:eastAsia="fr-FR"/>
    </w:rPr>
  </w:style>
  <w:style w:type="character" w:customStyle="1" w:styleId="html-doctype">
    <w:name w:val="html-doctype"/>
    <w:basedOn w:val="Policepardfaut"/>
  </w:style>
  <w:style w:type="character" w:customStyle="1" w:styleId="html-tag">
    <w:name w:val="html-tag"/>
    <w:basedOn w:val="Policepardfaut"/>
  </w:style>
  <w:style w:type="character" w:customStyle="1" w:styleId="html-attribute-name">
    <w:name w:val="html-attribute-name"/>
    <w:basedOn w:val="Policepardfaut"/>
  </w:style>
  <w:style w:type="character" w:customStyle="1" w:styleId="html-attribute-value">
    <w:name w:val="html-attribute-value"/>
    <w:basedOn w:val="Policepardfaut"/>
  </w:style>
  <w:style w:type="character" w:styleId="Lienhypertexte">
    <w:name w:val="Hyperlink"/>
    <w:rPr>
      <w:color w:val="0000FF"/>
      <w:u w:val="single"/>
    </w:rPr>
  </w:style>
  <w:style w:type="character" w:styleId="Lienhypertextesuivivisit">
    <w:name w:val="FollowedHyperlink"/>
    <w:rPr>
      <w:color w:val="800080"/>
      <w:u w:val="single"/>
    </w:rPr>
  </w:style>
  <w:style w:type="character" w:customStyle="1" w:styleId="html-comment">
    <w:name w:val="html-comment"/>
    <w:basedOn w:val="Policepardfaut"/>
  </w:style>
  <w:style w:type="character" w:customStyle="1" w:styleId="html-end-of-file">
    <w:name w:val="html-end-of-file"/>
    <w:basedOn w:val="Policepardfaut"/>
  </w:style>
  <w:style w:type="paragraph" w:styleId="Prformat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rPr>
      <w:rFonts w:ascii="Courier New" w:eastAsia="Times New Roman" w:hAnsi="Courier New" w:cs="Courier New"/>
      <w:sz w:val="20"/>
      <w:szCs w:val="20"/>
      <w:lang w:eastAsia="fr-FR"/>
    </w:rPr>
  </w:style>
  <w:style w:type="character" w:styleId="lev">
    <w:name w:val="Strong"/>
    <w:rPr>
      <w:b/>
      <w:bCs/>
    </w:rPr>
  </w:style>
  <w:style w:type="paragraph" w:styleId="Titre">
    <w:name w:val="Title"/>
    <w:basedOn w:val="En-tte"/>
    <w:next w:val="Normal"/>
    <w:rPr>
      <w:rFonts w:ascii="Times New Roman" w:eastAsia="Times New Roman" w:hAnsi="Times New Roman" w:cs="Times New Roman"/>
      <w:color w:val="833C0B"/>
      <w:spacing w:val="-10"/>
      <w:kern w:val="3"/>
      <w:sz w:val="72"/>
      <w:szCs w:val="56"/>
    </w:rPr>
  </w:style>
  <w:style w:type="character" w:customStyle="1" w:styleId="TitreCar">
    <w:name w:val="Titre Car"/>
    <w:rPr>
      <w:rFonts w:ascii="Times New Roman" w:eastAsia="Times New Roman" w:hAnsi="Times New Roman" w:cs="Times New Roman"/>
      <w:color w:val="833C0B"/>
      <w:spacing w:val="-10"/>
      <w:kern w:val="3"/>
      <w:sz w:val="72"/>
      <w:szCs w:val="56"/>
    </w:rPr>
  </w:style>
  <w:style w:type="paragraph" w:styleId="En-tte">
    <w:name w:val="header"/>
    <w:basedOn w:val="Normal"/>
    <w:pPr>
      <w:tabs>
        <w:tab w:val="center" w:pos="4536"/>
        <w:tab w:val="right" w:pos="9072"/>
      </w:tabs>
      <w:spacing w:after="0" w:line="240" w:lineRule="auto"/>
    </w:pPr>
  </w:style>
  <w:style w:type="character" w:customStyle="1" w:styleId="En-tteCar">
    <w:name w:val="En-tête Car"/>
    <w:basedOn w:val="Policepardfaut"/>
  </w:style>
  <w:style w:type="paragraph" w:customStyle="1" w:styleId="Default">
    <w:name w:val="Default"/>
    <w:pPr>
      <w:autoSpaceDE w:val="0"/>
      <w:autoSpaceDN w:val="0"/>
    </w:pPr>
    <w:rPr>
      <w:rFonts w:ascii="Arial" w:hAnsi="Arial"/>
      <w:color w:val="000000"/>
      <w:sz w:val="24"/>
      <w:szCs w:val="24"/>
      <w:lang w:eastAsia="en-US"/>
    </w:rPr>
  </w:style>
  <w:style w:type="paragraph" w:styleId="z-Hautduformulaire">
    <w:name w:val="HTML Top of Form"/>
    <w:basedOn w:val="Normal"/>
    <w:next w:val="Normal"/>
    <w:pPr>
      <w:pBdr>
        <w:bottom w:val="single" w:sz="6" w:space="1" w:color="000000"/>
      </w:pBdr>
      <w:suppressAutoHyphens w:val="0"/>
      <w:spacing w:after="0" w:line="240" w:lineRule="auto"/>
      <w:jc w:val="center"/>
      <w:textAlignment w:val="auto"/>
    </w:pPr>
    <w:rPr>
      <w:rFonts w:ascii="Arial" w:eastAsia="Times New Roman" w:hAnsi="Arial"/>
      <w:vanish/>
      <w:sz w:val="16"/>
      <w:szCs w:val="16"/>
      <w:lang w:eastAsia="fr-FR"/>
    </w:rPr>
  </w:style>
  <w:style w:type="character" w:customStyle="1" w:styleId="z-HautduformulaireCar">
    <w:name w:val="z-Haut du formulaire Car"/>
    <w:rPr>
      <w:rFonts w:ascii="Arial" w:eastAsia="Times New Roman" w:hAnsi="Arial"/>
      <w:vanish/>
      <w:sz w:val="16"/>
      <w:szCs w:val="16"/>
      <w:lang w:eastAsia="fr-FR"/>
    </w:rPr>
  </w:style>
  <w:style w:type="character" w:customStyle="1" w:styleId="Titre1Car">
    <w:name w:val="Titre 1 Car"/>
    <w:rPr>
      <w:rFonts w:ascii="Calibri Light" w:eastAsia="Times New Roman" w:hAnsi="Calibri Light" w:cs="Times New Roman"/>
      <w:color w:val="2F5496"/>
      <w:sz w:val="32"/>
      <w:szCs w:val="32"/>
    </w:rPr>
  </w:style>
  <w:style w:type="character" w:customStyle="1" w:styleId="Titre2Car">
    <w:name w:val="Titre 2 Car"/>
    <w:rPr>
      <w:rFonts w:ascii="Calibri Light" w:eastAsia="Times New Roman" w:hAnsi="Calibri Light" w:cs="Times New Roman"/>
      <w:color w:val="2F5496"/>
      <w:sz w:val="26"/>
      <w:szCs w:val="26"/>
    </w:rPr>
  </w:style>
  <w:style w:type="paragraph" w:styleId="Sansinterligne">
    <w:name w:val="No Spacing"/>
    <w:pPr>
      <w:suppressAutoHyphens/>
      <w:autoSpaceDN w:val="0"/>
      <w:textAlignment w:val="baseline"/>
    </w:pPr>
    <w:rPr>
      <w:sz w:val="22"/>
      <w:szCs w:val="22"/>
      <w:lang w:eastAsia="en-US"/>
    </w:rPr>
  </w:style>
  <w:style w:type="paragraph" w:styleId="En-ttedetabledesmatires">
    <w:name w:val="TOC Heading"/>
    <w:basedOn w:val="Titre1"/>
    <w:next w:val="Normal"/>
    <w:pPr>
      <w:suppressAutoHyphens w:val="0"/>
      <w:spacing w:line="251" w:lineRule="auto"/>
      <w:textAlignment w:val="auto"/>
    </w:pPr>
    <w:rPr>
      <w:lang w:eastAsia="fr-FR"/>
    </w:rPr>
  </w:style>
  <w:style w:type="paragraph" w:styleId="Pieddepage">
    <w:name w:val="footer"/>
    <w:basedOn w:val="Normal"/>
    <w:pPr>
      <w:tabs>
        <w:tab w:val="center" w:pos="4536"/>
        <w:tab w:val="right" w:pos="9072"/>
      </w:tabs>
      <w:spacing w:after="0" w:line="240" w:lineRule="auto"/>
    </w:pPr>
  </w:style>
  <w:style w:type="character" w:customStyle="1" w:styleId="PieddepageCar">
    <w:name w:val="Pied de page Car"/>
    <w:basedOn w:val="Policepardfaut"/>
  </w:style>
  <w:style w:type="paragraph" w:styleId="TM1">
    <w:name w:val="toc 1"/>
    <w:basedOn w:val="Normal"/>
    <w:next w:val="Normal"/>
    <w:autoRedefine/>
    <w:pPr>
      <w:spacing w:after="100"/>
    </w:pPr>
  </w:style>
  <w:style w:type="character" w:customStyle="1" w:styleId="Titre3Car">
    <w:name w:val="Titre 3 Car"/>
    <w:rPr>
      <w:rFonts w:ascii="Calibri Light" w:eastAsia="Times New Roman" w:hAnsi="Calibri Light" w:cs="Times New Roman"/>
      <w:color w:val="1F4D78"/>
      <w:sz w:val="24"/>
      <w:szCs w:val="24"/>
    </w:rPr>
  </w:style>
  <w:style w:type="paragraph" w:styleId="TM2">
    <w:name w:val="toc 2"/>
    <w:basedOn w:val="Normal"/>
    <w:next w:val="Normal"/>
    <w:autoRedefine/>
    <w:pPr>
      <w:spacing w:after="100"/>
      <w:ind w:left="220"/>
    </w:pPr>
  </w:style>
  <w:style w:type="paragraph" w:styleId="TM3">
    <w:name w:val="toc 3"/>
    <w:basedOn w:val="Normal"/>
    <w:next w:val="Normal"/>
    <w:autoRedefin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_Toc146657973" TargetMode="External"/><Relationship Id="rId21" Type="http://schemas.openxmlformats.org/officeDocument/2006/relationships/hyperlink" Target="#_Toc146657968" TargetMode="External"/><Relationship Id="rId42" Type="http://schemas.openxmlformats.org/officeDocument/2006/relationships/hyperlink" Target="#_Toc146657989" TargetMode="External"/><Relationship Id="rId47" Type="http://schemas.openxmlformats.org/officeDocument/2006/relationships/hyperlink" Target="#_Toc146657994" TargetMode="External"/><Relationship Id="rId63" Type="http://schemas.openxmlformats.org/officeDocument/2006/relationships/image" Target="media/image7.emf"/><Relationship Id="rId68" Type="http://schemas.openxmlformats.org/officeDocument/2006/relationships/image" Target="media/image12.emf"/><Relationship Id="rId84" Type="http://schemas.openxmlformats.org/officeDocument/2006/relationships/image" Target="media/image28.jpeg"/><Relationship Id="rId89" Type="http://schemas.openxmlformats.org/officeDocument/2006/relationships/image" Target="media/image33.jpeg"/><Relationship Id="rId16" Type="http://schemas.openxmlformats.org/officeDocument/2006/relationships/hyperlink" Target="#_Toc146657963" TargetMode="External"/><Relationship Id="rId107" Type="http://schemas.openxmlformats.org/officeDocument/2006/relationships/image" Target="media/image51.emf"/><Relationship Id="rId11" Type="http://schemas.openxmlformats.org/officeDocument/2006/relationships/hyperlink" Target="#_Toc146657958" TargetMode="External"/><Relationship Id="rId32" Type="http://schemas.openxmlformats.org/officeDocument/2006/relationships/hyperlink" Target="#_Toc146657979" TargetMode="External"/><Relationship Id="rId37" Type="http://schemas.openxmlformats.org/officeDocument/2006/relationships/hyperlink" Target="#_Toc146657984" TargetMode="External"/><Relationship Id="rId53" Type="http://schemas.openxmlformats.org/officeDocument/2006/relationships/hyperlink" Target="#_Toc146658000" TargetMode="External"/><Relationship Id="rId58" Type="http://schemas.openxmlformats.org/officeDocument/2006/relationships/image" Target="media/image2.png"/><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6.jpeg"/><Relationship Id="rId5" Type="http://schemas.openxmlformats.org/officeDocument/2006/relationships/footnotes" Target="footnotes.xml"/><Relationship Id="rId90" Type="http://schemas.openxmlformats.org/officeDocument/2006/relationships/image" Target="media/image34.jpeg"/><Relationship Id="rId95" Type="http://schemas.openxmlformats.org/officeDocument/2006/relationships/image" Target="media/image39.jpeg"/><Relationship Id="rId22" Type="http://schemas.openxmlformats.org/officeDocument/2006/relationships/hyperlink" Target="#_Toc146657969" TargetMode="External"/><Relationship Id="rId27" Type="http://schemas.openxmlformats.org/officeDocument/2006/relationships/hyperlink" Target="#_Toc146657974" TargetMode="External"/><Relationship Id="rId43" Type="http://schemas.openxmlformats.org/officeDocument/2006/relationships/hyperlink" Target="#_Toc146657990" TargetMode="External"/><Relationship Id="rId48" Type="http://schemas.openxmlformats.org/officeDocument/2006/relationships/hyperlink" Target="#_Toc146657995" TargetMode="External"/><Relationship Id="rId64" Type="http://schemas.openxmlformats.org/officeDocument/2006/relationships/image" Target="media/image8.emf"/><Relationship Id="rId69" Type="http://schemas.openxmlformats.org/officeDocument/2006/relationships/image" Target="media/image13.png"/><Relationship Id="rId80" Type="http://schemas.openxmlformats.org/officeDocument/2006/relationships/image" Target="media/image24.png"/><Relationship Id="rId85" Type="http://schemas.openxmlformats.org/officeDocument/2006/relationships/image" Target="media/image29.png"/><Relationship Id="rId12" Type="http://schemas.openxmlformats.org/officeDocument/2006/relationships/hyperlink" Target="#_Toc146657959" TargetMode="External"/><Relationship Id="rId17" Type="http://schemas.openxmlformats.org/officeDocument/2006/relationships/hyperlink" Target="#_Toc146657964" TargetMode="External"/><Relationship Id="rId33" Type="http://schemas.openxmlformats.org/officeDocument/2006/relationships/hyperlink" Target="#_Toc146657980" TargetMode="External"/><Relationship Id="rId38" Type="http://schemas.openxmlformats.org/officeDocument/2006/relationships/hyperlink" Target="#_Toc146657985" TargetMode="External"/><Relationship Id="rId59" Type="http://schemas.openxmlformats.org/officeDocument/2006/relationships/image" Target="media/image3.png"/><Relationship Id="rId103" Type="http://schemas.openxmlformats.org/officeDocument/2006/relationships/image" Target="media/image47.png"/><Relationship Id="rId108" Type="http://schemas.openxmlformats.org/officeDocument/2006/relationships/image" Target="media/image52.png"/><Relationship Id="rId54" Type="http://schemas.openxmlformats.org/officeDocument/2006/relationships/hyperlink" Target="#_Toc146658001" TargetMode="External"/><Relationship Id="rId70" Type="http://schemas.openxmlformats.org/officeDocument/2006/relationships/image" Target="media/image14.png"/><Relationship Id="rId75" Type="http://schemas.openxmlformats.org/officeDocument/2006/relationships/image" Target="media/image19.png"/><Relationship Id="rId91" Type="http://schemas.openxmlformats.org/officeDocument/2006/relationships/image" Target="media/image35.jpeg"/><Relationship Id="rId96" Type="http://schemas.openxmlformats.org/officeDocument/2006/relationships/image" Target="media/image4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_Toc146657962" TargetMode="External"/><Relationship Id="rId23" Type="http://schemas.openxmlformats.org/officeDocument/2006/relationships/hyperlink" Target="#_Toc146657970" TargetMode="External"/><Relationship Id="rId28" Type="http://schemas.openxmlformats.org/officeDocument/2006/relationships/hyperlink" Target="#_Toc146657975" TargetMode="External"/><Relationship Id="rId36" Type="http://schemas.openxmlformats.org/officeDocument/2006/relationships/hyperlink" Target="#_Toc146657983" TargetMode="External"/><Relationship Id="rId49" Type="http://schemas.openxmlformats.org/officeDocument/2006/relationships/hyperlink" Target="#_Toc146657996" TargetMode="External"/><Relationship Id="rId57" Type="http://schemas.openxmlformats.org/officeDocument/2006/relationships/hyperlink" Target="#_Toc146658004" TargetMode="External"/><Relationship Id="rId106" Type="http://schemas.openxmlformats.org/officeDocument/2006/relationships/image" Target="media/image50.emf"/><Relationship Id="rId10" Type="http://schemas.openxmlformats.org/officeDocument/2006/relationships/hyperlink" Target="#_Toc146657957" TargetMode="External"/><Relationship Id="rId31" Type="http://schemas.openxmlformats.org/officeDocument/2006/relationships/hyperlink" Target="#_Toc146657978" TargetMode="External"/><Relationship Id="rId44" Type="http://schemas.openxmlformats.org/officeDocument/2006/relationships/hyperlink" Target="#_Toc146657991" TargetMode="External"/><Relationship Id="rId52" Type="http://schemas.openxmlformats.org/officeDocument/2006/relationships/hyperlink" Target="#_Toc146657999" TargetMode="External"/><Relationship Id="rId60" Type="http://schemas.openxmlformats.org/officeDocument/2006/relationships/image" Target="media/image4.png"/><Relationship Id="rId65" Type="http://schemas.openxmlformats.org/officeDocument/2006/relationships/image" Target="media/image9.emf"/><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jpeg"/><Relationship Id="rId86" Type="http://schemas.openxmlformats.org/officeDocument/2006/relationships/image" Target="media/image30.png"/><Relationship Id="rId94" Type="http://schemas.openxmlformats.org/officeDocument/2006/relationships/image" Target="media/image38.jpeg"/><Relationship Id="rId99" Type="http://schemas.openxmlformats.org/officeDocument/2006/relationships/image" Target="media/image43.jpeg"/><Relationship Id="rId101"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hyperlink" Target="#_Toc146657956" TargetMode="External"/><Relationship Id="rId13" Type="http://schemas.openxmlformats.org/officeDocument/2006/relationships/hyperlink" Target="#_Toc146657960" TargetMode="External"/><Relationship Id="rId18" Type="http://schemas.openxmlformats.org/officeDocument/2006/relationships/hyperlink" Target="#_Toc146657965" TargetMode="External"/><Relationship Id="rId39" Type="http://schemas.openxmlformats.org/officeDocument/2006/relationships/hyperlink" Target="#_Toc146657986" TargetMode="External"/><Relationship Id="rId109" Type="http://schemas.openxmlformats.org/officeDocument/2006/relationships/footer" Target="footer2.xml"/><Relationship Id="rId34" Type="http://schemas.openxmlformats.org/officeDocument/2006/relationships/hyperlink" Target="#_Toc146657981" TargetMode="External"/><Relationship Id="rId50" Type="http://schemas.openxmlformats.org/officeDocument/2006/relationships/hyperlink" Target="#_Toc146657997" TargetMode="External"/><Relationship Id="rId55" Type="http://schemas.openxmlformats.org/officeDocument/2006/relationships/hyperlink" Target="#_Toc146658002" TargetMode="External"/><Relationship Id="rId76" Type="http://schemas.openxmlformats.org/officeDocument/2006/relationships/image" Target="media/image20.png"/><Relationship Id="rId97" Type="http://schemas.openxmlformats.org/officeDocument/2006/relationships/image" Target="media/image41.jpeg"/><Relationship Id="rId104" Type="http://schemas.openxmlformats.org/officeDocument/2006/relationships/image" Target="media/image48.emf"/><Relationship Id="rId7" Type="http://schemas.openxmlformats.org/officeDocument/2006/relationships/image" Target="media/image1.png"/><Relationship Id="rId71" Type="http://schemas.openxmlformats.org/officeDocument/2006/relationships/image" Target="media/image15.png"/><Relationship Id="rId92" Type="http://schemas.openxmlformats.org/officeDocument/2006/relationships/image" Target="media/image36.jpeg"/><Relationship Id="rId2" Type="http://schemas.openxmlformats.org/officeDocument/2006/relationships/styles" Target="styles.xml"/><Relationship Id="rId29" Type="http://schemas.openxmlformats.org/officeDocument/2006/relationships/hyperlink" Target="#_Toc146657976" TargetMode="External"/><Relationship Id="rId24" Type="http://schemas.openxmlformats.org/officeDocument/2006/relationships/hyperlink" Target="#_Toc146657971" TargetMode="External"/><Relationship Id="rId40" Type="http://schemas.openxmlformats.org/officeDocument/2006/relationships/hyperlink" Target="#_Toc146657987" TargetMode="External"/><Relationship Id="rId45" Type="http://schemas.openxmlformats.org/officeDocument/2006/relationships/hyperlink" Target="#_Toc146657992" TargetMode="External"/><Relationship Id="rId66" Type="http://schemas.openxmlformats.org/officeDocument/2006/relationships/image" Target="media/image10.emf"/><Relationship Id="rId87" Type="http://schemas.openxmlformats.org/officeDocument/2006/relationships/image" Target="media/image31.png"/><Relationship Id="rId110" Type="http://schemas.openxmlformats.org/officeDocument/2006/relationships/fontTable" Target="fontTable.xml"/><Relationship Id="rId61" Type="http://schemas.openxmlformats.org/officeDocument/2006/relationships/image" Target="media/image5.png"/><Relationship Id="rId82" Type="http://schemas.openxmlformats.org/officeDocument/2006/relationships/image" Target="media/image26.jpeg"/><Relationship Id="rId19" Type="http://schemas.openxmlformats.org/officeDocument/2006/relationships/hyperlink" Target="#_Toc146657966" TargetMode="External"/><Relationship Id="rId14" Type="http://schemas.openxmlformats.org/officeDocument/2006/relationships/hyperlink" Target="#_Toc146657961" TargetMode="External"/><Relationship Id="rId30" Type="http://schemas.openxmlformats.org/officeDocument/2006/relationships/hyperlink" Target="#_Toc146657977" TargetMode="External"/><Relationship Id="rId35" Type="http://schemas.openxmlformats.org/officeDocument/2006/relationships/hyperlink" Target="#_Toc146657982" TargetMode="External"/><Relationship Id="rId56" Type="http://schemas.openxmlformats.org/officeDocument/2006/relationships/hyperlink" Target="#_Toc146658003" TargetMode="External"/><Relationship Id="rId77" Type="http://schemas.openxmlformats.org/officeDocument/2006/relationships/image" Target="media/image21.png"/><Relationship Id="rId100" Type="http://schemas.openxmlformats.org/officeDocument/2006/relationships/image" Target="media/image44.jpeg"/><Relationship Id="rId105" Type="http://schemas.openxmlformats.org/officeDocument/2006/relationships/image" Target="media/image49.emf"/><Relationship Id="rId8" Type="http://schemas.openxmlformats.org/officeDocument/2006/relationships/footer" Target="footer1.xml"/><Relationship Id="rId51" Type="http://schemas.openxmlformats.org/officeDocument/2006/relationships/hyperlink" Target="#_Toc146657998" TargetMode="External"/><Relationship Id="rId72" Type="http://schemas.openxmlformats.org/officeDocument/2006/relationships/image" Target="media/image16.png"/><Relationship Id="rId93" Type="http://schemas.openxmlformats.org/officeDocument/2006/relationships/image" Target="media/image37.jpeg"/><Relationship Id="rId98" Type="http://schemas.openxmlformats.org/officeDocument/2006/relationships/image" Target="media/image42.jpeg"/><Relationship Id="rId3" Type="http://schemas.openxmlformats.org/officeDocument/2006/relationships/settings" Target="settings.xml"/><Relationship Id="rId25" Type="http://schemas.openxmlformats.org/officeDocument/2006/relationships/hyperlink" Target="#_Toc146657972" TargetMode="External"/><Relationship Id="rId46" Type="http://schemas.openxmlformats.org/officeDocument/2006/relationships/hyperlink" Target="#_Toc146657993" TargetMode="External"/><Relationship Id="rId67" Type="http://schemas.openxmlformats.org/officeDocument/2006/relationships/image" Target="media/image11.emf"/><Relationship Id="rId20" Type="http://schemas.openxmlformats.org/officeDocument/2006/relationships/hyperlink" Target="#_Toc146657967" TargetMode="External"/><Relationship Id="rId41" Type="http://schemas.openxmlformats.org/officeDocument/2006/relationships/hyperlink" Target="#_Toc146657988" TargetMode="External"/><Relationship Id="rId62" Type="http://schemas.openxmlformats.org/officeDocument/2006/relationships/image" Target="media/image6.png"/><Relationship Id="rId83" Type="http://schemas.openxmlformats.org/officeDocument/2006/relationships/image" Target="media/image27.jpeg"/><Relationship Id="rId88" Type="http://schemas.openxmlformats.org/officeDocument/2006/relationships/image" Target="media/image32.png"/><Relationship Id="rId11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BUREAU%202023\rapport%20(3).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rapport (3)</Template>
  <TotalTime>38</TotalTime>
  <Pages>1</Pages>
  <Words>3492</Words>
  <Characters>19207</Characters>
  <Application>Microsoft Office Word</Application>
  <DocSecurity>0</DocSecurity>
  <Lines>160</Lines>
  <Paragraphs>45</Paragraphs>
  <ScaleCrop>false</ScaleCrop>
  <HeadingPairs>
    <vt:vector size="4" baseType="variant">
      <vt:variant>
        <vt:lpstr>Titre</vt:lpstr>
      </vt:variant>
      <vt:variant>
        <vt:i4>1</vt:i4>
      </vt:variant>
      <vt:variant>
        <vt:lpstr>Titres</vt:lpstr>
      </vt:variant>
      <vt:variant>
        <vt:i4>43</vt:i4>
      </vt:variant>
    </vt:vector>
  </HeadingPairs>
  <TitlesOfParts>
    <vt:vector size="44" baseType="lpstr">
      <vt:lpstr/>
      <vt:lpstr>Introduction générale</vt:lpstr>
      <vt:lpstr>Chapitre I : PRESENTATION DU BRIGHT VIEW MEDIA</vt:lpstr>
      <vt:lpstr>    Introduction : Une Plongée dans l'Univers de Bright View Media</vt:lpstr>
      <vt:lpstr>    Un Mélange Unique de Talents</vt:lpstr>
      <vt:lpstr>    Une Approche Axée sur les Clients</vt:lpstr>
      <vt:lpstr>    L'Art de la Fusion</vt:lpstr>
      <vt:lpstr>    Une Agence Tournée vers l'Avenir</vt:lpstr>
      <vt:lpstr>Chapitre II : CAHIER CHARGE</vt:lpstr>
      <vt:lpstr>    Introduction</vt:lpstr>
      <vt:lpstr>    Objectifs du Projet</vt:lpstr>
      <vt:lpstr>    Fonctionnalités Clés</vt:lpstr>
      <vt:lpstr>        Interface Utilisateur</vt:lpstr>
      <vt:lpstr>        Système de Gestion de Catalogue</vt:lpstr>
      <vt:lpstr>        Panier d'Achat et Processus de Commande</vt:lpstr>
      <vt:lpstr>        Méthodes de Paiement Sécurisées</vt:lpstr>
      <vt:lpstr>        Gestion des Comptes Clients</vt:lpstr>
      <vt:lpstr>        Outils de Suivi et de Gestion des Commandes</vt:lpstr>
      <vt:lpstr>        Gestion des Promotions et des Rabais</vt:lpstr>
      <vt:lpstr>    Contraintes Techniques</vt:lpstr>
      <vt:lpstr>    Livrables Attendus</vt:lpstr>
      <vt:lpstr>    Calendrier et Étapes du Projet</vt:lpstr>
      <vt:lpstr>Chapitre III : CONCEPTION ET PLANIFICATION</vt:lpstr>
      <vt:lpstr>    Le diagramme de classe :</vt:lpstr>
      <vt:lpstr>    Les diagrammes des cas d’utilisation :</vt:lpstr>
      <vt:lpstr>    Les diagrammes de séquences </vt:lpstr>
      <vt:lpstr>Chapitre IV : Application </vt:lpstr>
      <vt:lpstr>    Présentation de l’application</vt:lpstr>
      <vt:lpstr>        Introduction :</vt:lpstr>
      <vt:lpstr>        Interface client :</vt:lpstr>
      <vt:lpstr>        Inscription :</vt:lpstr>
      <vt:lpstr>        Espace pour connexion des clients :</vt:lpstr>
      <vt:lpstr>        Le panier : </vt:lpstr>
      <vt:lpstr>        Espace paiement :</vt:lpstr>
      <vt:lpstr>        Interface administrateur :</vt:lpstr>
      <vt:lpstr>        Ajouter catégorie :</vt:lpstr>
      <vt:lpstr>        Ajouter produit :</vt:lpstr>
      <vt:lpstr>        Espace commande :</vt:lpstr>
      <vt:lpstr>        Espace shipping :</vt:lpstr>
      <vt:lpstr>        Espace coupon :</vt:lpstr>
      <vt:lpstr>        Espace utilisateur :</vt:lpstr>
      <vt:lpstr>        Espace paramètre :</vt:lpstr>
      <vt:lpstr>    Les Outils de développement </vt:lpstr>
      <vt:lpstr>CONCLUSION</vt:lpstr>
    </vt:vector>
  </TitlesOfParts>
  <Company/>
  <LinksUpToDate>false</LinksUpToDate>
  <CharactersWithSpaces>22654</CharactersWithSpaces>
  <SharedDoc>false</SharedDoc>
  <HLinks>
    <vt:vector size="294" baseType="variant">
      <vt:variant>
        <vt:i4>1900594</vt:i4>
      </vt:variant>
      <vt:variant>
        <vt:i4>146</vt:i4>
      </vt:variant>
      <vt:variant>
        <vt:i4>0</vt:i4>
      </vt:variant>
      <vt:variant>
        <vt:i4>5</vt:i4>
      </vt:variant>
      <vt:variant>
        <vt:lpwstr/>
      </vt:variant>
      <vt:variant>
        <vt:lpwstr>_Toc146658004</vt:lpwstr>
      </vt:variant>
      <vt:variant>
        <vt:i4>1900594</vt:i4>
      </vt:variant>
      <vt:variant>
        <vt:i4>143</vt:i4>
      </vt:variant>
      <vt:variant>
        <vt:i4>0</vt:i4>
      </vt:variant>
      <vt:variant>
        <vt:i4>5</vt:i4>
      </vt:variant>
      <vt:variant>
        <vt:lpwstr/>
      </vt:variant>
      <vt:variant>
        <vt:lpwstr>_Toc146658003</vt:lpwstr>
      </vt:variant>
      <vt:variant>
        <vt:i4>1900594</vt:i4>
      </vt:variant>
      <vt:variant>
        <vt:i4>140</vt:i4>
      </vt:variant>
      <vt:variant>
        <vt:i4>0</vt:i4>
      </vt:variant>
      <vt:variant>
        <vt:i4>5</vt:i4>
      </vt:variant>
      <vt:variant>
        <vt:lpwstr/>
      </vt:variant>
      <vt:variant>
        <vt:lpwstr>_Toc146658002</vt:lpwstr>
      </vt:variant>
      <vt:variant>
        <vt:i4>1900594</vt:i4>
      </vt:variant>
      <vt:variant>
        <vt:i4>137</vt:i4>
      </vt:variant>
      <vt:variant>
        <vt:i4>0</vt:i4>
      </vt:variant>
      <vt:variant>
        <vt:i4>5</vt:i4>
      </vt:variant>
      <vt:variant>
        <vt:lpwstr/>
      </vt:variant>
      <vt:variant>
        <vt:lpwstr>_Toc146658001</vt:lpwstr>
      </vt:variant>
      <vt:variant>
        <vt:i4>1900594</vt:i4>
      </vt:variant>
      <vt:variant>
        <vt:i4>134</vt:i4>
      </vt:variant>
      <vt:variant>
        <vt:i4>0</vt:i4>
      </vt:variant>
      <vt:variant>
        <vt:i4>5</vt:i4>
      </vt:variant>
      <vt:variant>
        <vt:lpwstr/>
      </vt:variant>
      <vt:variant>
        <vt:lpwstr>_Toc146658000</vt:lpwstr>
      </vt:variant>
      <vt:variant>
        <vt:i4>1769531</vt:i4>
      </vt:variant>
      <vt:variant>
        <vt:i4>131</vt:i4>
      </vt:variant>
      <vt:variant>
        <vt:i4>0</vt:i4>
      </vt:variant>
      <vt:variant>
        <vt:i4>5</vt:i4>
      </vt:variant>
      <vt:variant>
        <vt:lpwstr/>
      </vt:variant>
      <vt:variant>
        <vt:lpwstr>_Toc146657999</vt:lpwstr>
      </vt:variant>
      <vt:variant>
        <vt:i4>1769531</vt:i4>
      </vt:variant>
      <vt:variant>
        <vt:i4>128</vt:i4>
      </vt:variant>
      <vt:variant>
        <vt:i4>0</vt:i4>
      </vt:variant>
      <vt:variant>
        <vt:i4>5</vt:i4>
      </vt:variant>
      <vt:variant>
        <vt:lpwstr/>
      </vt:variant>
      <vt:variant>
        <vt:lpwstr>_Toc146657998</vt:lpwstr>
      </vt:variant>
      <vt:variant>
        <vt:i4>1769531</vt:i4>
      </vt:variant>
      <vt:variant>
        <vt:i4>125</vt:i4>
      </vt:variant>
      <vt:variant>
        <vt:i4>0</vt:i4>
      </vt:variant>
      <vt:variant>
        <vt:i4>5</vt:i4>
      </vt:variant>
      <vt:variant>
        <vt:lpwstr/>
      </vt:variant>
      <vt:variant>
        <vt:lpwstr>_Toc146657997</vt:lpwstr>
      </vt:variant>
      <vt:variant>
        <vt:i4>1769531</vt:i4>
      </vt:variant>
      <vt:variant>
        <vt:i4>122</vt:i4>
      </vt:variant>
      <vt:variant>
        <vt:i4>0</vt:i4>
      </vt:variant>
      <vt:variant>
        <vt:i4>5</vt:i4>
      </vt:variant>
      <vt:variant>
        <vt:lpwstr/>
      </vt:variant>
      <vt:variant>
        <vt:lpwstr>_Toc146657996</vt:lpwstr>
      </vt:variant>
      <vt:variant>
        <vt:i4>1769531</vt:i4>
      </vt:variant>
      <vt:variant>
        <vt:i4>119</vt:i4>
      </vt:variant>
      <vt:variant>
        <vt:i4>0</vt:i4>
      </vt:variant>
      <vt:variant>
        <vt:i4>5</vt:i4>
      </vt:variant>
      <vt:variant>
        <vt:lpwstr/>
      </vt:variant>
      <vt:variant>
        <vt:lpwstr>_Toc146657995</vt:lpwstr>
      </vt:variant>
      <vt:variant>
        <vt:i4>1769531</vt:i4>
      </vt:variant>
      <vt:variant>
        <vt:i4>116</vt:i4>
      </vt:variant>
      <vt:variant>
        <vt:i4>0</vt:i4>
      </vt:variant>
      <vt:variant>
        <vt:i4>5</vt:i4>
      </vt:variant>
      <vt:variant>
        <vt:lpwstr/>
      </vt:variant>
      <vt:variant>
        <vt:lpwstr>_Toc146657994</vt:lpwstr>
      </vt:variant>
      <vt:variant>
        <vt:i4>1769531</vt:i4>
      </vt:variant>
      <vt:variant>
        <vt:i4>113</vt:i4>
      </vt:variant>
      <vt:variant>
        <vt:i4>0</vt:i4>
      </vt:variant>
      <vt:variant>
        <vt:i4>5</vt:i4>
      </vt:variant>
      <vt:variant>
        <vt:lpwstr/>
      </vt:variant>
      <vt:variant>
        <vt:lpwstr>_Toc146657993</vt:lpwstr>
      </vt:variant>
      <vt:variant>
        <vt:i4>1769531</vt:i4>
      </vt:variant>
      <vt:variant>
        <vt:i4>110</vt:i4>
      </vt:variant>
      <vt:variant>
        <vt:i4>0</vt:i4>
      </vt:variant>
      <vt:variant>
        <vt:i4>5</vt:i4>
      </vt:variant>
      <vt:variant>
        <vt:lpwstr/>
      </vt:variant>
      <vt:variant>
        <vt:lpwstr>_Toc146657992</vt:lpwstr>
      </vt:variant>
      <vt:variant>
        <vt:i4>1769531</vt:i4>
      </vt:variant>
      <vt:variant>
        <vt:i4>107</vt:i4>
      </vt:variant>
      <vt:variant>
        <vt:i4>0</vt:i4>
      </vt:variant>
      <vt:variant>
        <vt:i4>5</vt:i4>
      </vt:variant>
      <vt:variant>
        <vt:lpwstr/>
      </vt:variant>
      <vt:variant>
        <vt:lpwstr>_Toc146657991</vt:lpwstr>
      </vt:variant>
      <vt:variant>
        <vt:i4>1769531</vt:i4>
      </vt:variant>
      <vt:variant>
        <vt:i4>104</vt:i4>
      </vt:variant>
      <vt:variant>
        <vt:i4>0</vt:i4>
      </vt:variant>
      <vt:variant>
        <vt:i4>5</vt:i4>
      </vt:variant>
      <vt:variant>
        <vt:lpwstr/>
      </vt:variant>
      <vt:variant>
        <vt:lpwstr>_Toc146657990</vt:lpwstr>
      </vt:variant>
      <vt:variant>
        <vt:i4>1703995</vt:i4>
      </vt:variant>
      <vt:variant>
        <vt:i4>101</vt:i4>
      </vt:variant>
      <vt:variant>
        <vt:i4>0</vt:i4>
      </vt:variant>
      <vt:variant>
        <vt:i4>5</vt:i4>
      </vt:variant>
      <vt:variant>
        <vt:lpwstr/>
      </vt:variant>
      <vt:variant>
        <vt:lpwstr>_Toc146657989</vt:lpwstr>
      </vt:variant>
      <vt:variant>
        <vt:i4>1703995</vt:i4>
      </vt:variant>
      <vt:variant>
        <vt:i4>98</vt:i4>
      </vt:variant>
      <vt:variant>
        <vt:i4>0</vt:i4>
      </vt:variant>
      <vt:variant>
        <vt:i4>5</vt:i4>
      </vt:variant>
      <vt:variant>
        <vt:lpwstr/>
      </vt:variant>
      <vt:variant>
        <vt:lpwstr>_Toc146657988</vt:lpwstr>
      </vt:variant>
      <vt:variant>
        <vt:i4>1703995</vt:i4>
      </vt:variant>
      <vt:variant>
        <vt:i4>95</vt:i4>
      </vt:variant>
      <vt:variant>
        <vt:i4>0</vt:i4>
      </vt:variant>
      <vt:variant>
        <vt:i4>5</vt:i4>
      </vt:variant>
      <vt:variant>
        <vt:lpwstr/>
      </vt:variant>
      <vt:variant>
        <vt:lpwstr>_Toc146657987</vt:lpwstr>
      </vt:variant>
      <vt:variant>
        <vt:i4>1703995</vt:i4>
      </vt:variant>
      <vt:variant>
        <vt:i4>92</vt:i4>
      </vt:variant>
      <vt:variant>
        <vt:i4>0</vt:i4>
      </vt:variant>
      <vt:variant>
        <vt:i4>5</vt:i4>
      </vt:variant>
      <vt:variant>
        <vt:lpwstr/>
      </vt:variant>
      <vt:variant>
        <vt:lpwstr>_Toc146657986</vt:lpwstr>
      </vt:variant>
      <vt:variant>
        <vt:i4>1703995</vt:i4>
      </vt:variant>
      <vt:variant>
        <vt:i4>89</vt:i4>
      </vt:variant>
      <vt:variant>
        <vt:i4>0</vt:i4>
      </vt:variant>
      <vt:variant>
        <vt:i4>5</vt:i4>
      </vt:variant>
      <vt:variant>
        <vt:lpwstr/>
      </vt:variant>
      <vt:variant>
        <vt:lpwstr>_Toc146657985</vt:lpwstr>
      </vt:variant>
      <vt:variant>
        <vt:i4>1703995</vt:i4>
      </vt:variant>
      <vt:variant>
        <vt:i4>86</vt:i4>
      </vt:variant>
      <vt:variant>
        <vt:i4>0</vt:i4>
      </vt:variant>
      <vt:variant>
        <vt:i4>5</vt:i4>
      </vt:variant>
      <vt:variant>
        <vt:lpwstr/>
      </vt:variant>
      <vt:variant>
        <vt:lpwstr>_Toc146657984</vt:lpwstr>
      </vt:variant>
      <vt:variant>
        <vt:i4>1703995</vt:i4>
      </vt:variant>
      <vt:variant>
        <vt:i4>83</vt:i4>
      </vt:variant>
      <vt:variant>
        <vt:i4>0</vt:i4>
      </vt:variant>
      <vt:variant>
        <vt:i4>5</vt:i4>
      </vt:variant>
      <vt:variant>
        <vt:lpwstr/>
      </vt:variant>
      <vt:variant>
        <vt:lpwstr>_Toc146657983</vt:lpwstr>
      </vt:variant>
      <vt:variant>
        <vt:i4>1703995</vt:i4>
      </vt:variant>
      <vt:variant>
        <vt:i4>80</vt:i4>
      </vt:variant>
      <vt:variant>
        <vt:i4>0</vt:i4>
      </vt:variant>
      <vt:variant>
        <vt:i4>5</vt:i4>
      </vt:variant>
      <vt:variant>
        <vt:lpwstr/>
      </vt:variant>
      <vt:variant>
        <vt:lpwstr>_Toc146657982</vt:lpwstr>
      </vt:variant>
      <vt:variant>
        <vt:i4>1703995</vt:i4>
      </vt:variant>
      <vt:variant>
        <vt:i4>77</vt:i4>
      </vt:variant>
      <vt:variant>
        <vt:i4>0</vt:i4>
      </vt:variant>
      <vt:variant>
        <vt:i4>5</vt:i4>
      </vt:variant>
      <vt:variant>
        <vt:lpwstr/>
      </vt:variant>
      <vt:variant>
        <vt:lpwstr>_Toc146657981</vt:lpwstr>
      </vt:variant>
      <vt:variant>
        <vt:i4>1703995</vt:i4>
      </vt:variant>
      <vt:variant>
        <vt:i4>74</vt:i4>
      </vt:variant>
      <vt:variant>
        <vt:i4>0</vt:i4>
      </vt:variant>
      <vt:variant>
        <vt:i4>5</vt:i4>
      </vt:variant>
      <vt:variant>
        <vt:lpwstr/>
      </vt:variant>
      <vt:variant>
        <vt:lpwstr>_Toc146657980</vt:lpwstr>
      </vt:variant>
      <vt:variant>
        <vt:i4>1376315</vt:i4>
      </vt:variant>
      <vt:variant>
        <vt:i4>71</vt:i4>
      </vt:variant>
      <vt:variant>
        <vt:i4>0</vt:i4>
      </vt:variant>
      <vt:variant>
        <vt:i4>5</vt:i4>
      </vt:variant>
      <vt:variant>
        <vt:lpwstr/>
      </vt:variant>
      <vt:variant>
        <vt:lpwstr>_Toc146657979</vt:lpwstr>
      </vt:variant>
      <vt:variant>
        <vt:i4>1376315</vt:i4>
      </vt:variant>
      <vt:variant>
        <vt:i4>68</vt:i4>
      </vt:variant>
      <vt:variant>
        <vt:i4>0</vt:i4>
      </vt:variant>
      <vt:variant>
        <vt:i4>5</vt:i4>
      </vt:variant>
      <vt:variant>
        <vt:lpwstr/>
      </vt:variant>
      <vt:variant>
        <vt:lpwstr>_Toc146657978</vt:lpwstr>
      </vt:variant>
      <vt:variant>
        <vt:i4>1376315</vt:i4>
      </vt:variant>
      <vt:variant>
        <vt:i4>65</vt:i4>
      </vt:variant>
      <vt:variant>
        <vt:i4>0</vt:i4>
      </vt:variant>
      <vt:variant>
        <vt:i4>5</vt:i4>
      </vt:variant>
      <vt:variant>
        <vt:lpwstr/>
      </vt:variant>
      <vt:variant>
        <vt:lpwstr>_Toc146657977</vt:lpwstr>
      </vt:variant>
      <vt:variant>
        <vt:i4>1376315</vt:i4>
      </vt:variant>
      <vt:variant>
        <vt:i4>62</vt:i4>
      </vt:variant>
      <vt:variant>
        <vt:i4>0</vt:i4>
      </vt:variant>
      <vt:variant>
        <vt:i4>5</vt:i4>
      </vt:variant>
      <vt:variant>
        <vt:lpwstr/>
      </vt:variant>
      <vt:variant>
        <vt:lpwstr>_Toc146657976</vt:lpwstr>
      </vt:variant>
      <vt:variant>
        <vt:i4>1376315</vt:i4>
      </vt:variant>
      <vt:variant>
        <vt:i4>59</vt:i4>
      </vt:variant>
      <vt:variant>
        <vt:i4>0</vt:i4>
      </vt:variant>
      <vt:variant>
        <vt:i4>5</vt:i4>
      </vt:variant>
      <vt:variant>
        <vt:lpwstr/>
      </vt:variant>
      <vt:variant>
        <vt:lpwstr>_Toc146657975</vt:lpwstr>
      </vt:variant>
      <vt:variant>
        <vt:i4>1376315</vt:i4>
      </vt:variant>
      <vt:variant>
        <vt:i4>56</vt:i4>
      </vt:variant>
      <vt:variant>
        <vt:i4>0</vt:i4>
      </vt:variant>
      <vt:variant>
        <vt:i4>5</vt:i4>
      </vt:variant>
      <vt:variant>
        <vt:lpwstr/>
      </vt:variant>
      <vt:variant>
        <vt:lpwstr>_Toc146657974</vt:lpwstr>
      </vt:variant>
      <vt:variant>
        <vt:i4>1376315</vt:i4>
      </vt:variant>
      <vt:variant>
        <vt:i4>53</vt:i4>
      </vt:variant>
      <vt:variant>
        <vt:i4>0</vt:i4>
      </vt:variant>
      <vt:variant>
        <vt:i4>5</vt:i4>
      </vt:variant>
      <vt:variant>
        <vt:lpwstr/>
      </vt:variant>
      <vt:variant>
        <vt:lpwstr>_Toc146657973</vt:lpwstr>
      </vt:variant>
      <vt:variant>
        <vt:i4>1376315</vt:i4>
      </vt:variant>
      <vt:variant>
        <vt:i4>50</vt:i4>
      </vt:variant>
      <vt:variant>
        <vt:i4>0</vt:i4>
      </vt:variant>
      <vt:variant>
        <vt:i4>5</vt:i4>
      </vt:variant>
      <vt:variant>
        <vt:lpwstr/>
      </vt:variant>
      <vt:variant>
        <vt:lpwstr>_Toc146657972</vt:lpwstr>
      </vt:variant>
      <vt:variant>
        <vt:i4>1376315</vt:i4>
      </vt:variant>
      <vt:variant>
        <vt:i4>47</vt:i4>
      </vt:variant>
      <vt:variant>
        <vt:i4>0</vt:i4>
      </vt:variant>
      <vt:variant>
        <vt:i4>5</vt:i4>
      </vt:variant>
      <vt:variant>
        <vt:lpwstr/>
      </vt:variant>
      <vt:variant>
        <vt:lpwstr>_Toc146657971</vt:lpwstr>
      </vt:variant>
      <vt:variant>
        <vt:i4>1376315</vt:i4>
      </vt:variant>
      <vt:variant>
        <vt:i4>44</vt:i4>
      </vt:variant>
      <vt:variant>
        <vt:i4>0</vt:i4>
      </vt:variant>
      <vt:variant>
        <vt:i4>5</vt:i4>
      </vt:variant>
      <vt:variant>
        <vt:lpwstr/>
      </vt:variant>
      <vt:variant>
        <vt:lpwstr>_Toc146657970</vt:lpwstr>
      </vt:variant>
      <vt:variant>
        <vt:i4>1310779</vt:i4>
      </vt:variant>
      <vt:variant>
        <vt:i4>41</vt:i4>
      </vt:variant>
      <vt:variant>
        <vt:i4>0</vt:i4>
      </vt:variant>
      <vt:variant>
        <vt:i4>5</vt:i4>
      </vt:variant>
      <vt:variant>
        <vt:lpwstr/>
      </vt:variant>
      <vt:variant>
        <vt:lpwstr>_Toc146657969</vt:lpwstr>
      </vt:variant>
      <vt:variant>
        <vt:i4>1310779</vt:i4>
      </vt:variant>
      <vt:variant>
        <vt:i4>38</vt:i4>
      </vt:variant>
      <vt:variant>
        <vt:i4>0</vt:i4>
      </vt:variant>
      <vt:variant>
        <vt:i4>5</vt:i4>
      </vt:variant>
      <vt:variant>
        <vt:lpwstr/>
      </vt:variant>
      <vt:variant>
        <vt:lpwstr>_Toc146657968</vt:lpwstr>
      </vt:variant>
      <vt:variant>
        <vt:i4>1310779</vt:i4>
      </vt:variant>
      <vt:variant>
        <vt:i4>35</vt:i4>
      </vt:variant>
      <vt:variant>
        <vt:i4>0</vt:i4>
      </vt:variant>
      <vt:variant>
        <vt:i4>5</vt:i4>
      </vt:variant>
      <vt:variant>
        <vt:lpwstr/>
      </vt:variant>
      <vt:variant>
        <vt:lpwstr>_Toc146657967</vt:lpwstr>
      </vt:variant>
      <vt:variant>
        <vt:i4>1310779</vt:i4>
      </vt:variant>
      <vt:variant>
        <vt:i4>32</vt:i4>
      </vt:variant>
      <vt:variant>
        <vt:i4>0</vt:i4>
      </vt:variant>
      <vt:variant>
        <vt:i4>5</vt:i4>
      </vt:variant>
      <vt:variant>
        <vt:lpwstr/>
      </vt:variant>
      <vt:variant>
        <vt:lpwstr>_Toc146657966</vt:lpwstr>
      </vt:variant>
      <vt:variant>
        <vt:i4>1310779</vt:i4>
      </vt:variant>
      <vt:variant>
        <vt:i4>29</vt:i4>
      </vt:variant>
      <vt:variant>
        <vt:i4>0</vt:i4>
      </vt:variant>
      <vt:variant>
        <vt:i4>5</vt:i4>
      </vt:variant>
      <vt:variant>
        <vt:lpwstr/>
      </vt:variant>
      <vt:variant>
        <vt:lpwstr>_Toc146657965</vt:lpwstr>
      </vt:variant>
      <vt:variant>
        <vt:i4>1310779</vt:i4>
      </vt:variant>
      <vt:variant>
        <vt:i4>26</vt:i4>
      </vt:variant>
      <vt:variant>
        <vt:i4>0</vt:i4>
      </vt:variant>
      <vt:variant>
        <vt:i4>5</vt:i4>
      </vt:variant>
      <vt:variant>
        <vt:lpwstr/>
      </vt:variant>
      <vt:variant>
        <vt:lpwstr>_Toc146657964</vt:lpwstr>
      </vt:variant>
      <vt:variant>
        <vt:i4>1310779</vt:i4>
      </vt:variant>
      <vt:variant>
        <vt:i4>23</vt:i4>
      </vt:variant>
      <vt:variant>
        <vt:i4>0</vt:i4>
      </vt:variant>
      <vt:variant>
        <vt:i4>5</vt:i4>
      </vt:variant>
      <vt:variant>
        <vt:lpwstr/>
      </vt:variant>
      <vt:variant>
        <vt:lpwstr>_Toc146657963</vt:lpwstr>
      </vt:variant>
      <vt:variant>
        <vt:i4>1310779</vt:i4>
      </vt:variant>
      <vt:variant>
        <vt:i4>20</vt:i4>
      </vt:variant>
      <vt:variant>
        <vt:i4>0</vt:i4>
      </vt:variant>
      <vt:variant>
        <vt:i4>5</vt:i4>
      </vt:variant>
      <vt:variant>
        <vt:lpwstr/>
      </vt:variant>
      <vt:variant>
        <vt:lpwstr>_Toc146657962</vt:lpwstr>
      </vt:variant>
      <vt:variant>
        <vt:i4>1310779</vt:i4>
      </vt:variant>
      <vt:variant>
        <vt:i4>17</vt:i4>
      </vt:variant>
      <vt:variant>
        <vt:i4>0</vt:i4>
      </vt:variant>
      <vt:variant>
        <vt:i4>5</vt:i4>
      </vt:variant>
      <vt:variant>
        <vt:lpwstr/>
      </vt:variant>
      <vt:variant>
        <vt:lpwstr>_Toc146657961</vt:lpwstr>
      </vt:variant>
      <vt:variant>
        <vt:i4>1310779</vt:i4>
      </vt:variant>
      <vt:variant>
        <vt:i4>14</vt:i4>
      </vt:variant>
      <vt:variant>
        <vt:i4>0</vt:i4>
      </vt:variant>
      <vt:variant>
        <vt:i4>5</vt:i4>
      </vt:variant>
      <vt:variant>
        <vt:lpwstr/>
      </vt:variant>
      <vt:variant>
        <vt:lpwstr>_Toc146657960</vt:lpwstr>
      </vt:variant>
      <vt:variant>
        <vt:i4>1507387</vt:i4>
      </vt:variant>
      <vt:variant>
        <vt:i4>11</vt:i4>
      </vt:variant>
      <vt:variant>
        <vt:i4>0</vt:i4>
      </vt:variant>
      <vt:variant>
        <vt:i4>5</vt:i4>
      </vt:variant>
      <vt:variant>
        <vt:lpwstr/>
      </vt:variant>
      <vt:variant>
        <vt:lpwstr>_Toc146657959</vt:lpwstr>
      </vt:variant>
      <vt:variant>
        <vt:i4>1507387</vt:i4>
      </vt:variant>
      <vt:variant>
        <vt:i4>8</vt:i4>
      </vt:variant>
      <vt:variant>
        <vt:i4>0</vt:i4>
      </vt:variant>
      <vt:variant>
        <vt:i4>5</vt:i4>
      </vt:variant>
      <vt:variant>
        <vt:lpwstr/>
      </vt:variant>
      <vt:variant>
        <vt:lpwstr>_Toc146657958</vt:lpwstr>
      </vt:variant>
      <vt:variant>
        <vt:i4>1507387</vt:i4>
      </vt:variant>
      <vt:variant>
        <vt:i4>5</vt:i4>
      </vt:variant>
      <vt:variant>
        <vt:i4>0</vt:i4>
      </vt:variant>
      <vt:variant>
        <vt:i4>5</vt:i4>
      </vt:variant>
      <vt:variant>
        <vt:lpwstr/>
      </vt:variant>
      <vt:variant>
        <vt:lpwstr>_Toc146657957</vt:lpwstr>
      </vt:variant>
      <vt:variant>
        <vt:i4>1507387</vt:i4>
      </vt:variant>
      <vt:variant>
        <vt:i4>2</vt:i4>
      </vt:variant>
      <vt:variant>
        <vt:i4>0</vt:i4>
      </vt:variant>
      <vt:variant>
        <vt:i4>5</vt:i4>
      </vt:variant>
      <vt:variant>
        <vt:lpwstr/>
      </vt:variant>
      <vt:variant>
        <vt:lpwstr>_Toc146657956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cp:lastPrinted>2023-09-25T20:23:00Z</cp:lastPrinted>
  <dcterms:created xsi:type="dcterms:W3CDTF">2024-04-07T05:27:00Z</dcterms:created>
  <dcterms:modified xsi:type="dcterms:W3CDTF">2024-04-07T06:06:00Z</dcterms:modified>
</cp:coreProperties>
</file>